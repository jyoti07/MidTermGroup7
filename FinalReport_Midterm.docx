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000000" w:themeColor="text1"/>
          <w:sz w:val="24"/>
          <w:szCs w:val="24"/>
        </w:rPr>
        <w:id w:val="-1290352585"/>
        <w:docPartObj>
          <w:docPartGallery w:val="Cover Pages"/>
          <w:docPartUnique/>
        </w:docPartObj>
      </w:sdtPr>
      <w:sdtEndPr/>
      <w:sdtContent>
        <w:p w14:paraId="531C969D" w14:textId="77777777" w:rsidR="002163EE" w:rsidRPr="007406C4" w:rsidRDefault="003806E6">
          <w:pPr>
            <w:pStyle w:val="NoSpacing"/>
            <w:rPr>
              <w:color w:val="000000" w:themeColor="text1"/>
              <w:sz w:val="24"/>
              <w:szCs w:val="24"/>
            </w:rPr>
          </w:pPr>
          <w:r w:rsidRPr="007406C4">
            <w:rPr>
              <w:noProof/>
              <w:color w:val="000000" w:themeColor="text1"/>
              <w:sz w:val="24"/>
              <w:szCs w:val="24"/>
              <w:lang w:eastAsia="en-US"/>
            </w:rPr>
            <mc:AlternateContent>
              <mc:Choice Requires="wps">
                <w:drawing>
                  <wp:anchor distT="0" distB="0" distL="114300" distR="114300" simplePos="0" relativeHeight="251661312" behindDoc="0" locked="0" layoutInCell="1" allowOverlap="0" wp14:anchorId="75F4C634" wp14:editId="4A64A0AA">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5212080" cy="179324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5212080" cy="179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p w14:paraId="4A53B4F6" w14:textId="77777777" w:rsidR="002163EE" w:rsidRDefault="007406C4">
                                    <w:pPr>
                                      <w:pStyle w:val="Title"/>
                                    </w:pPr>
                                    <w:r>
                                      <w:t>Advanced Data-Science Midterm Project Report</w:t>
                                    </w:r>
                                  </w:p>
                                </w:sdtContent>
                              </w:sdt>
                              <w:p w14:paraId="08520D93" w14:textId="77777777" w:rsidR="002163EE" w:rsidRDefault="00CA78F2">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7406C4">
                                      <w:t>Team:7</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75F4C634" id="_x0000_t202" coordsize="21600,21600" o:spt="202" path="m,l,21600r21600,l21600,xe">
                    <v:stroke joinstyle="miter"/>
                    <v:path gradientshapeok="t" o:connecttype="rect"/>
                  </v:shapetype>
                  <v:shape id="Text Box 21" o:spid="_x0000_s1026" type="#_x0000_t202" style="position:absolute;margin-left:0;margin-top:0;width:410.4pt;height:141.2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" o:allowoverlap="f" filled="f" stroked="f" strokeweight=".5pt">
                    <v:textbox style="mso-fit-shape-to-text:t" inset="0,0,0,0">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p w14:paraId="4A53B4F6" w14:textId="77777777" w:rsidR="002163EE" w:rsidRDefault="007406C4">
                              <w:pPr>
                                <w:pStyle w:val="Title"/>
                              </w:pPr>
                              <w:r>
                                <w:t>Advanced Data-Science Midterm Project Report</w:t>
                              </w:r>
                            </w:p>
                          </w:sdtContent>
                        </w:sdt>
                        <w:p w14:paraId="08520D93" w14:textId="77777777" w:rsidR="002163EE" w:rsidRDefault="00CA78F2">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7406C4">
                                <w:t>Team:7</w:t>
                              </w:r>
                            </w:sdtContent>
                          </w:sdt>
                        </w:p>
                      </w:txbxContent>
                    </v:textbox>
                    <w10:wrap type="square" anchorx="margin" anchory="margin"/>
                  </v:shape>
                </w:pict>
              </mc:Fallback>
            </mc:AlternateContent>
          </w:r>
          <w:r w:rsidRPr="007406C4">
            <w:rPr>
              <w:noProof/>
              <w:color w:val="000000" w:themeColor="text1"/>
              <w:sz w:val="24"/>
              <w:szCs w:val="24"/>
              <w:lang w:eastAsia="en-US"/>
            </w:rPr>
            <w:drawing>
              <wp:anchor distT="0" distB="0" distL="114300" distR="114300" simplePos="0" relativeHeight="251659264" behindDoc="1" locked="0" layoutInCell="1" allowOverlap="0" wp14:anchorId="117489A1" wp14:editId="3ED0A03C">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0ACAEBEA" w14:textId="77777777" w:rsidR="002163EE" w:rsidRPr="007406C4" w:rsidRDefault="007406C4">
          <w:pPr>
            <w:rPr>
              <w:color w:val="000000" w:themeColor="text1"/>
              <w:sz w:val="24"/>
              <w:szCs w:val="24"/>
            </w:rPr>
          </w:pPr>
          <w:r w:rsidRPr="007406C4">
            <w:rPr>
              <w:noProof/>
              <w:color w:val="000000" w:themeColor="text1"/>
              <w:sz w:val="24"/>
              <w:szCs w:val="24"/>
              <w:lang w:eastAsia="en-US"/>
            </w:rPr>
            <mc:AlternateContent>
              <mc:Choice Requires="wps">
                <w:drawing>
                  <wp:anchor distT="0" distB="0" distL="114300" distR="114300" simplePos="0" relativeHeight="251660288" behindDoc="0" locked="0" layoutInCell="1" allowOverlap="0" wp14:anchorId="649FE0DB" wp14:editId="64822133">
                    <wp:simplePos x="0" y="0"/>
                    <wp:positionH relativeFrom="margin">
                      <wp:posOffset>118110</wp:posOffset>
                    </wp:positionH>
                    <wp:positionV relativeFrom="margin">
                      <wp:posOffset>6974840</wp:posOffset>
                    </wp:positionV>
                    <wp:extent cx="5212080" cy="779780"/>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5212080" cy="779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DDC262" w14:textId="77777777" w:rsidR="007406C4" w:rsidRDefault="007406C4">
                                <w:pPr>
                                  <w:pStyle w:val="ContactInfo"/>
                                </w:pPr>
                                <w:r>
                                  <w:t xml:space="preserve">Submitted by: </w:t>
                                </w:r>
                              </w:p>
                              <w:p w14:paraId="357726BC" w14:textId="77777777" w:rsidR="002163EE" w:rsidRDefault="007406C4" w:rsidP="007406C4">
                                <w:pPr>
                                  <w:pStyle w:val="ContactInfo"/>
                                </w:pPr>
                                <w:r>
                                  <w:t>Jyotirmayee Mahanandia</w:t>
                                </w:r>
                              </w:p>
                              <w:p w14:paraId="3715BAF6" w14:textId="77777777" w:rsidR="007406C4" w:rsidRDefault="007406C4" w:rsidP="007406C4">
                                <w:pPr>
                                  <w:pStyle w:val="ContactInfo"/>
                                </w:pPr>
                                <w:r>
                                  <w:t>Aditya Shinde</w:t>
                                </w:r>
                              </w:p>
                              <w:p w14:paraId="57B23FD7" w14:textId="77777777" w:rsidR="007406C4" w:rsidRDefault="007406C4" w:rsidP="007406C4">
                                <w:pPr>
                                  <w:pStyle w:val="ContactInfo"/>
                                </w:pPr>
                                <w:r>
                                  <w:t>Rachitha Dhanraj</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649FE0DB" id="Text Box 20" o:spid="_x0000_s1027" type="#_x0000_t202" style="position:absolute;margin-left:9.3pt;margin-top:549.2pt;width:410.4pt;height:61.4pt;z-index:251660288;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" o:allowoverlap="f" filled="f" stroked="f" strokeweight=".5pt">
                    <v:textbox style="mso-fit-shape-to-text:t" inset="0,,0">
                      <w:txbxContent>
                        <w:p w14:paraId="6BDDC262" w14:textId="77777777" w:rsidR="007406C4" w:rsidRDefault="007406C4">
                          <w:pPr>
                            <w:pStyle w:val="ContactInfo"/>
                          </w:pPr>
                          <w:r>
                            <w:t xml:space="preserve">Submitted by: </w:t>
                          </w:r>
                        </w:p>
                        <w:p w14:paraId="357726BC" w14:textId="77777777" w:rsidR="002163EE" w:rsidRDefault="007406C4" w:rsidP="007406C4">
                          <w:pPr>
                            <w:pStyle w:val="ContactInfo"/>
                          </w:pPr>
                          <w:r>
                            <w:t>Jyotirmayee Mahanandia</w:t>
                          </w:r>
                        </w:p>
                        <w:p w14:paraId="3715BAF6" w14:textId="77777777" w:rsidR="007406C4" w:rsidRDefault="007406C4" w:rsidP="007406C4">
                          <w:pPr>
                            <w:pStyle w:val="ContactInfo"/>
                          </w:pPr>
                          <w:r>
                            <w:t>Aditya Shinde</w:t>
                          </w:r>
                        </w:p>
                        <w:p w14:paraId="57B23FD7" w14:textId="77777777" w:rsidR="007406C4" w:rsidRDefault="007406C4" w:rsidP="007406C4">
                          <w:pPr>
                            <w:pStyle w:val="ContactInfo"/>
                          </w:pPr>
                          <w:r>
                            <w:t>Rachitha Dhanraj</w:t>
                          </w:r>
                        </w:p>
                      </w:txbxContent>
                    </v:textbox>
                    <w10:wrap type="square" anchorx="margin" anchory="margin"/>
                  </v:shape>
                </w:pict>
              </mc:Fallback>
            </mc:AlternateContent>
          </w:r>
          <w:r w:rsidR="003806E6" w:rsidRPr="007406C4">
            <w:rPr>
              <w:color w:val="000000" w:themeColor="text1"/>
              <w:sz w:val="24"/>
              <w:szCs w:val="24"/>
            </w:rPr>
            <w:br w:type="page"/>
          </w:r>
        </w:p>
      </w:sdtContent>
    </w:sdt>
    <w:bookmarkEnd w:id="4"/>
    <w:bookmarkEnd w:id="3"/>
    <w:bookmarkEnd w:id="2"/>
    <w:bookmarkEnd w:id="1"/>
    <w:bookmarkEnd w:id="0"/>
    <w:p w14:paraId="25C9328C" w14:textId="77777777" w:rsidR="007406C4" w:rsidRPr="007406C4" w:rsidRDefault="007406C4" w:rsidP="007406C4">
      <w:pPr>
        <w:ind w:left="-1080"/>
        <w:rPr>
          <w:b/>
          <w:color w:val="000000" w:themeColor="text1"/>
          <w:sz w:val="24"/>
          <w:szCs w:val="24"/>
        </w:rPr>
      </w:pPr>
      <w:r w:rsidRPr="007406C4">
        <w:rPr>
          <w:b/>
          <w:color w:val="000000" w:themeColor="text1"/>
          <w:sz w:val="24"/>
          <w:szCs w:val="24"/>
        </w:rPr>
        <w:lastRenderedPageBreak/>
        <w:t xml:space="preserve">Question 1: West Roxbury dataset </w:t>
      </w:r>
    </w:p>
    <w:p w14:paraId="32A4E3BA" w14:textId="77777777" w:rsidR="007406C4" w:rsidRPr="007406C4" w:rsidRDefault="007406C4" w:rsidP="007406C4">
      <w:pPr>
        <w:rPr>
          <w:b/>
          <w:color w:val="000000" w:themeColor="text1"/>
          <w:sz w:val="24"/>
          <w:szCs w:val="24"/>
        </w:rPr>
      </w:pPr>
    </w:p>
    <w:p w14:paraId="7AC11941" w14:textId="77777777" w:rsidR="007406C4" w:rsidRPr="007406C4" w:rsidRDefault="007406C4" w:rsidP="007406C4">
      <w:pPr>
        <w:ind w:left="-1080"/>
        <w:rPr>
          <w:color w:val="000000" w:themeColor="text1"/>
          <w:sz w:val="24"/>
          <w:szCs w:val="24"/>
        </w:rPr>
      </w:pPr>
      <w:r w:rsidRPr="007406C4">
        <w:rPr>
          <w:color w:val="000000" w:themeColor="text1"/>
          <w:sz w:val="24"/>
          <w:szCs w:val="24"/>
        </w:rPr>
        <w:t>The West Roxbury dataset consists data that describes the total value of the houses in West Roxbury based on 14 features as given below. The objective is to predict the total value of the houses by building prediction models namely Multiple Regression Model, CART and Random Forest Models.</w:t>
      </w:r>
    </w:p>
    <w:p w14:paraId="5CF2C5C7" w14:textId="77777777" w:rsidR="007406C4" w:rsidRPr="007406C4" w:rsidRDefault="007406C4" w:rsidP="007406C4">
      <w:pPr>
        <w:ind w:left="-1080"/>
        <w:rPr>
          <w:color w:val="000000" w:themeColor="text1"/>
          <w:sz w:val="24"/>
          <w:szCs w:val="24"/>
        </w:rPr>
      </w:pPr>
    </w:p>
    <w:p w14:paraId="689A442C" w14:textId="77777777" w:rsidR="007406C4" w:rsidRPr="007406C4" w:rsidRDefault="007406C4" w:rsidP="007406C4">
      <w:pPr>
        <w:ind w:left="-1080"/>
        <w:rPr>
          <w:b/>
          <w:color w:val="000000" w:themeColor="text1"/>
          <w:sz w:val="24"/>
          <w:szCs w:val="24"/>
        </w:rPr>
      </w:pPr>
      <w:r w:rsidRPr="007406C4">
        <w:rPr>
          <w:b/>
          <w:color w:val="000000" w:themeColor="text1"/>
          <w:sz w:val="24"/>
          <w:szCs w:val="24"/>
        </w:rPr>
        <w:t>Attributes:</w:t>
      </w:r>
    </w:p>
    <w:p w14:paraId="013646DF" w14:textId="77777777" w:rsidR="007406C4" w:rsidRPr="007406C4" w:rsidRDefault="007406C4" w:rsidP="007406C4">
      <w:pPr>
        <w:pStyle w:val="ListParagraph"/>
        <w:numPr>
          <w:ilvl w:val="0"/>
          <w:numId w:val="8"/>
        </w:numPr>
        <w:rPr>
          <w:color w:val="000000" w:themeColor="text1"/>
        </w:rPr>
      </w:pPr>
      <w:r w:rsidRPr="007406C4">
        <w:rPr>
          <w:color w:val="000000" w:themeColor="text1"/>
        </w:rPr>
        <w:t>TOTAL_VALUE– total value of the house</w:t>
      </w:r>
    </w:p>
    <w:p w14:paraId="1A49884B" w14:textId="77777777" w:rsidR="007406C4" w:rsidRPr="007406C4" w:rsidRDefault="007406C4" w:rsidP="007406C4">
      <w:pPr>
        <w:pStyle w:val="ListParagraph"/>
        <w:numPr>
          <w:ilvl w:val="0"/>
          <w:numId w:val="8"/>
        </w:numPr>
        <w:rPr>
          <w:color w:val="000000" w:themeColor="text1"/>
        </w:rPr>
      </w:pPr>
      <w:r w:rsidRPr="007406C4">
        <w:rPr>
          <w:color w:val="000000" w:themeColor="text1"/>
        </w:rPr>
        <w:t>TAX – tax incurred on the value of the house</w:t>
      </w:r>
    </w:p>
    <w:p w14:paraId="11FE7054" w14:textId="77777777" w:rsidR="007406C4" w:rsidRPr="007406C4" w:rsidRDefault="007406C4" w:rsidP="007406C4">
      <w:pPr>
        <w:pStyle w:val="ListParagraph"/>
        <w:numPr>
          <w:ilvl w:val="0"/>
          <w:numId w:val="8"/>
        </w:numPr>
        <w:rPr>
          <w:color w:val="000000" w:themeColor="text1"/>
        </w:rPr>
      </w:pPr>
      <w:r w:rsidRPr="007406C4">
        <w:rPr>
          <w:color w:val="000000" w:themeColor="text1"/>
        </w:rPr>
        <w:t>LOT_SQFT – the area of the house</w:t>
      </w:r>
    </w:p>
    <w:p w14:paraId="692805A4" w14:textId="77777777" w:rsidR="007406C4" w:rsidRPr="007406C4" w:rsidRDefault="007406C4" w:rsidP="007406C4">
      <w:pPr>
        <w:pStyle w:val="ListParagraph"/>
        <w:numPr>
          <w:ilvl w:val="0"/>
          <w:numId w:val="8"/>
        </w:numPr>
        <w:rPr>
          <w:color w:val="000000" w:themeColor="text1"/>
        </w:rPr>
      </w:pPr>
      <w:r w:rsidRPr="007406C4">
        <w:rPr>
          <w:color w:val="000000" w:themeColor="text1"/>
        </w:rPr>
        <w:t>YR_BUILT – the year the house was built</w:t>
      </w:r>
    </w:p>
    <w:p w14:paraId="3F6D52D6" w14:textId="77777777" w:rsidR="007406C4" w:rsidRPr="007406C4" w:rsidRDefault="007406C4" w:rsidP="007406C4">
      <w:pPr>
        <w:pStyle w:val="ListParagraph"/>
        <w:numPr>
          <w:ilvl w:val="0"/>
          <w:numId w:val="8"/>
        </w:numPr>
        <w:rPr>
          <w:color w:val="000000" w:themeColor="text1"/>
        </w:rPr>
      </w:pPr>
      <w:r w:rsidRPr="007406C4">
        <w:rPr>
          <w:color w:val="000000" w:themeColor="text1"/>
        </w:rPr>
        <w:t>GROSS_AREA – the gross area occupied by the house</w:t>
      </w:r>
    </w:p>
    <w:p w14:paraId="600FAD43" w14:textId="77777777" w:rsidR="007406C4" w:rsidRPr="007406C4" w:rsidRDefault="007406C4" w:rsidP="007406C4">
      <w:pPr>
        <w:pStyle w:val="ListParagraph"/>
        <w:numPr>
          <w:ilvl w:val="0"/>
          <w:numId w:val="8"/>
        </w:numPr>
        <w:rPr>
          <w:color w:val="000000" w:themeColor="text1"/>
        </w:rPr>
      </w:pPr>
      <w:r w:rsidRPr="007406C4">
        <w:rPr>
          <w:color w:val="000000" w:themeColor="text1"/>
        </w:rPr>
        <w:t>LIVING_AREA – the living area occupied by the house</w:t>
      </w:r>
    </w:p>
    <w:p w14:paraId="5476D528" w14:textId="77777777" w:rsidR="007406C4" w:rsidRPr="007406C4" w:rsidRDefault="007406C4" w:rsidP="007406C4">
      <w:pPr>
        <w:pStyle w:val="ListParagraph"/>
        <w:numPr>
          <w:ilvl w:val="0"/>
          <w:numId w:val="8"/>
        </w:numPr>
        <w:rPr>
          <w:color w:val="000000" w:themeColor="text1"/>
        </w:rPr>
      </w:pPr>
      <w:r w:rsidRPr="007406C4">
        <w:rPr>
          <w:color w:val="000000" w:themeColor="text1"/>
        </w:rPr>
        <w:t>FLOORS – number of floors</w:t>
      </w:r>
    </w:p>
    <w:p w14:paraId="6DDC35FF" w14:textId="77777777" w:rsidR="007406C4" w:rsidRPr="007406C4" w:rsidRDefault="007406C4" w:rsidP="007406C4">
      <w:pPr>
        <w:pStyle w:val="ListParagraph"/>
        <w:numPr>
          <w:ilvl w:val="0"/>
          <w:numId w:val="8"/>
        </w:numPr>
        <w:rPr>
          <w:color w:val="000000" w:themeColor="text1"/>
        </w:rPr>
      </w:pPr>
      <w:r w:rsidRPr="007406C4">
        <w:rPr>
          <w:color w:val="000000" w:themeColor="text1"/>
        </w:rPr>
        <w:t>ROOMS – number of rooms</w:t>
      </w:r>
    </w:p>
    <w:p w14:paraId="34106901" w14:textId="77777777" w:rsidR="007406C4" w:rsidRPr="007406C4" w:rsidRDefault="007406C4" w:rsidP="007406C4">
      <w:pPr>
        <w:pStyle w:val="ListParagraph"/>
        <w:numPr>
          <w:ilvl w:val="0"/>
          <w:numId w:val="8"/>
        </w:numPr>
        <w:rPr>
          <w:color w:val="000000" w:themeColor="text1"/>
        </w:rPr>
      </w:pPr>
      <w:r w:rsidRPr="007406C4">
        <w:rPr>
          <w:color w:val="000000" w:themeColor="text1"/>
        </w:rPr>
        <w:t>BEDROOMS – number of rooms</w:t>
      </w:r>
    </w:p>
    <w:p w14:paraId="74991E75" w14:textId="77777777" w:rsidR="007406C4" w:rsidRPr="007406C4" w:rsidRDefault="007406C4" w:rsidP="007406C4">
      <w:pPr>
        <w:pStyle w:val="ListParagraph"/>
        <w:numPr>
          <w:ilvl w:val="0"/>
          <w:numId w:val="8"/>
        </w:numPr>
        <w:rPr>
          <w:color w:val="000000" w:themeColor="text1"/>
        </w:rPr>
      </w:pPr>
      <w:r w:rsidRPr="007406C4">
        <w:rPr>
          <w:color w:val="000000" w:themeColor="text1"/>
        </w:rPr>
        <w:t>FULL_BATH – number of full bathrooms</w:t>
      </w:r>
    </w:p>
    <w:p w14:paraId="31325934" w14:textId="77777777" w:rsidR="007406C4" w:rsidRPr="007406C4" w:rsidRDefault="007406C4" w:rsidP="007406C4">
      <w:pPr>
        <w:pStyle w:val="ListParagraph"/>
        <w:numPr>
          <w:ilvl w:val="0"/>
          <w:numId w:val="8"/>
        </w:numPr>
        <w:rPr>
          <w:color w:val="000000" w:themeColor="text1"/>
        </w:rPr>
      </w:pPr>
      <w:r w:rsidRPr="007406C4">
        <w:rPr>
          <w:color w:val="000000" w:themeColor="text1"/>
        </w:rPr>
        <w:t>HALF_BATH – number of half bathrooms</w:t>
      </w:r>
    </w:p>
    <w:p w14:paraId="7394EC8A" w14:textId="77777777" w:rsidR="007406C4" w:rsidRPr="007406C4" w:rsidRDefault="007406C4" w:rsidP="007406C4">
      <w:pPr>
        <w:pStyle w:val="ListParagraph"/>
        <w:numPr>
          <w:ilvl w:val="0"/>
          <w:numId w:val="8"/>
        </w:numPr>
        <w:rPr>
          <w:color w:val="000000" w:themeColor="text1"/>
        </w:rPr>
      </w:pPr>
      <w:r w:rsidRPr="007406C4">
        <w:rPr>
          <w:color w:val="000000" w:themeColor="text1"/>
        </w:rPr>
        <w:t>KITCHEN – number of kitchens</w:t>
      </w:r>
    </w:p>
    <w:p w14:paraId="3343635E" w14:textId="77777777" w:rsidR="007406C4" w:rsidRPr="007406C4" w:rsidRDefault="007406C4" w:rsidP="007406C4">
      <w:pPr>
        <w:pStyle w:val="ListParagraph"/>
        <w:numPr>
          <w:ilvl w:val="0"/>
          <w:numId w:val="8"/>
        </w:numPr>
        <w:rPr>
          <w:color w:val="000000" w:themeColor="text1"/>
        </w:rPr>
      </w:pPr>
      <w:r w:rsidRPr="007406C4">
        <w:rPr>
          <w:color w:val="000000" w:themeColor="text1"/>
        </w:rPr>
        <w:t>FIREPLACE – number of fireplaces</w:t>
      </w:r>
    </w:p>
    <w:p w14:paraId="3B47E318" w14:textId="77777777" w:rsidR="007406C4" w:rsidRPr="007406C4" w:rsidRDefault="007406C4" w:rsidP="007406C4">
      <w:pPr>
        <w:pStyle w:val="ListParagraph"/>
        <w:numPr>
          <w:ilvl w:val="0"/>
          <w:numId w:val="8"/>
        </w:numPr>
        <w:rPr>
          <w:color w:val="000000" w:themeColor="text1"/>
        </w:rPr>
      </w:pPr>
      <w:r w:rsidRPr="007406C4">
        <w:rPr>
          <w:color w:val="000000" w:themeColor="text1"/>
        </w:rPr>
        <w:t>REMODEL – if the house has been remodeled or not.</w:t>
      </w:r>
    </w:p>
    <w:p w14:paraId="4FDFD04E" w14:textId="77777777" w:rsidR="007406C4" w:rsidRPr="007406C4" w:rsidRDefault="007406C4" w:rsidP="007406C4">
      <w:pPr>
        <w:ind w:left="-1080"/>
        <w:rPr>
          <w:color w:val="000000" w:themeColor="text1"/>
          <w:sz w:val="24"/>
          <w:szCs w:val="24"/>
        </w:rPr>
      </w:pPr>
    </w:p>
    <w:p w14:paraId="58473034" w14:textId="77777777" w:rsidR="007406C4" w:rsidRPr="007406C4" w:rsidRDefault="007406C4" w:rsidP="007406C4">
      <w:pPr>
        <w:ind w:left="-1080"/>
        <w:rPr>
          <w:color w:val="000000" w:themeColor="text1"/>
          <w:sz w:val="24"/>
          <w:szCs w:val="24"/>
        </w:rPr>
      </w:pPr>
      <w:r w:rsidRPr="007406C4">
        <w:rPr>
          <w:color w:val="000000" w:themeColor="text1"/>
          <w:sz w:val="24"/>
          <w:szCs w:val="24"/>
        </w:rPr>
        <w:t xml:space="preserve">Here the TOTAL_VALUE is the outcome variable and the REMODEL column is excluded since it’s not numeric. </w:t>
      </w:r>
    </w:p>
    <w:p w14:paraId="3E111C00" w14:textId="77777777" w:rsidR="007406C4" w:rsidRPr="007406C4" w:rsidRDefault="007406C4" w:rsidP="007406C4">
      <w:pPr>
        <w:ind w:left="-1080"/>
        <w:rPr>
          <w:color w:val="000000" w:themeColor="text1"/>
          <w:sz w:val="24"/>
          <w:szCs w:val="24"/>
        </w:rPr>
      </w:pPr>
    </w:p>
    <w:p w14:paraId="316BEF10" w14:textId="77777777" w:rsidR="007406C4" w:rsidRPr="007406C4" w:rsidRDefault="007406C4" w:rsidP="007406C4">
      <w:pPr>
        <w:ind w:left="-1080"/>
        <w:rPr>
          <w:color w:val="000000" w:themeColor="text1"/>
          <w:sz w:val="24"/>
          <w:szCs w:val="24"/>
        </w:rPr>
      </w:pPr>
      <w:r w:rsidRPr="007406C4">
        <w:rPr>
          <w:b/>
          <w:color w:val="000000" w:themeColor="text1"/>
          <w:sz w:val="24"/>
          <w:szCs w:val="24"/>
        </w:rPr>
        <w:t>Preprocessing of data:</w:t>
      </w:r>
      <w:r w:rsidRPr="007406C4">
        <w:rPr>
          <w:color w:val="000000" w:themeColor="text1"/>
          <w:sz w:val="24"/>
          <w:szCs w:val="24"/>
        </w:rPr>
        <w:t xml:space="preserve"> The data had a couple of null values that were deleted using the Trifacta Wrangler tool. No other issues were encountered.</w:t>
      </w:r>
    </w:p>
    <w:p w14:paraId="14BF0218" w14:textId="77777777" w:rsidR="007406C4" w:rsidRPr="007406C4" w:rsidRDefault="007406C4" w:rsidP="007406C4">
      <w:pPr>
        <w:rPr>
          <w:color w:val="000000" w:themeColor="text1"/>
          <w:sz w:val="24"/>
          <w:szCs w:val="24"/>
        </w:rPr>
      </w:pPr>
    </w:p>
    <w:p w14:paraId="7EC01EEB" w14:textId="77777777" w:rsidR="007406C4" w:rsidRPr="007406C4" w:rsidRDefault="007406C4" w:rsidP="007406C4">
      <w:pPr>
        <w:ind w:left="-1080"/>
        <w:rPr>
          <w:b/>
          <w:color w:val="000000" w:themeColor="text1"/>
          <w:sz w:val="24"/>
          <w:szCs w:val="24"/>
        </w:rPr>
      </w:pPr>
      <w:r w:rsidRPr="007406C4">
        <w:rPr>
          <w:b/>
          <w:color w:val="000000" w:themeColor="text1"/>
          <w:sz w:val="24"/>
          <w:szCs w:val="24"/>
        </w:rPr>
        <w:t xml:space="preserve">Visualization in Tableau: </w:t>
      </w:r>
    </w:p>
    <w:p w14:paraId="2B6F1329" w14:textId="77777777" w:rsidR="007406C4" w:rsidRPr="007406C4" w:rsidRDefault="007406C4" w:rsidP="007406C4">
      <w:pPr>
        <w:ind w:left="-1080"/>
        <w:rPr>
          <w:b/>
          <w:color w:val="000000" w:themeColor="text1"/>
          <w:sz w:val="24"/>
          <w:szCs w:val="24"/>
        </w:rPr>
      </w:pPr>
    </w:p>
    <w:p w14:paraId="5F3ED40D" w14:textId="77777777" w:rsidR="007406C4" w:rsidRPr="007406C4" w:rsidRDefault="007406C4" w:rsidP="007406C4">
      <w:pPr>
        <w:ind w:left="-1080"/>
        <w:rPr>
          <w:b/>
          <w:color w:val="000000" w:themeColor="text1"/>
          <w:sz w:val="24"/>
          <w:szCs w:val="24"/>
        </w:rPr>
      </w:pPr>
      <w:r w:rsidRPr="007406C4">
        <w:rPr>
          <w:b/>
          <w:color w:val="000000" w:themeColor="text1"/>
          <w:sz w:val="24"/>
          <w:szCs w:val="24"/>
        </w:rPr>
        <w:t>Figure1: Total Value vs Tax</w:t>
      </w:r>
    </w:p>
    <w:p w14:paraId="0859CD7E" w14:textId="77777777" w:rsidR="007406C4" w:rsidRPr="007406C4" w:rsidRDefault="007406C4" w:rsidP="007406C4">
      <w:pPr>
        <w:ind w:left="-1080"/>
        <w:rPr>
          <w:color w:val="000000" w:themeColor="text1"/>
          <w:sz w:val="24"/>
          <w:szCs w:val="24"/>
        </w:rPr>
      </w:pPr>
      <w:r w:rsidRPr="007406C4">
        <w:rPr>
          <w:color w:val="000000" w:themeColor="text1"/>
          <w:sz w:val="24"/>
          <w:szCs w:val="24"/>
        </w:rPr>
        <w:lastRenderedPageBreak/>
        <w:t>From the correlation matrix we find that Tax has a linear relationship with Total Value. Tax is used as a significant variable to predict Total Value of the house.</w:t>
      </w:r>
      <w:r w:rsidRPr="007406C4">
        <w:rPr>
          <w:b/>
          <w:noProof/>
          <w:color w:val="000000" w:themeColor="text1"/>
          <w:sz w:val="24"/>
          <w:szCs w:val="24"/>
          <w:lang w:eastAsia="en-US"/>
        </w:rPr>
        <w:drawing>
          <wp:inline distT="0" distB="0" distL="0" distR="0" wp14:anchorId="6F409417" wp14:editId="1B7E2C25">
            <wp:extent cx="6534150" cy="1924050"/>
            <wp:effectExtent l="0" t="0" r="0" b="0"/>
            <wp:docPr id="8" name="Picture 8" descr="C:\Users\Rachitha Dhanraj\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chitha Dhanraj\AppData\Local\Microsoft\Windows\INetCache\Content.Word\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34150" cy="1924050"/>
                    </a:xfrm>
                    <a:prstGeom prst="rect">
                      <a:avLst/>
                    </a:prstGeom>
                    <a:noFill/>
                    <a:ln>
                      <a:noFill/>
                    </a:ln>
                  </pic:spPr>
                </pic:pic>
              </a:graphicData>
            </a:graphic>
          </wp:inline>
        </w:drawing>
      </w:r>
    </w:p>
    <w:p w14:paraId="782D1B49" w14:textId="77777777" w:rsidR="007406C4" w:rsidRPr="007406C4" w:rsidRDefault="007406C4" w:rsidP="007406C4">
      <w:pPr>
        <w:ind w:left="-1080"/>
        <w:rPr>
          <w:color w:val="000000" w:themeColor="text1"/>
          <w:sz w:val="24"/>
          <w:szCs w:val="24"/>
        </w:rPr>
      </w:pPr>
      <w:r w:rsidRPr="007406C4">
        <w:rPr>
          <w:b/>
          <w:color w:val="000000" w:themeColor="text1"/>
          <w:sz w:val="24"/>
          <w:szCs w:val="24"/>
        </w:rPr>
        <w:t>Figure2: Total Value vs Tax considering the year the houses were built</w:t>
      </w:r>
    </w:p>
    <w:p w14:paraId="757CA86B" w14:textId="77777777" w:rsidR="007406C4" w:rsidRPr="007406C4" w:rsidRDefault="007406C4" w:rsidP="007406C4">
      <w:pPr>
        <w:ind w:left="-1080"/>
        <w:rPr>
          <w:color w:val="000000" w:themeColor="text1"/>
          <w:sz w:val="24"/>
          <w:szCs w:val="24"/>
        </w:rPr>
      </w:pPr>
      <w:r w:rsidRPr="007406C4">
        <w:rPr>
          <w:color w:val="000000" w:themeColor="text1"/>
          <w:sz w:val="24"/>
          <w:szCs w:val="24"/>
        </w:rPr>
        <w:t>From the figure below we find that year has no significant relationship in predicting the total value of the house.</w:t>
      </w:r>
    </w:p>
    <w:p w14:paraId="4A55F619" w14:textId="77777777" w:rsidR="007406C4" w:rsidRPr="007406C4" w:rsidRDefault="007406C4" w:rsidP="007406C4">
      <w:pPr>
        <w:ind w:left="-1080"/>
        <w:rPr>
          <w:b/>
          <w:color w:val="000000" w:themeColor="text1"/>
          <w:sz w:val="24"/>
          <w:szCs w:val="24"/>
        </w:rPr>
      </w:pPr>
      <w:r w:rsidRPr="007406C4">
        <w:rPr>
          <w:b/>
          <w:noProof/>
          <w:color w:val="000000" w:themeColor="text1"/>
          <w:sz w:val="24"/>
          <w:szCs w:val="24"/>
          <w:lang w:eastAsia="en-US"/>
        </w:rPr>
        <w:drawing>
          <wp:inline distT="0" distB="0" distL="0" distR="0" wp14:anchorId="52704F99" wp14:editId="39AA775A">
            <wp:extent cx="6743700" cy="2486025"/>
            <wp:effectExtent l="0" t="0" r="0" b="9525"/>
            <wp:docPr id="10" name="Picture 10" descr="C:\Users\Rachitha Dhanraj\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chitha Dhanraj\AppData\Local\Microsoft\Windows\INetCache\Content.Word\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3700" cy="2486025"/>
                    </a:xfrm>
                    <a:prstGeom prst="rect">
                      <a:avLst/>
                    </a:prstGeom>
                    <a:noFill/>
                    <a:ln>
                      <a:noFill/>
                    </a:ln>
                  </pic:spPr>
                </pic:pic>
              </a:graphicData>
            </a:graphic>
          </wp:inline>
        </w:drawing>
      </w:r>
    </w:p>
    <w:p w14:paraId="5ECF0634" w14:textId="77777777" w:rsidR="007406C4" w:rsidRPr="007406C4" w:rsidRDefault="007406C4" w:rsidP="007406C4">
      <w:pPr>
        <w:rPr>
          <w:b/>
          <w:color w:val="000000" w:themeColor="text1"/>
          <w:sz w:val="24"/>
          <w:szCs w:val="24"/>
        </w:rPr>
      </w:pPr>
    </w:p>
    <w:p w14:paraId="472DF306" w14:textId="77777777" w:rsidR="007406C4" w:rsidRPr="007406C4" w:rsidRDefault="007406C4" w:rsidP="007406C4">
      <w:pPr>
        <w:rPr>
          <w:b/>
          <w:color w:val="000000" w:themeColor="text1"/>
          <w:sz w:val="24"/>
          <w:szCs w:val="24"/>
        </w:rPr>
      </w:pPr>
    </w:p>
    <w:p w14:paraId="48D109DE" w14:textId="77777777" w:rsidR="007406C4" w:rsidRPr="007406C4" w:rsidRDefault="007406C4" w:rsidP="007406C4">
      <w:pPr>
        <w:rPr>
          <w:b/>
          <w:color w:val="000000" w:themeColor="text1"/>
          <w:sz w:val="24"/>
          <w:szCs w:val="24"/>
        </w:rPr>
      </w:pPr>
    </w:p>
    <w:p w14:paraId="16745794" w14:textId="77777777" w:rsidR="007406C4" w:rsidRPr="007406C4" w:rsidRDefault="007406C4" w:rsidP="007406C4">
      <w:pPr>
        <w:rPr>
          <w:b/>
          <w:color w:val="000000" w:themeColor="text1"/>
          <w:sz w:val="24"/>
          <w:szCs w:val="24"/>
        </w:rPr>
      </w:pPr>
    </w:p>
    <w:p w14:paraId="085078A6" w14:textId="77777777" w:rsidR="007406C4" w:rsidRPr="007406C4" w:rsidRDefault="007406C4" w:rsidP="007406C4">
      <w:pPr>
        <w:rPr>
          <w:b/>
          <w:color w:val="000000" w:themeColor="text1"/>
          <w:sz w:val="24"/>
          <w:szCs w:val="24"/>
        </w:rPr>
      </w:pPr>
    </w:p>
    <w:p w14:paraId="12312E68" w14:textId="77777777" w:rsidR="007406C4" w:rsidRPr="007406C4" w:rsidRDefault="007406C4" w:rsidP="007406C4">
      <w:pPr>
        <w:ind w:left="-1080"/>
        <w:rPr>
          <w:b/>
          <w:color w:val="000000" w:themeColor="text1"/>
          <w:sz w:val="24"/>
          <w:szCs w:val="24"/>
        </w:rPr>
      </w:pPr>
      <w:r w:rsidRPr="007406C4">
        <w:rPr>
          <w:b/>
          <w:color w:val="000000" w:themeColor="text1"/>
          <w:sz w:val="24"/>
          <w:szCs w:val="24"/>
        </w:rPr>
        <w:t>Figure 3: Total Value vs the area in square feet and the number of rooms</w:t>
      </w:r>
    </w:p>
    <w:p w14:paraId="03CE04CE" w14:textId="77777777" w:rsidR="007406C4" w:rsidRPr="007406C4" w:rsidRDefault="007406C4" w:rsidP="007406C4">
      <w:pPr>
        <w:ind w:left="-1080"/>
        <w:rPr>
          <w:color w:val="000000" w:themeColor="text1"/>
          <w:sz w:val="24"/>
          <w:szCs w:val="24"/>
        </w:rPr>
      </w:pPr>
      <w:r w:rsidRPr="007406C4">
        <w:rPr>
          <w:color w:val="000000" w:themeColor="text1"/>
          <w:sz w:val="24"/>
          <w:szCs w:val="24"/>
        </w:rPr>
        <w:lastRenderedPageBreak/>
        <w:t>The graphs below shows the relationship between the area in square feet and the total value. It is not necessary for the total value of the house to high if the area is more. Similarly is not required for the total value of the house to be more if the number of rooms are more.</w:t>
      </w:r>
    </w:p>
    <w:p w14:paraId="119B0F15" w14:textId="77777777" w:rsidR="007406C4" w:rsidRPr="007406C4" w:rsidRDefault="007406C4" w:rsidP="007406C4">
      <w:pPr>
        <w:ind w:left="-1080"/>
        <w:rPr>
          <w:b/>
          <w:color w:val="000000" w:themeColor="text1"/>
          <w:sz w:val="24"/>
          <w:szCs w:val="24"/>
        </w:rPr>
      </w:pPr>
      <w:r w:rsidRPr="007406C4">
        <w:rPr>
          <w:b/>
          <w:noProof/>
          <w:color w:val="000000" w:themeColor="text1"/>
          <w:sz w:val="24"/>
          <w:szCs w:val="24"/>
          <w:lang w:eastAsia="en-US"/>
        </w:rPr>
        <w:drawing>
          <wp:inline distT="0" distB="0" distL="0" distR="0" wp14:anchorId="5BB17835" wp14:editId="425D7227">
            <wp:extent cx="6769100" cy="3111500"/>
            <wp:effectExtent l="0" t="0" r="0" b="0"/>
            <wp:docPr id="32" name="Picture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9100" cy="3111500"/>
                    </a:xfrm>
                    <a:prstGeom prst="rect">
                      <a:avLst/>
                    </a:prstGeom>
                    <a:noFill/>
                    <a:ln>
                      <a:noFill/>
                    </a:ln>
                  </pic:spPr>
                </pic:pic>
              </a:graphicData>
            </a:graphic>
          </wp:inline>
        </w:drawing>
      </w:r>
    </w:p>
    <w:p w14:paraId="049E4D9B" w14:textId="77777777" w:rsidR="007406C4" w:rsidRPr="007406C4" w:rsidRDefault="007406C4" w:rsidP="007406C4">
      <w:pPr>
        <w:ind w:left="-1080"/>
        <w:rPr>
          <w:b/>
          <w:color w:val="000000" w:themeColor="text1"/>
          <w:sz w:val="24"/>
          <w:szCs w:val="24"/>
        </w:rPr>
      </w:pPr>
      <w:r w:rsidRPr="007406C4">
        <w:rPr>
          <w:b/>
          <w:color w:val="000000" w:themeColor="text1"/>
          <w:sz w:val="24"/>
          <w:szCs w:val="24"/>
        </w:rPr>
        <w:t>Multiple Regression Model:</w:t>
      </w:r>
    </w:p>
    <w:p w14:paraId="4813F6E5" w14:textId="77777777" w:rsidR="007406C4" w:rsidRPr="007406C4" w:rsidRDefault="007406C4" w:rsidP="007406C4">
      <w:pPr>
        <w:ind w:left="-1080"/>
        <w:rPr>
          <w:color w:val="000000" w:themeColor="text1"/>
          <w:sz w:val="24"/>
          <w:szCs w:val="24"/>
        </w:rPr>
      </w:pPr>
      <w:r w:rsidRPr="007406C4">
        <w:rPr>
          <w:color w:val="000000" w:themeColor="text1"/>
          <w:sz w:val="24"/>
          <w:szCs w:val="24"/>
        </w:rPr>
        <w:t xml:space="preserve">The scatter plot of all the features of the West Roxbury dataset is as given below. We clearly observe that the </w:t>
      </w:r>
    </w:p>
    <w:p w14:paraId="40F382E3" w14:textId="77777777" w:rsidR="007406C4" w:rsidRPr="007406C4" w:rsidRDefault="007406C4" w:rsidP="007406C4">
      <w:pPr>
        <w:ind w:left="-1080"/>
        <w:rPr>
          <w:color w:val="000000" w:themeColor="text1"/>
          <w:sz w:val="24"/>
          <w:szCs w:val="24"/>
        </w:rPr>
      </w:pPr>
      <w:r w:rsidRPr="007406C4">
        <w:rPr>
          <w:color w:val="000000" w:themeColor="text1"/>
          <w:sz w:val="24"/>
          <w:szCs w:val="24"/>
        </w:rPr>
        <w:t>TAX variable has a linear relationship with the TOTAL_VALUE.</w:t>
      </w:r>
    </w:p>
    <w:p w14:paraId="58F1142E" w14:textId="77777777" w:rsidR="007406C4" w:rsidRPr="007406C4" w:rsidRDefault="007406C4" w:rsidP="007406C4">
      <w:pPr>
        <w:ind w:left="-1080"/>
        <w:rPr>
          <w:b/>
          <w:color w:val="000000" w:themeColor="text1"/>
          <w:sz w:val="24"/>
          <w:szCs w:val="24"/>
        </w:rPr>
      </w:pPr>
      <w:r w:rsidRPr="007406C4">
        <w:rPr>
          <w:noProof/>
          <w:color w:val="000000" w:themeColor="text1"/>
          <w:sz w:val="24"/>
          <w:szCs w:val="24"/>
          <w:lang w:eastAsia="en-US"/>
        </w:rPr>
        <w:lastRenderedPageBreak/>
        <w:drawing>
          <wp:inline distT="0" distB="0" distL="0" distR="0" wp14:anchorId="15F12766" wp14:editId="5F8136BD">
            <wp:extent cx="7000875" cy="4143327"/>
            <wp:effectExtent l="0" t="0" r="0" b="0"/>
            <wp:docPr id="1" name="Picture 1" descr="Macintosh HD:Users:rachithadhanraj:Desktop:Screen Shot 2016-03-14 at 2.2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chithadhanraj:Desktop:Screen Shot 2016-03-14 at 2.22.34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07043" cy="4146978"/>
                    </a:xfrm>
                    <a:prstGeom prst="rect">
                      <a:avLst/>
                    </a:prstGeom>
                    <a:noFill/>
                    <a:ln>
                      <a:noFill/>
                    </a:ln>
                  </pic:spPr>
                </pic:pic>
              </a:graphicData>
            </a:graphic>
          </wp:inline>
        </w:drawing>
      </w:r>
    </w:p>
    <w:p w14:paraId="33A0211F"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7B1DE3D2" wp14:editId="44B9F676">
            <wp:extent cx="3076575" cy="1638382"/>
            <wp:effectExtent l="0" t="0" r="0" b="0"/>
            <wp:docPr id="3" name="Picture 3" descr="C:\Users\Rachitha Dhanraj\AppData\Local\Microsoft\Windows\INetCache\Content.Word\total value vs t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chitha Dhanraj\AppData\Local\Microsoft\Windows\INetCache\Content.Word\total value vs tax.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7689" cy="1638975"/>
                    </a:xfrm>
                    <a:prstGeom prst="rect">
                      <a:avLst/>
                    </a:prstGeom>
                    <a:noFill/>
                    <a:ln>
                      <a:noFill/>
                    </a:ln>
                  </pic:spPr>
                </pic:pic>
              </a:graphicData>
            </a:graphic>
          </wp:inline>
        </w:drawing>
      </w:r>
    </w:p>
    <w:p w14:paraId="21237822" w14:textId="77777777" w:rsidR="007406C4" w:rsidRPr="007406C4" w:rsidRDefault="007406C4" w:rsidP="007406C4">
      <w:pPr>
        <w:ind w:left="-1080"/>
        <w:rPr>
          <w:color w:val="000000" w:themeColor="text1"/>
          <w:sz w:val="24"/>
          <w:szCs w:val="24"/>
        </w:rPr>
      </w:pPr>
      <w:r w:rsidRPr="007406C4">
        <w:rPr>
          <w:color w:val="000000" w:themeColor="text1"/>
          <w:sz w:val="24"/>
          <w:szCs w:val="24"/>
        </w:rPr>
        <w:t>Also, the correlation of all the variables in R is displayed below where TAX, GROSS_AREA, LIVING_AREA, ROOMS are showing the highest correlation of 1.00, 0.80, 0.84 and 0.64 respectively. We can eliminate one of the variables, for instance GROSS_AREA to avoid multi-collinearity.</w:t>
      </w:r>
    </w:p>
    <w:p w14:paraId="68C469F8"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lastRenderedPageBreak/>
        <w:drawing>
          <wp:inline distT="0" distB="0" distL="0" distR="0" wp14:anchorId="2D30DA6B" wp14:editId="463814A3">
            <wp:extent cx="4866961" cy="3839009"/>
            <wp:effectExtent l="0" t="0" r="0" b="9525"/>
            <wp:docPr id="5" name="Picture 5" descr="Macintosh HD:Users:rachithadhanraj:Desktop: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chithadhanraj:Desktop:correl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944" cy="3840573"/>
                    </a:xfrm>
                    <a:prstGeom prst="rect">
                      <a:avLst/>
                    </a:prstGeom>
                    <a:noFill/>
                    <a:ln>
                      <a:noFill/>
                    </a:ln>
                  </pic:spPr>
                </pic:pic>
              </a:graphicData>
            </a:graphic>
          </wp:inline>
        </w:drawing>
      </w:r>
    </w:p>
    <w:p w14:paraId="52224315" w14:textId="77777777" w:rsidR="007406C4" w:rsidRPr="007406C4" w:rsidRDefault="007406C4" w:rsidP="007406C4">
      <w:pPr>
        <w:ind w:left="-1080"/>
        <w:rPr>
          <w:color w:val="000000" w:themeColor="text1"/>
          <w:sz w:val="24"/>
          <w:szCs w:val="24"/>
        </w:rPr>
      </w:pPr>
      <w:r w:rsidRPr="007406C4">
        <w:rPr>
          <w:color w:val="000000" w:themeColor="text1"/>
          <w:sz w:val="24"/>
          <w:szCs w:val="24"/>
        </w:rPr>
        <w:t xml:space="preserve">The West Roxbury dataset was split into training (60%) and validation datasets (40%). </w:t>
      </w:r>
    </w:p>
    <w:p w14:paraId="07745D5D" w14:textId="77777777" w:rsidR="007406C4" w:rsidRPr="007406C4" w:rsidRDefault="007406C4" w:rsidP="007406C4">
      <w:pPr>
        <w:ind w:left="-1080"/>
        <w:rPr>
          <w:color w:val="000000" w:themeColor="text1"/>
          <w:sz w:val="24"/>
          <w:szCs w:val="24"/>
        </w:rPr>
      </w:pPr>
      <w:r w:rsidRPr="007406C4">
        <w:rPr>
          <w:color w:val="000000" w:themeColor="text1"/>
          <w:sz w:val="24"/>
          <w:szCs w:val="24"/>
        </w:rPr>
        <w:t>The following were the results and their interpretation:</w:t>
      </w:r>
    </w:p>
    <w:p w14:paraId="162E7F5F" w14:textId="77777777" w:rsidR="007406C4" w:rsidRPr="007406C4" w:rsidRDefault="007406C4" w:rsidP="007406C4">
      <w:pPr>
        <w:ind w:left="-1080"/>
        <w:rPr>
          <w:color w:val="000000" w:themeColor="text1"/>
          <w:sz w:val="24"/>
          <w:szCs w:val="24"/>
        </w:rPr>
      </w:pPr>
    </w:p>
    <w:p w14:paraId="10D91709"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lastRenderedPageBreak/>
        <w:drawing>
          <wp:inline distT="0" distB="0" distL="0" distR="0" wp14:anchorId="707C7BEA" wp14:editId="72AAC3E1">
            <wp:extent cx="4927600" cy="2616200"/>
            <wp:effectExtent l="0" t="0" r="6350" b="0"/>
            <wp:docPr id="31" name="Picture 31" descr="ml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l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7600" cy="2616200"/>
                    </a:xfrm>
                    <a:prstGeom prst="rect">
                      <a:avLst/>
                    </a:prstGeom>
                    <a:noFill/>
                    <a:ln>
                      <a:noFill/>
                    </a:ln>
                  </pic:spPr>
                </pic:pic>
              </a:graphicData>
            </a:graphic>
          </wp:inline>
        </w:drawing>
      </w:r>
      <w:r w:rsidRPr="007406C4">
        <w:rPr>
          <w:noProof/>
          <w:color w:val="000000" w:themeColor="text1"/>
          <w:sz w:val="24"/>
          <w:szCs w:val="24"/>
          <w:lang w:eastAsia="en-US"/>
        </w:rPr>
        <w:drawing>
          <wp:inline distT="0" distB="0" distL="0" distR="0" wp14:anchorId="1C2982F4" wp14:editId="7F9199FC">
            <wp:extent cx="1533525" cy="1133475"/>
            <wp:effectExtent l="0" t="0" r="9525" b="9525"/>
            <wp:docPr id="2" name="Picture 2" descr="C:\Users\Rachitha Dhanraj\AppData\Local\Microsoft\Windows\INetCache\Content.Word\ml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chitha Dhanraj\AppData\Local\Microsoft\Windows\INetCache\Content.Word\mlr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3525" cy="1133475"/>
                    </a:xfrm>
                    <a:prstGeom prst="rect">
                      <a:avLst/>
                    </a:prstGeom>
                    <a:noFill/>
                    <a:ln>
                      <a:noFill/>
                    </a:ln>
                  </pic:spPr>
                </pic:pic>
              </a:graphicData>
            </a:graphic>
          </wp:inline>
        </w:drawing>
      </w:r>
    </w:p>
    <w:p w14:paraId="73557E98" w14:textId="77777777" w:rsidR="007406C4" w:rsidRPr="007406C4" w:rsidRDefault="007406C4" w:rsidP="007406C4">
      <w:pPr>
        <w:ind w:left="-1080"/>
        <w:rPr>
          <w:color w:val="000000" w:themeColor="text1"/>
          <w:sz w:val="24"/>
          <w:szCs w:val="24"/>
        </w:rPr>
      </w:pPr>
    </w:p>
    <w:p w14:paraId="31E6949E" w14:textId="77777777" w:rsidR="007406C4" w:rsidRPr="007406C4" w:rsidRDefault="007406C4" w:rsidP="007406C4">
      <w:pPr>
        <w:ind w:left="-1080"/>
        <w:rPr>
          <w:color w:val="000000" w:themeColor="text1"/>
          <w:sz w:val="24"/>
          <w:szCs w:val="24"/>
        </w:rPr>
      </w:pPr>
    </w:p>
    <w:p w14:paraId="75E02D90" w14:textId="77777777" w:rsidR="007406C4" w:rsidRPr="007406C4" w:rsidRDefault="007406C4" w:rsidP="007406C4">
      <w:pPr>
        <w:ind w:left="-1080"/>
        <w:rPr>
          <w:color w:val="000000" w:themeColor="text1"/>
          <w:sz w:val="24"/>
          <w:szCs w:val="24"/>
        </w:rPr>
      </w:pPr>
    </w:p>
    <w:p w14:paraId="3440E80C" w14:textId="77777777" w:rsidR="007406C4" w:rsidRPr="007406C4" w:rsidRDefault="007406C4" w:rsidP="007406C4">
      <w:pPr>
        <w:ind w:left="-1080"/>
        <w:rPr>
          <w:color w:val="000000" w:themeColor="text1"/>
          <w:sz w:val="24"/>
          <w:szCs w:val="24"/>
        </w:rPr>
      </w:pPr>
      <w:r w:rsidRPr="007406C4">
        <w:rPr>
          <w:b/>
          <w:noProof/>
          <w:color w:val="000000" w:themeColor="text1"/>
          <w:sz w:val="24"/>
          <w:szCs w:val="24"/>
          <w:lang w:eastAsia="en-US"/>
        </w:rPr>
        <w:drawing>
          <wp:inline distT="0" distB="0" distL="0" distR="0" wp14:anchorId="0FCD6677" wp14:editId="55E097E7">
            <wp:extent cx="4057650" cy="2103120"/>
            <wp:effectExtent l="0" t="0" r="0" b="0"/>
            <wp:docPr id="6" name="Picture 6" descr="C:\Users\Rachitha Dhanraj\AppData\Local\Microsoft\Windows\INetCache\Content.Word\ml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chitha Dhanraj\AppData\Local\Microsoft\Windows\INetCache\Content.Word\mlr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0874" cy="2109974"/>
                    </a:xfrm>
                    <a:prstGeom prst="rect">
                      <a:avLst/>
                    </a:prstGeom>
                    <a:noFill/>
                    <a:ln>
                      <a:noFill/>
                    </a:ln>
                  </pic:spPr>
                </pic:pic>
              </a:graphicData>
            </a:graphic>
          </wp:inline>
        </w:drawing>
      </w:r>
    </w:p>
    <w:p w14:paraId="3912DC37" w14:textId="77777777" w:rsidR="007406C4" w:rsidRPr="007406C4" w:rsidRDefault="007406C4" w:rsidP="007406C4">
      <w:pPr>
        <w:ind w:left="-1080"/>
        <w:rPr>
          <w:color w:val="000000" w:themeColor="text1"/>
          <w:sz w:val="24"/>
          <w:szCs w:val="24"/>
        </w:rPr>
      </w:pPr>
      <w:r w:rsidRPr="007406C4">
        <w:rPr>
          <w:color w:val="000000" w:themeColor="text1"/>
          <w:sz w:val="24"/>
          <w:szCs w:val="24"/>
        </w:rPr>
        <w:t>From the above Regression Model, the following can be inferred:</w:t>
      </w:r>
    </w:p>
    <w:p w14:paraId="23970B3D" w14:textId="77777777" w:rsidR="007406C4" w:rsidRPr="007406C4" w:rsidRDefault="007406C4" w:rsidP="007406C4">
      <w:pPr>
        <w:pStyle w:val="ListParagraph"/>
        <w:numPr>
          <w:ilvl w:val="0"/>
          <w:numId w:val="7"/>
        </w:numPr>
        <w:rPr>
          <w:color w:val="000000" w:themeColor="text1"/>
        </w:rPr>
      </w:pPr>
      <w:r w:rsidRPr="007406C4">
        <w:rPr>
          <w:b/>
          <w:color w:val="000000" w:themeColor="text1"/>
        </w:rPr>
        <w:t>P-Value</w:t>
      </w:r>
      <w:r w:rsidRPr="007406C4">
        <w:rPr>
          <w:color w:val="000000" w:themeColor="text1"/>
        </w:rPr>
        <w:t xml:space="preserve"> shows that TAX co-efficient is statistically significant since its 0.</w:t>
      </w:r>
    </w:p>
    <w:p w14:paraId="7496F428" w14:textId="77777777" w:rsidR="007406C4" w:rsidRPr="007406C4" w:rsidRDefault="007406C4" w:rsidP="007406C4">
      <w:pPr>
        <w:pStyle w:val="ListParagraph"/>
        <w:numPr>
          <w:ilvl w:val="0"/>
          <w:numId w:val="7"/>
        </w:numPr>
        <w:rPr>
          <w:color w:val="000000" w:themeColor="text1"/>
        </w:rPr>
      </w:pPr>
      <w:r w:rsidRPr="007406C4">
        <w:rPr>
          <w:color w:val="000000" w:themeColor="text1"/>
        </w:rPr>
        <w:lastRenderedPageBreak/>
        <w:t xml:space="preserve">The Determination of coefficient, </w:t>
      </w:r>
      <w:r w:rsidRPr="007406C4">
        <w:rPr>
          <w:b/>
          <w:color w:val="000000" w:themeColor="text1"/>
        </w:rPr>
        <w:t>R-squared value</w:t>
      </w:r>
      <w:r w:rsidRPr="007406C4">
        <w:rPr>
          <w:color w:val="000000" w:themeColor="text1"/>
        </w:rPr>
        <w:t xml:space="preserve"> and the </w:t>
      </w:r>
      <w:r w:rsidRPr="007406C4">
        <w:rPr>
          <w:b/>
          <w:color w:val="000000" w:themeColor="text1"/>
        </w:rPr>
        <w:t xml:space="preserve">adjusted R-squared values </w:t>
      </w:r>
      <w:r w:rsidRPr="007406C4">
        <w:rPr>
          <w:color w:val="000000" w:themeColor="text1"/>
        </w:rPr>
        <w:t>are exactly 1 which means the actual and the predicted values are very close to each other. The TOTAL_VALUE can be predicted without error from the independent variables.</w:t>
      </w:r>
    </w:p>
    <w:p w14:paraId="5E2189EE" w14:textId="77777777" w:rsidR="007406C4" w:rsidRPr="007406C4" w:rsidRDefault="007406C4" w:rsidP="007406C4">
      <w:pPr>
        <w:pStyle w:val="ListParagraph"/>
        <w:numPr>
          <w:ilvl w:val="0"/>
          <w:numId w:val="7"/>
        </w:numPr>
        <w:rPr>
          <w:color w:val="000000" w:themeColor="text1"/>
        </w:rPr>
      </w:pPr>
      <w:r w:rsidRPr="007406C4">
        <w:rPr>
          <w:b/>
          <w:color w:val="000000" w:themeColor="text1"/>
        </w:rPr>
        <w:t>RMSE Error</w:t>
      </w:r>
      <w:r w:rsidRPr="007406C4">
        <w:rPr>
          <w:color w:val="000000" w:themeColor="text1"/>
        </w:rPr>
        <w:t xml:space="preserve"> for both training and validation data are significantly low which indicates a good fit of the model.</w:t>
      </w:r>
    </w:p>
    <w:p w14:paraId="47B562C7" w14:textId="77777777" w:rsidR="007406C4" w:rsidRPr="007406C4" w:rsidRDefault="007406C4" w:rsidP="007406C4">
      <w:pPr>
        <w:ind w:left="-1080"/>
        <w:rPr>
          <w:color w:val="000000" w:themeColor="text1"/>
          <w:sz w:val="24"/>
          <w:szCs w:val="24"/>
        </w:rPr>
      </w:pPr>
    </w:p>
    <w:p w14:paraId="149B34AD" w14:textId="77777777" w:rsidR="007406C4" w:rsidRPr="007406C4" w:rsidRDefault="007406C4" w:rsidP="007406C4">
      <w:pPr>
        <w:ind w:left="-1080"/>
        <w:rPr>
          <w:b/>
          <w:color w:val="000000" w:themeColor="text1"/>
          <w:sz w:val="24"/>
          <w:szCs w:val="24"/>
        </w:rPr>
      </w:pPr>
      <w:r w:rsidRPr="007406C4">
        <w:rPr>
          <w:b/>
          <w:color w:val="000000" w:themeColor="text1"/>
          <w:sz w:val="24"/>
          <w:szCs w:val="24"/>
        </w:rPr>
        <w:t>Training Dataset:</w:t>
      </w:r>
    </w:p>
    <w:p w14:paraId="21409629"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24306D5C" wp14:editId="70E0203C">
            <wp:extent cx="2501900" cy="1803400"/>
            <wp:effectExtent l="0" t="0" r="0" b="6350"/>
            <wp:docPr id="30" name="Picture 30" descr="mlr_train_lif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lr_train_liftcha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1900" cy="1803400"/>
                    </a:xfrm>
                    <a:prstGeom prst="rect">
                      <a:avLst/>
                    </a:prstGeom>
                    <a:noFill/>
                    <a:ln>
                      <a:noFill/>
                    </a:ln>
                  </pic:spPr>
                </pic:pic>
              </a:graphicData>
            </a:graphic>
          </wp:inline>
        </w:drawing>
      </w:r>
      <w:r w:rsidRPr="007406C4">
        <w:rPr>
          <w:noProof/>
          <w:color w:val="000000" w:themeColor="text1"/>
          <w:sz w:val="24"/>
          <w:szCs w:val="24"/>
          <w:lang w:eastAsia="en-US"/>
        </w:rPr>
        <w:drawing>
          <wp:inline distT="0" distB="0" distL="0" distR="0" wp14:anchorId="61419861" wp14:editId="2C7FA15F">
            <wp:extent cx="2238375" cy="1752600"/>
            <wp:effectExtent l="0" t="0" r="9525" b="0"/>
            <wp:docPr id="7" name="Picture 7" descr="C:\Users\Rachitha Dhanraj\AppData\Local\Microsoft\Windows\INetCache\Content.Word\mlr_train_dec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chitha Dhanraj\AppData\Local\Microsoft\Windows\INetCache\Content.Word\mlr_train_deci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8375" cy="1752600"/>
                    </a:xfrm>
                    <a:prstGeom prst="rect">
                      <a:avLst/>
                    </a:prstGeom>
                    <a:noFill/>
                    <a:ln>
                      <a:noFill/>
                    </a:ln>
                  </pic:spPr>
                </pic:pic>
              </a:graphicData>
            </a:graphic>
          </wp:inline>
        </w:drawing>
      </w:r>
    </w:p>
    <w:p w14:paraId="45CD570B" w14:textId="77777777" w:rsidR="007406C4" w:rsidRPr="007406C4" w:rsidRDefault="007406C4" w:rsidP="007406C4">
      <w:pPr>
        <w:ind w:left="-1080"/>
        <w:rPr>
          <w:color w:val="000000" w:themeColor="text1"/>
          <w:sz w:val="24"/>
          <w:szCs w:val="24"/>
        </w:rPr>
      </w:pPr>
      <w:r w:rsidRPr="007406C4">
        <w:rPr>
          <w:b/>
          <w:color w:val="000000" w:themeColor="text1"/>
          <w:sz w:val="24"/>
          <w:szCs w:val="24"/>
        </w:rPr>
        <w:t>Validation Dataset:</w:t>
      </w:r>
    </w:p>
    <w:p w14:paraId="71912B04"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375E9513" wp14:editId="4289D265">
            <wp:extent cx="5448300" cy="1905000"/>
            <wp:effectExtent l="0" t="0" r="0" b="0"/>
            <wp:docPr id="29" name="Picture 29" descr="mlr_test_lift_dec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lr_test_lift_deci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0" cy="1905000"/>
                    </a:xfrm>
                    <a:prstGeom prst="rect">
                      <a:avLst/>
                    </a:prstGeom>
                    <a:noFill/>
                    <a:ln>
                      <a:noFill/>
                    </a:ln>
                  </pic:spPr>
                </pic:pic>
              </a:graphicData>
            </a:graphic>
          </wp:inline>
        </w:drawing>
      </w:r>
    </w:p>
    <w:p w14:paraId="692C397A" w14:textId="77777777" w:rsidR="007406C4" w:rsidRPr="007406C4" w:rsidRDefault="007406C4" w:rsidP="007406C4">
      <w:pPr>
        <w:ind w:left="-1080"/>
        <w:rPr>
          <w:color w:val="000000" w:themeColor="text1"/>
          <w:sz w:val="24"/>
          <w:szCs w:val="24"/>
        </w:rPr>
      </w:pPr>
    </w:p>
    <w:p w14:paraId="60A5F56E"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Lift charts</w:t>
      </w:r>
      <w:r w:rsidRPr="007406C4">
        <w:rPr>
          <w:color w:val="000000" w:themeColor="text1"/>
        </w:rPr>
        <w:t xml:space="preserve"> are a measure of effectiveness of a predictive model calculated as the ratio between the results obtained with and without the predictive model. Bigger the area between the base line and lift curve, better is the model. </w:t>
      </w:r>
    </w:p>
    <w:p w14:paraId="59C55D51"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 xml:space="preserve">decile-wise lift curve </w:t>
      </w:r>
      <w:r w:rsidRPr="007406C4">
        <w:rPr>
          <w:color w:val="000000" w:themeColor="text1"/>
        </w:rPr>
        <w:t>is drawn as the decile number versus the cumulative actual output variable value divided by the decile's mean output variable value. This bars in this chart indicate the factor by which the MLR model outperforms a random assignment, one decile at a time</w:t>
      </w:r>
    </w:p>
    <w:p w14:paraId="0399DCE6" w14:textId="77777777" w:rsidR="007406C4" w:rsidRPr="007406C4" w:rsidRDefault="007406C4" w:rsidP="007406C4">
      <w:pPr>
        <w:pStyle w:val="ListParagraph"/>
        <w:ind w:left="-360"/>
        <w:rPr>
          <w:color w:val="000000" w:themeColor="text1"/>
        </w:rPr>
      </w:pPr>
      <w:r w:rsidRPr="007406C4">
        <w:rPr>
          <w:color w:val="000000" w:themeColor="text1"/>
        </w:rPr>
        <w:lastRenderedPageBreak/>
        <w:t>In the first decile, taking the most expensive predicted total value of the houses in the dataset, the predictive performance of the model is almost 1.6 times better as simply assigning a random predicted value.</w:t>
      </w:r>
    </w:p>
    <w:p w14:paraId="40BC0952" w14:textId="77777777" w:rsidR="007406C4" w:rsidRPr="007406C4" w:rsidRDefault="007406C4" w:rsidP="007406C4">
      <w:pPr>
        <w:pStyle w:val="ListParagraph"/>
        <w:ind w:left="-360"/>
        <w:rPr>
          <w:color w:val="000000" w:themeColor="text1"/>
        </w:rPr>
      </w:pPr>
    </w:p>
    <w:p w14:paraId="08BE5740" w14:textId="77777777" w:rsidR="007406C4" w:rsidRPr="007406C4" w:rsidRDefault="007406C4" w:rsidP="007406C4">
      <w:pPr>
        <w:pStyle w:val="ListParagraph"/>
        <w:ind w:left="-360"/>
        <w:rPr>
          <w:color w:val="000000" w:themeColor="text1"/>
        </w:rPr>
      </w:pPr>
    </w:p>
    <w:p w14:paraId="0925D82B" w14:textId="77777777" w:rsidR="007406C4" w:rsidRPr="007406C4" w:rsidRDefault="007406C4" w:rsidP="007406C4">
      <w:pPr>
        <w:ind w:left="-1080"/>
        <w:rPr>
          <w:b/>
          <w:color w:val="000000" w:themeColor="text1"/>
          <w:sz w:val="24"/>
          <w:szCs w:val="24"/>
        </w:rPr>
      </w:pPr>
      <w:r w:rsidRPr="007406C4">
        <w:rPr>
          <w:b/>
          <w:color w:val="000000" w:themeColor="text1"/>
          <w:sz w:val="24"/>
          <w:szCs w:val="24"/>
        </w:rPr>
        <w:t>Training Dataset and Validation Dataset:</w:t>
      </w:r>
    </w:p>
    <w:p w14:paraId="0BE299A7" w14:textId="77777777" w:rsidR="007406C4" w:rsidRPr="007406C4" w:rsidRDefault="007406C4" w:rsidP="007406C4">
      <w:pPr>
        <w:pStyle w:val="ListParagraph"/>
        <w:ind w:left="-1080"/>
        <w:rPr>
          <w:b/>
          <w:color w:val="000000" w:themeColor="text1"/>
        </w:rPr>
      </w:pPr>
    </w:p>
    <w:p w14:paraId="0F2D5FB5"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3C593406" wp14:editId="452DA106">
            <wp:extent cx="2730500" cy="1968500"/>
            <wp:effectExtent l="0" t="0" r="0" b="0"/>
            <wp:docPr id="28" name="Picture 28" descr="mlr_train_r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lr_train_rro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0500" cy="1968500"/>
                    </a:xfrm>
                    <a:prstGeom prst="rect">
                      <a:avLst/>
                    </a:prstGeom>
                    <a:noFill/>
                    <a:ln>
                      <a:noFill/>
                    </a:ln>
                  </pic:spPr>
                </pic:pic>
              </a:graphicData>
            </a:graphic>
          </wp:inline>
        </w:drawing>
      </w:r>
      <w:r w:rsidRPr="007406C4">
        <w:rPr>
          <w:noProof/>
          <w:color w:val="000000" w:themeColor="text1"/>
          <w:sz w:val="24"/>
          <w:szCs w:val="24"/>
          <w:lang w:eastAsia="en-US"/>
        </w:rPr>
        <w:drawing>
          <wp:inline distT="0" distB="0" distL="0" distR="0" wp14:anchorId="02872AAA" wp14:editId="167C7A2D">
            <wp:extent cx="2724150" cy="1943100"/>
            <wp:effectExtent l="0" t="0" r="0" b="0"/>
            <wp:docPr id="11" name="Picture 11" descr="C:\Users\Rachitha Dhanraj\AppData\Local\Microsoft\Windows\INetCache\Content.Word\mlr_test_r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Rachitha Dhanraj\AppData\Local\Microsoft\Windows\INetCache\Content.Word\mlr_test_rro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4150" cy="1943100"/>
                    </a:xfrm>
                    <a:prstGeom prst="rect">
                      <a:avLst/>
                    </a:prstGeom>
                    <a:noFill/>
                    <a:ln>
                      <a:noFill/>
                    </a:ln>
                  </pic:spPr>
                </pic:pic>
              </a:graphicData>
            </a:graphic>
          </wp:inline>
        </w:drawing>
      </w:r>
    </w:p>
    <w:p w14:paraId="5ABD5388" w14:textId="77777777" w:rsidR="007406C4" w:rsidRPr="007406C4" w:rsidRDefault="007406C4" w:rsidP="007406C4">
      <w:pPr>
        <w:ind w:left="-1080"/>
        <w:rPr>
          <w:color w:val="000000" w:themeColor="text1"/>
          <w:sz w:val="24"/>
          <w:szCs w:val="24"/>
        </w:rPr>
      </w:pPr>
    </w:p>
    <w:p w14:paraId="2C3A6BC3" w14:textId="77777777" w:rsidR="007406C4" w:rsidRPr="007406C4" w:rsidRDefault="007406C4" w:rsidP="007406C4">
      <w:pPr>
        <w:pStyle w:val="ListParagraph"/>
        <w:numPr>
          <w:ilvl w:val="0"/>
          <w:numId w:val="7"/>
        </w:numPr>
        <w:rPr>
          <w:color w:val="000000" w:themeColor="text1"/>
        </w:rPr>
      </w:pPr>
      <w:r w:rsidRPr="007406C4">
        <w:rPr>
          <w:b/>
          <w:color w:val="000000" w:themeColor="text1"/>
        </w:rPr>
        <w:t>RROC</w:t>
      </w:r>
      <w:r w:rsidRPr="007406C4">
        <w:rPr>
          <w:color w:val="000000" w:themeColor="text1"/>
        </w:rPr>
        <w:t xml:space="preserve"> (regression receiver operating characteristic) curves plot the performance of repressors by graphing over-estimations (predicted values that are too high) versus underestimations (predicted values that are too low.) The closer the curve is to the top-left corner of the graph (the smaller the area above the curve), the better the performance of the model. </w:t>
      </w:r>
    </w:p>
    <w:p w14:paraId="5844EC22" w14:textId="77777777" w:rsidR="007406C4" w:rsidRPr="007406C4" w:rsidRDefault="007406C4" w:rsidP="007406C4">
      <w:pPr>
        <w:pStyle w:val="ListParagraph"/>
        <w:ind w:left="-360"/>
        <w:rPr>
          <w:color w:val="000000" w:themeColor="text1"/>
        </w:rPr>
      </w:pPr>
      <w:r w:rsidRPr="007406C4">
        <w:rPr>
          <w:color w:val="000000" w:themeColor="text1"/>
        </w:rPr>
        <w:t xml:space="preserve">In an RROC curve, we can compare the performance of a regressor with that of a random guess (red line) for which over-estimations are equal to under-estimations. Anything to the left of this line signifies a better prediction, and anything to the right signifies a worse prediction. The best possible prediction performance would be denoted by a point at the top-left of the graph at the intersection of the x and y axis. This point is sometimes referred to as the perfect classification. As for the Area over the Curve (AOC), the smaller the AOC, the better the performance of the model. </w:t>
      </w:r>
    </w:p>
    <w:p w14:paraId="6723BB73" w14:textId="77777777" w:rsidR="007406C4" w:rsidRPr="007406C4" w:rsidRDefault="007406C4" w:rsidP="007406C4">
      <w:pPr>
        <w:pStyle w:val="ListParagraph"/>
        <w:ind w:left="-360"/>
        <w:rPr>
          <w:color w:val="000000" w:themeColor="text1"/>
        </w:rPr>
      </w:pPr>
    </w:p>
    <w:p w14:paraId="60DB2895" w14:textId="77777777" w:rsidR="007406C4" w:rsidRPr="007406C4" w:rsidRDefault="007406C4" w:rsidP="007406C4">
      <w:pPr>
        <w:pStyle w:val="ListParagraph"/>
        <w:ind w:left="-360"/>
        <w:rPr>
          <w:color w:val="000000" w:themeColor="text1"/>
        </w:rPr>
      </w:pPr>
    </w:p>
    <w:p w14:paraId="52B0B4FE" w14:textId="77777777" w:rsidR="007406C4" w:rsidRPr="007406C4" w:rsidRDefault="007406C4" w:rsidP="007406C4">
      <w:pPr>
        <w:pStyle w:val="ListParagraph"/>
        <w:ind w:left="-360"/>
        <w:rPr>
          <w:color w:val="000000" w:themeColor="text1"/>
        </w:rPr>
      </w:pPr>
    </w:p>
    <w:p w14:paraId="601C5E72" w14:textId="77777777" w:rsidR="007406C4" w:rsidRPr="007406C4" w:rsidRDefault="007406C4" w:rsidP="007406C4">
      <w:pPr>
        <w:pStyle w:val="ListParagraph"/>
        <w:ind w:left="-360"/>
        <w:rPr>
          <w:color w:val="000000" w:themeColor="text1"/>
        </w:rPr>
      </w:pPr>
    </w:p>
    <w:p w14:paraId="3B602404" w14:textId="77777777" w:rsidR="007406C4" w:rsidRPr="007406C4" w:rsidRDefault="007406C4" w:rsidP="007406C4">
      <w:pPr>
        <w:pStyle w:val="ListParagraph"/>
        <w:ind w:left="-360"/>
        <w:rPr>
          <w:color w:val="000000" w:themeColor="text1"/>
        </w:rPr>
      </w:pPr>
    </w:p>
    <w:p w14:paraId="725276CE" w14:textId="77777777" w:rsidR="007406C4" w:rsidRPr="007406C4" w:rsidRDefault="007406C4" w:rsidP="007406C4">
      <w:pPr>
        <w:pStyle w:val="ListParagraph"/>
        <w:ind w:left="-360"/>
        <w:rPr>
          <w:color w:val="000000" w:themeColor="text1"/>
        </w:rPr>
      </w:pPr>
    </w:p>
    <w:p w14:paraId="60A4B65E" w14:textId="77777777" w:rsidR="007406C4" w:rsidRPr="007406C4" w:rsidRDefault="007406C4" w:rsidP="007406C4">
      <w:pPr>
        <w:pStyle w:val="ListParagraph"/>
        <w:ind w:left="-360"/>
        <w:rPr>
          <w:color w:val="000000" w:themeColor="text1"/>
        </w:rPr>
      </w:pPr>
    </w:p>
    <w:p w14:paraId="29F525F7" w14:textId="77777777" w:rsidR="007406C4" w:rsidRPr="007406C4" w:rsidRDefault="007406C4" w:rsidP="007406C4">
      <w:pPr>
        <w:pStyle w:val="ListParagraph"/>
        <w:ind w:left="-1080"/>
        <w:rPr>
          <w:b/>
          <w:color w:val="000000" w:themeColor="text1"/>
        </w:rPr>
      </w:pPr>
      <w:r w:rsidRPr="007406C4">
        <w:rPr>
          <w:b/>
          <w:color w:val="000000" w:themeColor="text1"/>
        </w:rPr>
        <w:t>CART Model:</w:t>
      </w:r>
    </w:p>
    <w:p w14:paraId="3CBE4B33" w14:textId="77777777" w:rsidR="007406C4" w:rsidRPr="007406C4" w:rsidRDefault="007406C4" w:rsidP="007406C4">
      <w:pPr>
        <w:pStyle w:val="ListParagraph"/>
        <w:ind w:left="-1080"/>
        <w:rPr>
          <w:color w:val="000000" w:themeColor="text1"/>
        </w:rPr>
      </w:pPr>
      <w:r w:rsidRPr="007406C4">
        <w:rPr>
          <w:color w:val="000000" w:themeColor="text1"/>
        </w:rPr>
        <w:lastRenderedPageBreak/>
        <w:t xml:space="preserve">The CART Model was developed using the full grown tree option to display the full regression tree. The tree was drawn according to the maximum number of levels in the tree that are specified. Here the TAX variable is chosen as the first splitting variable. If the TAX is &gt;= 5504.50 (886 cases) then TAX is split again. If the TAX variable is &lt; 4347.00 (2595 cases), then TAX variable is split again and so on. We notice that TAX variable is predominantly used as the splitting variable for every step. This could be because TAX variable is statistically significant in predicting the total value of the house and is in a linear relationship with TOTAL_VALUE variable. </w:t>
      </w:r>
    </w:p>
    <w:p w14:paraId="6B57AE87" w14:textId="77777777" w:rsidR="007406C4" w:rsidRPr="007406C4" w:rsidRDefault="007406C4" w:rsidP="007406C4">
      <w:pPr>
        <w:pStyle w:val="ListParagraph"/>
        <w:ind w:left="-1080"/>
        <w:rPr>
          <w:b/>
          <w:color w:val="000000" w:themeColor="text1"/>
        </w:rPr>
      </w:pPr>
      <w:r w:rsidRPr="007406C4">
        <w:rPr>
          <w:b/>
          <w:noProof/>
          <w:color w:val="000000" w:themeColor="text1"/>
        </w:rPr>
        <w:drawing>
          <wp:inline distT="0" distB="0" distL="0" distR="0" wp14:anchorId="4067CF97" wp14:editId="6993AA05">
            <wp:extent cx="6889750" cy="4991100"/>
            <wp:effectExtent l="0" t="0" r="6350" b="0"/>
            <wp:docPr id="27" name="Picture 27" descr="cart_full_grown_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t_full_grown_tre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89750" cy="4991100"/>
                    </a:xfrm>
                    <a:prstGeom prst="rect">
                      <a:avLst/>
                    </a:prstGeom>
                    <a:noFill/>
                    <a:ln>
                      <a:noFill/>
                    </a:ln>
                  </pic:spPr>
                </pic:pic>
              </a:graphicData>
            </a:graphic>
          </wp:inline>
        </w:drawing>
      </w:r>
    </w:p>
    <w:p w14:paraId="1DCF6A6E" w14:textId="77777777" w:rsidR="007406C4" w:rsidRPr="007406C4" w:rsidRDefault="007406C4" w:rsidP="007406C4">
      <w:pPr>
        <w:pStyle w:val="ListParagraph"/>
        <w:ind w:left="-360"/>
        <w:rPr>
          <w:color w:val="000000" w:themeColor="text1"/>
        </w:rPr>
      </w:pPr>
    </w:p>
    <w:p w14:paraId="3932BB54" w14:textId="77777777" w:rsidR="007406C4" w:rsidRPr="007406C4" w:rsidRDefault="007406C4" w:rsidP="007406C4">
      <w:pPr>
        <w:rPr>
          <w:color w:val="000000" w:themeColor="text1"/>
          <w:sz w:val="24"/>
          <w:szCs w:val="24"/>
        </w:rPr>
      </w:pPr>
    </w:p>
    <w:p w14:paraId="6A495649" w14:textId="77777777" w:rsidR="007406C4" w:rsidRPr="007406C4" w:rsidRDefault="007406C4" w:rsidP="007406C4">
      <w:pPr>
        <w:rPr>
          <w:color w:val="000000" w:themeColor="text1"/>
          <w:sz w:val="24"/>
          <w:szCs w:val="24"/>
        </w:rPr>
      </w:pPr>
    </w:p>
    <w:p w14:paraId="1A802762" w14:textId="77777777" w:rsidR="007406C4" w:rsidRPr="007406C4" w:rsidRDefault="007406C4" w:rsidP="007406C4">
      <w:pPr>
        <w:rPr>
          <w:color w:val="000000" w:themeColor="text1"/>
          <w:sz w:val="24"/>
          <w:szCs w:val="24"/>
        </w:rPr>
      </w:pPr>
    </w:p>
    <w:p w14:paraId="41738D8E" w14:textId="77777777" w:rsidR="007406C4" w:rsidRPr="007406C4" w:rsidRDefault="007406C4" w:rsidP="007406C4">
      <w:pPr>
        <w:rPr>
          <w:color w:val="000000" w:themeColor="text1"/>
          <w:sz w:val="24"/>
          <w:szCs w:val="24"/>
        </w:rPr>
      </w:pPr>
    </w:p>
    <w:p w14:paraId="090A47D9" w14:textId="77777777" w:rsidR="007406C4" w:rsidRPr="007406C4" w:rsidRDefault="007406C4" w:rsidP="007406C4">
      <w:pPr>
        <w:rPr>
          <w:color w:val="000000" w:themeColor="text1"/>
          <w:sz w:val="24"/>
          <w:szCs w:val="24"/>
        </w:rPr>
      </w:pPr>
    </w:p>
    <w:p w14:paraId="6A72F957" w14:textId="77777777" w:rsidR="007406C4" w:rsidRPr="007406C4" w:rsidRDefault="007406C4" w:rsidP="007406C4">
      <w:pPr>
        <w:rPr>
          <w:color w:val="000000" w:themeColor="text1"/>
          <w:sz w:val="24"/>
          <w:szCs w:val="24"/>
        </w:rPr>
      </w:pPr>
    </w:p>
    <w:p w14:paraId="57D47092" w14:textId="77777777" w:rsidR="007406C4" w:rsidRPr="007406C4" w:rsidRDefault="007406C4" w:rsidP="007406C4">
      <w:pPr>
        <w:rPr>
          <w:color w:val="000000" w:themeColor="text1"/>
          <w:sz w:val="24"/>
          <w:szCs w:val="24"/>
        </w:rPr>
      </w:pPr>
    </w:p>
    <w:p w14:paraId="0BEF7572" w14:textId="77777777" w:rsidR="007406C4" w:rsidRPr="007406C4" w:rsidRDefault="007406C4" w:rsidP="007406C4">
      <w:pPr>
        <w:ind w:left="-1080"/>
        <w:rPr>
          <w:color w:val="000000" w:themeColor="text1"/>
          <w:sz w:val="24"/>
          <w:szCs w:val="24"/>
        </w:rPr>
      </w:pPr>
      <w:r w:rsidRPr="007406C4">
        <w:rPr>
          <w:color w:val="000000" w:themeColor="text1"/>
          <w:sz w:val="24"/>
          <w:szCs w:val="24"/>
        </w:rPr>
        <w:t xml:space="preserve">The Prune log shows the root-mean-square error (RMSE) at each stage of the tree for both the Training and Validation Sets. The prune log shows that the training RMSE continues reducing as the tree continues to split. XLMiner chooses the number of decision nodes for the pruned tree and the minimum error tree from the values of RMSE. In the Prune Log, </w:t>
      </w:r>
      <w:r w:rsidRPr="007406C4">
        <w:rPr>
          <w:b/>
          <w:color w:val="000000" w:themeColor="text1"/>
          <w:sz w:val="24"/>
          <w:szCs w:val="24"/>
        </w:rPr>
        <w:t xml:space="preserve">the smallest Validation RMSE error belongs to the tree with 16 decision </w:t>
      </w:r>
      <w:r w:rsidRPr="007406C4">
        <w:rPr>
          <w:color w:val="000000" w:themeColor="text1"/>
          <w:sz w:val="24"/>
          <w:szCs w:val="24"/>
        </w:rPr>
        <w:t xml:space="preserve">nodes. The </w:t>
      </w:r>
      <w:r w:rsidRPr="007406C4">
        <w:rPr>
          <w:b/>
          <w:color w:val="000000" w:themeColor="text1"/>
          <w:sz w:val="24"/>
          <w:szCs w:val="24"/>
        </w:rPr>
        <w:t>Minimum Error Tree is 511.4298</w:t>
      </w:r>
      <w:r w:rsidRPr="007406C4">
        <w:rPr>
          <w:color w:val="000000" w:themeColor="text1"/>
          <w:sz w:val="24"/>
          <w:szCs w:val="24"/>
        </w:rPr>
        <w:t xml:space="preserve"> which is the tree with the smallest misclassification error in the Validation Set. The Best Pruned Tree is the tree with the largest error that is still less than the sum of the Standard Error and the Validation RMSE error. Here, </w:t>
      </w:r>
      <w:r w:rsidRPr="007406C4">
        <w:rPr>
          <w:b/>
          <w:color w:val="000000" w:themeColor="text1"/>
          <w:sz w:val="24"/>
          <w:szCs w:val="24"/>
        </w:rPr>
        <w:t>the tree with 11 nodes is the Best Pruned Tree</w:t>
      </w:r>
      <w:r w:rsidRPr="007406C4">
        <w:rPr>
          <w:color w:val="000000" w:themeColor="text1"/>
          <w:sz w:val="24"/>
          <w:szCs w:val="24"/>
        </w:rPr>
        <w:t>.</w:t>
      </w:r>
    </w:p>
    <w:p w14:paraId="7C79592C"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60EE7DAC" wp14:editId="385812FD">
            <wp:extent cx="7048500" cy="2692400"/>
            <wp:effectExtent l="0" t="0" r="0" b="0"/>
            <wp:docPr id="26" name="Picture 26" descr="CART_pr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T_pru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48500" cy="2692400"/>
                    </a:xfrm>
                    <a:prstGeom prst="rect">
                      <a:avLst/>
                    </a:prstGeom>
                    <a:noFill/>
                    <a:ln>
                      <a:noFill/>
                    </a:ln>
                  </pic:spPr>
                </pic:pic>
              </a:graphicData>
            </a:graphic>
          </wp:inline>
        </w:drawing>
      </w:r>
    </w:p>
    <w:p w14:paraId="565EE71E" w14:textId="77777777" w:rsidR="007406C4" w:rsidRPr="007406C4" w:rsidRDefault="007406C4" w:rsidP="007406C4">
      <w:pPr>
        <w:ind w:left="-1080"/>
        <w:rPr>
          <w:color w:val="000000" w:themeColor="text1"/>
          <w:sz w:val="24"/>
          <w:szCs w:val="24"/>
        </w:rPr>
      </w:pPr>
    </w:p>
    <w:p w14:paraId="11D546BD"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lastRenderedPageBreak/>
        <w:drawing>
          <wp:inline distT="0" distB="0" distL="0" distR="0" wp14:anchorId="25DD5625" wp14:editId="373E81F0">
            <wp:extent cx="6184900" cy="2578100"/>
            <wp:effectExtent l="0" t="0" r="6350" b="0"/>
            <wp:docPr id="25" name="Picture 25" descr="cart_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rt_rm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4900" cy="2578100"/>
                    </a:xfrm>
                    <a:prstGeom prst="rect">
                      <a:avLst/>
                    </a:prstGeom>
                    <a:noFill/>
                    <a:ln>
                      <a:noFill/>
                    </a:ln>
                  </pic:spPr>
                </pic:pic>
              </a:graphicData>
            </a:graphic>
          </wp:inline>
        </w:drawing>
      </w:r>
    </w:p>
    <w:p w14:paraId="3E077629" w14:textId="77777777" w:rsidR="007406C4" w:rsidRPr="007406C4" w:rsidRDefault="007406C4" w:rsidP="007406C4">
      <w:pPr>
        <w:ind w:left="-1080"/>
        <w:rPr>
          <w:color w:val="000000" w:themeColor="text1"/>
          <w:sz w:val="24"/>
          <w:szCs w:val="24"/>
        </w:rPr>
      </w:pPr>
      <w:r w:rsidRPr="007406C4">
        <w:rPr>
          <w:color w:val="000000" w:themeColor="text1"/>
          <w:sz w:val="24"/>
          <w:szCs w:val="24"/>
        </w:rPr>
        <w:t>The above figure shows the RMS Error value of both the training and the validation dataset. From the above tabular columns we infer that the RMSE for training data is 20.42674 and 22.61481 for validation data. This suggests that the model was able to learn from the training dataset to predict the total value of the houses in the validation data with an average error of -0.33059912.</w:t>
      </w:r>
    </w:p>
    <w:p w14:paraId="3F4CD0E5" w14:textId="77777777" w:rsidR="007406C4" w:rsidRPr="007406C4" w:rsidRDefault="007406C4" w:rsidP="007406C4">
      <w:pPr>
        <w:rPr>
          <w:color w:val="000000" w:themeColor="text1"/>
          <w:sz w:val="24"/>
          <w:szCs w:val="24"/>
        </w:rPr>
      </w:pPr>
    </w:p>
    <w:p w14:paraId="00F6BE68" w14:textId="77777777" w:rsidR="007406C4" w:rsidRPr="007406C4" w:rsidRDefault="007406C4" w:rsidP="007406C4">
      <w:pPr>
        <w:ind w:left="-1080"/>
        <w:rPr>
          <w:b/>
          <w:color w:val="000000" w:themeColor="text1"/>
          <w:sz w:val="24"/>
          <w:szCs w:val="24"/>
        </w:rPr>
      </w:pPr>
      <w:r w:rsidRPr="007406C4">
        <w:rPr>
          <w:b/>
          <w:color w:val="000000" w:themeColor="text1"/>
          <w:sz w:val="24"/>
          <w:szCs w:val="24"/>
        </w:rPr>
        <w:t>Training dataset:</w:t>
      </w:r>
    </w:p>
    <w:p w14:paraId="14F34DC3"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740BAC60" wp14:editId="7EE0D70E">
            <wp:extent cx="6731000" cy="2120900"/>
            <wp:effectExtent l="0" t="0" r="0" b="0"/>
            <wp:docPr id="24" name="Picture 24" descr="cart_lift_dec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t_lift_dec_TRA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1000" cy="2120900"/>
                    </a:xfrm>
                    <a:prstGeom prst="rect">
                      <a:avLst/>
                    </a:prstGeom>
                    <a:noFill/>
                    <a:ln>
                      <a:noFill/>
                    </a:ln>
                  </pic:spPr>
                </pic:pic>
              </a:graphicData>
            </a:graphic>
          </wp:inline>
        </w:drawing>
      </w:r>
    </w:p>
    <w:p w14:paraId="54FAEB3C" w14:textId="77777777" w:rsidR="007406C4" w:rsidRPr="007406C4" w:rsidRDefault="007406C4" w:rsidP="007406C4">
      <w:pPr>
        <w:ind w:left="-1080"/>
        <w:rPr>
          <w:color w:val="000000" w:themeColor="text1"/>
          <w:sz w:val="24"/>
          <w:szCs w:val="24"/>
        </w:rPr>
      </w:pPr>
    </w:p>
    <w:p w14:paraId="391F4762" w14:textId="77777777" w:rsidR="007406C4" w:rsidRPr="007406C4" w:rsidRDefault="007406C4" w:rsidP="007406C4">
      <w:pPr>
        <w:ind w:left="-1080"/>
        <w:rPr>
          <w:b/>
          <w:color w:val="000000" w:themeColor="text1"/>
          <w:sz w:val="24"/>
          <w:szCs w:val="24"/>
        </w:rPr>
      </w:pPr>
      <w:r w:rsidRPr="007406C4">
        <w:rPr>
          <w:b/>
          <w:color w:val="000000" w:themeColor="text1"/>
          <w:sz w:val="24"/>
          <w:szCs w:val="24"/>
        </w:rPr>
        <w:lastRenderedPageBreak/>
        <w:t>Validation dataset:</w:t>
      </w:r>
      <w:r w:rsidRPr="007406C4">
        <w:rPr>
          <w:b/>
          <w:noProof/>
          <w:color w:val="000000" w:themeColor="text1"/>
          <w:sz w:val="24"/>
          <w:szCs w:val="24"/>
          <w:lang w:eastAsia="en-US"/>
        </w:rPr>
        <w:drawing>
          <wp:inline distT="0" distB="0" distL="0" distR="0" wp14:anchorId="12A741C7" wp14:editId="3593355A">
            <wp:extent cx="6642100" cy="2146300"/>
            <wp:effectExtent l="0" t="0" r="6350" b="6350"/>
            <wp:docPr id="23" name="Picture 23" descr="cart_lift_dec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t_lift_dec_V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2100" cy="2146300"/>
                    </a:xfrm>
                    <a:prstGeom prst="rect">
                      <a:avLst/>
                    </a:prstGeom>
                    <a:noFill/>
                    <a:ln>
                      <a:noFill/>
                    </a:ln>
                  </pic:spPr>
                </pic:pic>
              </a:graphicData>
            </a:graphic>
          </wp:inline>
        </w:drawing>
      </w:r>
    </w:p>
    <w:p w14:paraId="00025006" w14:textId="77777777" w:rsidR="007406C4" w:rsidRPr="007406C4" w:rsidRDefault="007406C4" w:rsidP="007406C4">
      <w:pPr>
        <w:ind w:left="-1080"/>
        <w:rPr>
          <w:b/>
          <w:color w:val="000000" w:themeColor="text1"/>
          <w:sz w:val="24"/>
          <w:szCs w:val="24"/>
        </w:rPr>
      </w:pPr>
      <w:r w:rsidRPr="007406C4">
        <w:rPr>
          <w:b/>
          <w:color w:val="000000" w:themeColor="text1"/>
          <w:sz w:val="24"/>
          <w:szCs w:val="24"/>
        </w:rPr>
        <w:t>Training Dataset and Validation Dataset:</w:t>
      </w:r>
    </w:p>
    <w:p w14:paraId="73C4AC5A" w14:textId="77777777" w:rsidR="007406C4" w:rsidRPr="007406C4" w:rsidRDefault="007406C4" w:rsidP="007406C4">
      <w:pPr>
        <w:pStyle w:val="ListParagraph"/>
        <w:ind w:left="-1080"/>
        <w:rPr>
          <w:color w:val="000000" w:themeColor="text1"/>
        </w:rPr>
      </w:pPr>
      <w:r w:rsidRPr="007406C4">
        <w:rPr>
          <w:noProof/>
          <w:color w:val="000000" w:themeColor="text1"/>
        </w:rPr>
        <w:drawing>
          <wp:inline distT="0" distB="0" distL="0" distR="0" wp14:anchorId="6B72912A" wp14:editId="2537DF70">
            <wp:extent cx="2717800" cy="1943100"/>
            <wp:effectExtent l="0" t="0" r="6350" b="0"/>
            <wp:docPr id="19" name="Picture 19" descr="cart_Rroc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rt_Rroc_TRA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7800" cy="1943100"/>
                    </a:xfrm>
                    <a:prstGeom prst="rect">
                      <a:avLst/>
                    </a:prstGeom>
                    <a:noFill/>
                    <a:ln>
                      <a:noFill/>
                    </a:ln>
                  </pic:spPr>
                </pic:pic>
              </a:graphicData>
            </a:graphic>
          </wp:inline>
        </w:drawing>
      </w:r>
      <w:r w:rsidRPr="007406C4">
        <w:rPr>
          <w:noProof/>
          <w:color w:val="000000" w:themeColor="text1"/>
        </w:rPr>
        <w:drawing>
          <wp:inline distT="0" distB="0" distL="0" distR="0" wp14:anchorId="6B8383CE" wp14:editId="2F6477EA">
            <wp:extent cx="2695832" cy="1943100"/>
            <wp:effectExtent l="0" t="0" r="9525" b="0"/>
            <wp:docPr id="13" name="Picture 13" descr="C:\Users\Rachitha Dhanraj\AppData\Local\Microsoft\Windows\INetCache\Content.Word\cart_rroc_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Rachitha Dhanraj\AppData\Local\Microsoft\Windows\INetCache\Content.Word\cart_rroc_V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7349" cy="1944194"/>
                    </a:xfrm>
                    <a:prstGeom prst="rect">
                      <a:avLst/>
                    </a:prstGeom>
                    <a:noFill/>
                    <a:ln>
                      <a:noFill/>
                    </a:ln>
                  </pic:spPr>
                </pic:pic>
              </a:graphicData>
            </a:graphic>
          </wp:inline>
        </w:drawing>
      </w:r>
    </w:p>
    <w:p w14:paraId="5B14DF0C"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Lift charts</w:t>
      </w:r>
      <w:r w:rsidRPr="007406C4">
        <w:rPr>
          <w:color w:val="000000" w:themeColor="text1"/>
        </w:rPr>
        <w:t xml:space="preserve"> are a measure of effectiveness of a predictive model calculated as the ratio between the results obtained with and without the predictive model. Bigger the area between the base line and lift curve, better is the model. Both the training and validation data have the same area between the base line and lift curve.</w:t>
      </w:r>
    </w:p>
    <w:p w14:paraId="4ABDBBC8"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 xml:space="preserve">decile-wise lift curve </w:t>
      </w:r>
      <w:r w:rsidRPr="007406C4">
        <w:rPr>
          <w:color w:val="000000" w:themeColor="text1"/>
        </w:rPr>
        <w:t>shows the factor by which the CART model outperforms a random assignment, one decile at a time. In the first decile, taking the most expensive predicted total value of the houses in the dataset, the predictive performance of the model is almost 1.6 times better as simply assigning a random predicted value.</w:t>
      </w:r>
    </w:p>
    <w:p w14:paraId="6BD9BB20" w14:textId="77777777" w:rsidR="007406C4" w:rsidRPr="007406C4" w:rsidRDefault="007406C4" w:rsidP="007406C4">
      <w:pPr>
        <w:pStyle w:val="ListParagraph"/>
        <w:numPr>
          <w:ilvl w:val="0"/>
          <w:numId w:val="7"/>
        </w:numPr>
        <w:rPr>
          <w:color w:val="000000" w:themeColor="text1"/>
        </w:rPr>
      </w:pPr>
      <w:r w:rsidRPr="007406C4">
        <w:rPr>
          <w:b/>
          <w:color w:val="000000" w:themeColor="text1"/>
        </w:rPr>
        <w:t>RROC</w:t>
      </w:r>
      <w:r w:rsidRPr="007406C4">
        <w:rPr>
          <w:color w:val="000000" w:themeColor="text1"/>
        </w:rPr>
        <w:t xml:space="preserve"> curves plot the performance of regressors by graphing over-estimations (predicted values that are too high) versus underestimations (predicted values that are too low). Here the RROC curve is closest to the top-left corner of the graph indicating that the smaller the area above the curve the better the performance of the model. Therefore the Area over the Curve (AOC) is very small, also suggesting that the performance of the model is good.</w:t>
      </w:r>
    </w:p>
    <w:p w14:paraId="1AECA1CE" w14:textId="77777777" w:rsidR="007406C4" w:rsidRPr="007406C4" w:rsidRDefault="007406C4" w:rsidP="007406C4">
      <w:pPr>
        <w:pStyle w:val="ListParagraph"/>
        <w:ind w:left="-1080"/>
        <w:rPr>
          <w:color w:val="000000" w:themeColor="text1"/>
        </w:rPr>
      </w:pPr>
    </w:p>
    <w:p w14:paraId="030813F6" w14:textId="77777777" w:rsidR="007406C4" w:rsidRPr="007406C4" w:rsidRDefault="007406C4" w:rsidP="007406C4">
      <w:pPr>
        <w:pStyle w:val="ListParagraph"/>
        <w:ind w:left="-1080"/>
        <w:rPr>
          <w:color w:val="000000" w:themeColor="text1"/>
        </w:rPr>
      </w:pPr>
    </w:p>
    <w:p w14:paraId="67F279B7" w14:textId="77777777" w:rsidR="007406C4" w:rsidRPr="007406C4" w:rsidRDefault="007406C4" w:rsidP="007406C4">
      <w:pPr>
        <w:ind w:left="-1440"/>
        <w:rPr>
          <w:b/>
          <w:color w:val="000000" w:themeColor="text1"/>
          <w:sz w:val="24"/>
          <w:szCs w:val="24"/>
        </w:rPr>
      </w:pPr>
      <w:r w:rsidRPr="007406C4">
        <w:rPr>
          <w:b/>
          <w:color w:val="000000" w:themeColor="text1"/>
          <w:sz w:val="24"/>
          <w:szCs w:val="24"/>
        </w:rPr>
        <w:t>Random Forest:</w:t>
      </w:r>
    </w:p>
    <w:p w14:paraId="5C3447E9" w14:textId="77777777" w:rsidR="007406C4" w:rsidRPr="007406C4" w:rsidRDefault="007406C4" w:rsidP="007406C4">
      <w:pPr>
        <w:ind w:left="-1440"/>
        <w:rPr>
          <w:color w:val="000000" w:themeColor="text1"/>
          <w:sz w:val="24"/>
          <w:szCs w:val="24"/>
        </w:rPr>
      </w:pPr>
      <w:r w:rsidRPr="007406C4">
        <w:rPr>
          <w:color w:val="000000" w:themeColor="text1"/>
          <w:sz w:val="24"/>
          <w:szCs w:val="24"/>
        </w:rPr>
        <w:lastRenderedPageBreak/>
        <w:t>Random forests is a notion of the general technique of random decision forests that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overfitting to their training set.</w:t>
      </w:r>
    </w:p>
    <w:p w14:paraId="5CB78BBC" w14:textId="77777777" w:rsidR="007406C4" w:rsidRPr="007406C4" w:rsidRDefault="007406C4" w:rsidP="007406C4">
      <w:pPr>
        <w:ind w:left="-1440"/>
        <w:rPr>
          <w:b/>
          <w:color w:val="000000" w:themeColor="text1"/>
          <w:sz w:val="24"/>
          <w:szCs w:val="24"/>
        </w:rPr>
      </w:pPr>
    </w:p>
    <w:p w14:paraId="0878A030" w14:textId="77777777" w:rsidR="007406C4" w:rsidRPr="007406C4" w:rsidRDefault="007406C4" w:rsidP="007406C4">
      <w:pPr>
        <w:ind w:left="-1440"/>
        <w:rPr>
          <w:b/>
          <w:color w:val="000000" w:themeColor="text1"/>
          <w:sz w:val="24"/>
          <w:szCs w:val="24"/>
        </w:rPr>
      </w:pPr>
    </w:p>
    <w:p w14:paraId="16A612B4" w14:textId="77777777" w:rsidR="007406C4" w:rsidRPr="007406C4" w:rsidRDefault="007406C4" w:rsidP="007406C4">
      <w:pPr>
        <w:ind w:left="-1440"/>
        <w:rPr>
          <w:b/>
          <w:color w:val="000000" w:themeColor="text1"/>
          <w:sz w:val="24"/>
          <w:szCs w:val="24"/>
        </w:rPr>
      </w:pPr>
      <w:r w:rsidRPr="007406C4">
        <w:rPr>
          <w:b/>
          <w:noProof/>
          <w:color w:val="000000" w:themeColor="text1"/>
          <w:sz w:val="24"/>
          <w:szCs w:val="24"/>
          <w:lang w:eastAsia="en-US"/>
        </w:rPr>
        <w:drawing>
          <wp:inline distT="0" distB="0" distL="0" distR="0" wp14:anchorId="3C590C12" wp14:editId="3F30F3FE">
            <wp:extent cx="2730500" cy="2374900"/>
            <wp:effectExtent l="0" t="0" r="0" b="6350"/>
            <wp:docPr id="18" name="Picture 18" descr="RAN_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_rm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0500" cy="2374900"/>
                    </a:xfrm>
                    <a:prstGeom prst="rect">
                      <a:avLst/>
                    </a:prstGeom>
                    <a:noFill/>
                    <a:ln>
                      <a:noFill/>
                    </a:ln>
                  </pic:spPr>
                </pic:pic>
              </a:graphicData>
            </a:graphic>
          </wp:inline>
        </w:drawing>
      </w:r>
    </w:p>
    <w:p w14:paraId="7C283EE1" w14:textId="77777777" w:rsidR="007406C4" w:rsidRPr="007406C4" w:rsidRDefault="007406C4" w:rsidP="007406C4">
      <w:pPr>
        <w:ind w:left="-1080"/>
        <w:rPr>
          <w:color w:val="000000" w:themeColor="text1"/>
          <w:sz w:val="24"/>
          <w:szCs w:val="24"/>
        </w:rPr>
      </w:pPr>
      <w:r w:rsidRPr="007406C4">
        <w:rPr>
          <w:color w:val="000000" w:themeColor="text1"/>
          <w:sz w:val="24"/>
          <w:szCs w:val="24"/>
        </w:rPr>
        <w:t>The above figure shows the RMS Error value of both the training and the validation dataset. From the above tabular columns we infer that the RMSE for training data is 18.55256 and 21.10272 for validation data. This suggests that the model was able to learn from the training dataset to predict the total value of the houses in the validation data with an average error of 0.267039.</w:t>
      </w:r>
    </w:p>
    <w:p w14:paraId="2F01467C" w14:textId="77777777" w:rsidR="007406C4" w:rsidRPr="007406C4" w:rsidRDefault="007406C4" w:rsidP="007406C4">
      <w:pPr>
        <w:ind w:left="-1440"/>
        <w:rPr>
          <w:b/>
          <w:color w:val="000000" w:themeColor="text1"/>
          <w:sz w:val="24"/>
          <w:szCs w:val="24"/>
        </w:rPr>
      </w:pPr>
    </w:p>
    <w:p w14:paraId="5EF9C98E" w14:textId="77777777" w:rsidR="007406C4" w:rsidRPr="007406C4" w:rsidRDefault="007406C4" w:rsidP="007406C4">
      <w:pPr>
        <w:ind w:left="-1440"/>
        <w:rPr>
          <w:b/>
          <w:color w:val="000000" w:themeColor="text1"/>
          <w:sz w:val="24"/>
          <w:szCs w:val="24"/>
        </w:rPr>
      </w:pPr>
    </w:p>
    <w:p w14:paraId="2FB62381" w14:textId="77777777" w:rsidR="007406C4" w:rsidRPr="007406C4" w:rsidRDefault="007406C4" w:rsidP="007406C4">
      <w:pPr>
        <w:ind w:left="-1440"/>
        <w:rPr>
          <w:b/>
          <w:color w:val="000000" w:themeColor="text1"/>
          <w:sz w:val="24"/>
          <w:szCs w:val="24"/>
        </w:rPr>
      </w:pPr>
    </w:p>
    <w:p w14:paraId="797CDA4F" w14:textId="77777777" w:rsidR="007406C4" w:rsidRPr="007406C4" w:rsidRDefault="007406C4" w:rsidP="007406C4">
      <w:pPr>
        <w:ind w:left="-1440"/>
        <w:rPr>
          <w:b/>
          <w:color w:val="000000" w:themeColor="text1"/>
          <w:sz w:val="24"/>
          <w:szCs w:val="24"/>
        </w:rPr>
      </w:pPr>
    </w:p>
    <w:p w14:paraId="45D00FB8" w14:textId="77777777" w:rsidR="007406C4" w:rsidRPr="007406C4" w:rsidRDefault="007406C4" w:rsidP="007406C4">
      <w:pPr>
        <w:rPr>
          <w:b/>
          <w:color w:val="000000" w:themeColor="text1"/>
          <w:sz w:val="24"/>
          <w:szCs w:val="24"/>
        </w:rPr>
      </w:pPr>
    </w:p>
    <w:p w14:paraId="59F7EBF8" w14:textId="77777777" w:rsidR="007406C4" w:rsidRPr="007406C4" w:rsidRDefault="007406C4" w:rsidP="007406C4">
      <w:pPr>
        <w:ind w:left="-1440"/>
        <w:rPr>
          <w:b/>
          <w:color w:val="000000" w:themeColor="text1"/>
          <w:sz w:val="24"/>
          <w:szCs w:val="24"/>
        </w:rPr>
      </w:pPr>
      <w:r w:rsidRPr="007406C4">
        <w:rPr>
          <w:b/>
          <w:color w:val="000000" w:themeColor="text1"/>
          <w:sz w:val="24"/>
          <w:szCs w:val="24"/>
        </w:rPr>
        <w:t>Training Dataset:</w:t>
      </w:r>
    </w:p>
    <w:p w14:paraId="1724790A" w14:textId="77777777" w:rsidR="007406C4" w:rsidRPr="007406C4" w:rsidRDefault="007406C4" w:rsidP="007406C4">
      <w:pPr>
        <w:ind w:left="-1440"/>
        <w:rPr>
          <w:b/>
          <w:color w:val="000000" w:themeColor="text1"/>
          <w:sz w:val="24"/>
          <w:szCs w:val="24"/>
        </w:rPr>
      </w:pPr>
      <w:r w:rsidRPr="007406C4">
        <w:rPr>
          <w:b/>
          <w:noProof/>
          <w:color w:val="000000" w:themeColor="text1"/>
          <w:sz w:val="24"/>
          <w:szCs w:val="24"/>
          <w:lang w:eastAsia="en-US"/>
        </w:rPr>
        <w:lastRenderedPageBreak/>
        <w:drawing>
          <wp:inline distT="0" distB="0" distL="0" distR="0" wp14:anchorId="540D2EDD" wp14:editId="18CBBB17">
            <wp:extent cx="6400800" cy="2247900"/>
            <wp:effectExtent l="0" t="0" r="0" b="0"/>
            <wp:docPr id="17" name="Picture 17" descr="RAN_lift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_lift_TRA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247900"/>
                    </a:xfrm>
                    <a:prstGeom prst="rect">
                      <a:avLst/>
                    </a:prstGeom>
                    <a:noFill/>
                    <a:ln>
                      <a:noFill/>
                    </a:ln>
                  </pic:spPr>
                </pic:pic>
              </a:graphicData>
            </a:graphic>
          </wp:inline>
        </w:drawing>
      </w:r>
    </w:p>
    <w:p w14:paraId="6D443658" w14:textId="77777777" w:rsidR="007406C4" w:rsidRPr="007406C4" w:rsidRDefault="007406C4" w:rsidP="007406C4">
      <w:pPr>
        <w:ind w:left="-1440"/>
        <w:rPr>
          <w:b/>
          <w:color w:val="000000" w:themeColor="text1"/>
          <w:sz w:val="24"/>
          <w:szCs w:val="24"/>
        </w:rPr>
      </w:pPr>
      <w:r w:rsidRPr="007406C4">
        <w:rPr>
          <w:b/>
          <w:color w:val="000000" w:themeColor="text1"/>
          <w:sz w:val="24"/>
          <w:szCs w:val="24"/>
        </w:rPr>
        <w:t>Validation Dataset:</w:t>
      </w:r>
    </w:p>
    <w:p w14:paraId="6CE5B345" w14:textId="77777777" w:rsidR="007406C4" w:rsidRPr="007406C4" w:rsidRDefault="007406C4" w:rsidP="007406C4">
      <w:pPr>
        <w:ind w:left="-1440"/>
        <w:rPr>
          <w:b/>
          <w:color w:val="000000" w:themeColor="text1"/>
          <w:sz w:val="24"/>
          <w:szCs w:val="24"/>
        </w:rPr>
      </w:pPr>
      <w:r w:rsidRPr="007406C4">
        <w:rPr>
          <w:b/>
          <w:noProof/>
          <w:color w:val="000000" w:themeColor="text1"/>
          <w:sz w:val="24"/>
          <w:szCs w:val="24"/>
          <w:lang w:eastAsia="en-US"/>
        </w:rPr>
        <w:drawing>
          <wp:inline distT="0" distB="0" distL="0" distR="0" wp14:anchorId="5AD51CEC" wp14:editId="3CC37316">
            <wp:extent cx="6400800" cy="2260600"/>
            <wp:effectExtent l="0" t="0" r="0" b="6350"/>
            <wp:docPr id="16" name="Picture 16" descr="RAN_lift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_lift_V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260600"/>
                    </a:xfrm>
                    <a:prstGeom prst="rect">
                      <a:avLst/>
                    </a:prstGeom>
                    <a:noFill/>
                    <a:ln>
                      <a:noFill/>
                    </a:ln>
                  </pic:spPr>
                </pic:pic>
              </a:graphicData>
            </a:graphic>
          </wp:inline>
        </w:drawing>
      </w:r>
    </w:p>
    <w:p w14:paraId="431B4E16" w14:textId="77777777" w:rsidR="007406C4" w:rsidRPr="007406C4" w:rsidRDefault="007406C4" w:rsidP="007406C4">
      <w:pPr>
        <w:ind w:left="-1440"/>
        <w:rPr>
          <w:b/>
          <w:color w:val="000000" w:themeColor="text1"/>
          <w:sz w:val="24"/>
          <w:szCs w:val="24"/>
        </w:rPr>
      </w:pPr>
      <w:r w:rsidRPr="007406C4">
        <w:rPr>
          <w:b/>
          <w:color w:val="000000" w:themeColor="text1"/>
          <w:sz w:val="24"/>
          <w:szCs w:val="24"/>
        </w:rPr>
        <w:t>Training and Validation dataset:</w:t>
      </w:r>
    </w:p>
    <w:p w14:paraId="098F6AC0" w14:textId="77777777" w:rsidR="007406C4" w:rsidRPr="007406C4" w:rsidRDefault="007406C4" w:rsidP="007406C4">
      <w:pPr>
        <w:ind w:left="-1440"/>
        <w:rPr>
          <w:b/>
          <w:color w:val="000000" w:themeColor="text1"/>
          <w:sz w:val="24"/>
          <w:szCs w:val="24"/>
        </w:rPr>
      </w:pPr>
      <w:r w:rsidRPr="007406C4">
        <w:rPr>
          <w:b/>
          <w:noProof/>
          <w:color w:val="000000" w:themeColor="text1"/>
          <w:sz w:val="24"/>
          <w:szCs w:val="24"/>
          <w:lang w:eastAsia="en-US"/>
        </w:rPr>
        <w:drawing>
          <wp:inline distT="0" distB="0" distL="0" distR="0" wp14:anchorId="3122D54E" wp14:editId="205DE1A9">
            <wp:extent cx="3149600" cy="2235200"/>
            <wp:effectExtent l="0" t="0" r="0" b="0"/>
            <wp:docPr id="15" name="Picture 15" descr="RAN_rroc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_rroc_TRA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9600" cy="2235200"/>
                    </a:xfrm>
                    <a:prstGeom prst="rect">
                      <a:avLst/>
                    </a:prstGeom>
                    <a:noFill/>
                    <a:ln>
                      <a:noFill/>
                    </a:ln>
                  </pic:spPr>
                </pic:pic>
              </a:graphicData>
            </a:graphic>
          </wp:inline>
        </w:drawing>
      </w:r>
      <w:r w:rsidRPr="007406C4">
        <w:rPr>
          <w:b/>
          <w:noProof/>
          <w:color w:val="000000" w:themeColor="text1"/>
          <w:sz w:val="24"/>
          <w:szCs w:val="24"/>
          <w:lang w:eastAsia="en-US"/>
        </w:rPr>
        <w:drawing>
          <wp:inline distT="0" distB="0" distL="0" distR="0" wp14:anchorId="4CA6DF72" wp14:editId="38D6E418">
            <wp:extent cx="3149600" cy="2273300"/>
            <wp:effectExtent l="0" t="0" r="0" b="0"/>
            <wp:docPr id="14" name="Picture 14" descr="RAN_rroc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_rroc_VA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9600" cy="2273300"/>
                    </a:xfrm>
                    <a:prstGeom prst="rect">
                      <a:avLst/>
                    </a:prstGeom>
                    <a:noFill/>
                    <a:ln>
                      <a:noFill/>
                    </a:ln>
                  </pic:spPr>
                </pic:pic>
              </a:graphicData>
            </a:graphic>
          </wp:inline>
        </w:drawing>
      </w:r>
    </w:p>
    <w:p w14:paraId="5DFF0989" w14:textId="77777777" w:rsidR="007406C4" w:rsidRPr="007406C4" w:rsidRDefault="007406C4" w:rsidP="007406C4">
      <w:pPr>
        <w:ind w:left="-1440"/>
        <w:rPr>
          <w:b/>
          <w:color w:val="000000" w:themeColor="text1"/>
          <w:sz w:val="24"/>
          <w:szCs w:val="24"/>
        </w:rPr>
      </w:pPr>
    </w:p>
    <w:p w14:paraId="1C1DB90B" w14:textId="77777777" w:rsidR="007406C4" w:rsidRPr="007406C4" w:rsidRDefault="007406C4" w:rsidP="007406C4">
      <w:pPr>
        <w:rPr>
          <w:color w:val="000000" w:themeColor="text1"/>
          <w:sz w:val="24"/>
          <w:szCs w:val="24"/>
        </w:rPr>
      </w:pPr>
    </w:p>
    <w:p w14:paraId="3B50A088"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Lift charts</w:t>
      </w:r>
      <w:r w:rsidRPr="007406C4">
        <w:rPr>
          <w:color w:val="000000" w:themeColor="text1"/>
        </w:rPr>
        <w:t xml:space="preserve"> are a measure of effectiveness of a predictive model calculated as the ratio between the results obtained with and without the predictive model. Bigger the area between the base line and lift curve, better is the model. Both the training and validation data have the same area between the base line and lift curve.</w:t>
      </w:r>
    </w:p>
    <w:p w14:paraId="1F2B4A77"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 xml:space="preserve">decile-wise lift curve </w:t>
      </w:r>
      <w:r w:rsidRPr="007406C4">
        <w:rPr>
          <w:color w:val="000000" w:themeColor="text1"/>
        </w:rPr>
        <w:t>shows the factor by which the RANDOM FOREST model outperforms a random assignment, one decile at a time. In the first decile, taking the most expensive predicted total value of the houses in the dataset, the predictive performance of the model is almost 1.6 times better as simply assigning a random predicted value.</w:t>
      </w:r>
    </w:p>
    <w:p w14:paraId="5AD46E87" w14:textId="77777777" w:rsidR="007406C4" w:rsidRPr="007406C4" w:rsidRDefault="007406C4" w:rsidP="007406C4">
      <w:pPr>
        <w:pStyle w:val="ListParagraph"/>
        <w:numPr>
          <w:ilvl w:val="0"/>
          <w:numId w:val="7"/>
        </w:numPr>
        <w:rPr>
          <w:color w:val="000000" w:themeColor="text1"/>
        </w:rPr>
      </w:pPr>
      <w:r w:rsidRPr="007406C4">
        <w:rPr>
          <w:b/>
          <w:color w:val="000000" w:themeColor="text1"/>
        </w:rPr>
        <w:t>RROC</w:t>
      </w:r>
      <w:r w:rsidRPr="007406C4">
        <w:rPr>
          <w:color w:val="000000" w:themeColor="text1"/>
        </w:rPr>
        <w:t xml:space="preserve"> curves plot the performance of regressors by graphing over-estimations (predicted values that are too high) versus underestimations (predicted values that are too low). Here the RROC curve is extremely close to the top-left corner of the graph indicating that the smaller the area above the curve the better the performance of the model. Therefore the Area over the Curve (AOC) is very negligible, also suggesting that the performance of the model is good.</w:t>
      </w:r>
    </w:p>
    <w:p w14:paraId="22A10CD5" w14:textId="77777777" w:rsidR="007406C4" w:rsidRPr="007406C4" w:rsidRDefault="007406C4" w:rsidP="007406C4">
      <w:pPr>
        <w:rPr>
          <w:color w:val="000000" w:themeColor="text1"/>
          <w:sz w:val="24"/>
          <w:szCs w:val="24"/>
        </w:rPr>
      </w:pPr>
    </w:p>
    <w:p w14:paraId="17760E6A" w14:textId="77777777" w:rsidR="007406C4" w:rsidRPr="007406C4" w:rsidRDefault="007406C4" w:rsidP="007406C4">
      <w:pPr>
        <w:ind w:left="-990"/>
        <w:rPr>
          <w:b/>
          <w:color w:val="000000" w:themeColor="text1"/>
          <w:sz w:val="24"/>
          <w:szCs w:val="24"/>
        </w:rPr>
      </w:pPr>
      <w:r w:rsidRPr="007406C4">
        <w:rPr>
          <w:b/>
          <w:color w:val="000000" w:themeColor="text1"/>
          <w:sz w:val="24"/>
          <w:szCs w:val="24"/>
        </w:rPr>
        <w:t>Final Comparison:</w:t>
      </w:r>
    </w:p>
    <w:p w14:paraId="2713B37A" w14:textId="77777777" w:rsidR="007406C4" w:rsidRPr="007406C4" w:rsidRDefault="007406C4" w:rsidP="007406C4">
      <w:pPr>
        <w:ind w:left="-990"/>
        <w:rPr>
          <w:b/>
          <w:color w:val="000000" w:themeColor="text1"/>
          <w:sz w:val="24"/>
          <w:szCs w:val="24"/>
        </w:rPr>
      </w:pPr>
    </w:p>
    <w:p w14:paraId="39D92749" w14:textId="77777777" w:rsidR="007406C4" w:rsidRPr="007406C4" w:rsidRDefault="007406C4" w:rsidP="007406C4">
      <w:pPr>
        <w:ind w:left="-990"/>
        <w:rPr>
          <w:b/>
          <w:color w:val="000000" w:themeColor="text1"/>
          <w:sz w:val="24"/>
          <w:szCs w:val="24"/>
        </w:rPr>
      </w:pPr>
      <w:r w:rsidRPr="007406C4">
        <w:rPr>
          <w:b/>
          <w:color w:val="000000" w:themeColor="text1"/>
          <w:sz w:val="24"/>
          <w:szCs w:val="24"/>
        </w:rPr>
        <w:t>Random Forest:</w:t>
      </w:r>
    </w:p>
    <w:p w14:paraId="5AC4FECC" w14:textId="77777777" w:rsidR="007406C4" w:rsidRPr="007406C4" w:rsidRDefault="007406C4" w:rsidP="007406C4">
      <w:pPr>
        <w:ind w:left="-990"/>
        <w:rPr>
          <w:color w:val="000000" w:themeColor="text1"/>
          <w:sz w:val="24"/>
          <w:szCs w:val="24"/>
        </w:rPr>
      </w:pPr>
      <w:r w:rsidRPr="007406C4">
        <w:rPr>
          <w:color w:val="000000" w:themeColor="text1"/>
          <w:sz w:val="24"/>
          <w:szCs w:val="24"/>
          <w:highlight w:val="green"/>
        </w:rPr>
        <w:t>AOC= 1.19827e+009</w:t>
      </w:r>
    </w:p>
    <w:p w14:paraId="526FCBCC" w14:textId="77777777" w:rsidR="007406C4" w:rsidRPr="007406C4" w:rsidRDefault="007406C4" w:rsidP="007406C4">
      <w:pPr>
        <w:ind w:left="-990"/>
        <w:rPr>
          <w:color w:val="000000" w:themeColor="text1"/>
          <w:sz w:val="24"/>
          <w:szCs w:val="24"/>
        </w:rPr>
      </w:pPr>
      <w:r w:rsidRPr="007406C4">
        <w:rPr>
          <w:color w:val="000000" w:themeColor="text1"/>
          <w:sz w:val="24"/>
          <w:szCs w:val="24"/>
          <w:highlight w:val="green"/>
        </w:rPr>
        <w:t>RMSE= 21.102</w:t>
      </w:r>
      <w:r w:rsidRPr="007406C4">
        <w:rPr>
          <w:color w:val="000000" w:themeColor="text1"/>
          <w:sz w:val="24"/>
          <w:szCs w:val="24"/>
        </w:rPr>
        <w:t xml:space="preserve"> </w:t>
      </w:r>
    </w:p>
    <w:p w14:paraId="25EA3C55" w14:textId="77777777" w:rsidR="007406C4" w:rsidRPr="007406C4" w:rsidRDefault="007406C4" w:rsidP="007406C4">
      <w:pPr>
        <w:ind w:left="-990"/>
        <w:rPr>
          <w:color w:val="000000" w:themeColor="text1"/>
          <w:sz w:val="24"/>
          <w:szCs w:val="24"/>
        </w:rPr>
      </w:pPr>
      <w:r w:rsidRPr="007406C4">
        <w:rPr>
          <w:color w:val="000000" w:themeColor="text1"/>
          <w:sz w:val="24"/>
          <w:szCs w:val="24"/>
        </w:rPr>
        <w:t>RROC curve</w:t>
      </w:r>
    </w:p>
    <w:p w14:paraId="26195FF3" w14:textId="77777777" w:rsidR="007406C4" w:rsidRPr="007406C4" w:rsidRDefault="007406C4" w:rsidP="007406C4">
      <w:pPr>
        <w:ind w:left="-990"/>
        <w:rPr>
          <w:color w:val="000000" w:themeColor="text1"/>
          <w:sz w:val="24"/>
          <w:szCs w:val="24"/>
        </w:rPr>
      </w:pPr>
      <w:r w:rsidRPr="007406C4">
        <w:rPr>
          <w:noProof/>
          <w:color w:val="000000" w:themeColor="text1"/>
          <w:sz w:val="24"/>
          <w:szCs w:val="24"/>
          <w:lang w:eastAsia="en-US"/>
        </w:rPr>
        <w:drawing>
          <wp:inline distT="0" distB="0" distL="0" distR="0" wp14:anchorId="26F931BB" wp14:editId="40F59193">
            <wp:extent cx="2933700" cy="2120900"/>
            <wp:effectExtent l="0" t="0" r="0" b="0"/>
            <wp:docPr id="12" name="Picture 12" descr="RAN_rroc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_rroc_VA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3700" cy="2120900"/>
                    </a:xfrm>
                    <a:prstGeom prst="rect">
                      <a:avLst/>
                    </a:prstGeom>
                    <a:noFill/>
                    <a:ln>
                      <a:noFill/>
                    </a:ln>
                  </pic:spPr>
                </pic:pic>
              </a:graphicData>
            </a:graphic>
          </wp:inline>
        </w:drawing>
      </w:r>
    </w:p>
    <w:p w14:paraId="3682A34D" w14:textId="77777777" w:rsidR="007406C4" w:rsidRPr="007406C4" w:rsidRDefault="007406C4" w:rsidP="007406C4">
      <w:pPr>
        <w:ind w:left="-990"/>
        <w:rPr>
          <w:b/>
          <w:color w:val="000000" w:themeColor="text1"/>
          <w:sz w:val="24"/>
          <w:szCs w:val="24"/>
        </w:rPr>
      </w:pPr>
      <w:r w:rsidRPr="007406C4">
        <w:rPr>
          <w:b/>
          <w:color w:val="000000" w:themeColor="text1"/>
          <w:sz w:val="24"/>
          <w:szCs w:val="24"/>
        </w:rPr>
        <w:lastRenderedPageBreak/>
        <w:t>CART:</w:t>
      </w:r>
    </w:p>
    <w:p w14:paraId="4CBF9963" w14:textId="77777777" w:rsidR="007406C4" w:rsidRPr="007406C4" w:rsidRDefault="007406C4" w:rsidP="007406C4">
      <w:pPr>
        <w:ind w:left="-990"/>
        <w:rPr>
          <w:color w:val="000000" w:themeColor="text1"/>
          <w:sz w:val="24"/>
          <w:szCs w:val="24"/>
        </w:rPr>
      </w:pPr>
      <w:r w:rsidRPr="007406C4">
        <w:rPr>
          <w:color w:val="000000" w:themeColor="text1"/>
          <w:sz w:val="24"/>
          <w:szCs w:val="24"/>
        </w:rPr>
        <w:t>AOC = 1.42429e+009</w:t>
      </w:r>
    </w:p>
    <w:p w14:paraId="6D6C51B0" w14:textId="77777777" w:rsidR="007406C4" w:rsidRPr="007406C4" w:rsidRDefault="007406C4" w:rsidP="007406C4">
      <w:pPr>
        <w:ind w:left="-990"/>
        <w:rPr>
          <w:color w:val="000000" w:themeColor="text1"/>
          <w:sz w:val="24"/>
          <w:szCs w:val="24"/>
        </w:rPr>
      </w:pPr>
      <w:r w:rsidRPr="007406C4">
        <w:rPr>
          <w:color w:val="000000" w:themeColor="text1"/>
          <w:sz w:val="24"/>
          <w:szCs w:val="24"/>
        </w:rPr>
        <w:t>RMSE= 22.614</w:t>
      </w:r>
    </w:p>
    <w:p w14:paraId="6F86CE43" w14:textId="77777777" w:rsidR="007406C4" w:rsidRPr="007406C4" w:rsidRDefault="007406C4" w:rsidP="007406C4">
      <w:pPr>
        <w:ind w:left="-990"/>
        <w:rPr>
          <w:color w:val="000000" w:themeColor="text1"/>
          <w:sz w:val="24"/>
          <w:szCs w:val="24"/>
        </w:rPr>
      </w:pPr>
      <w:r w:rsidRPr="007406C4">
        <w:rPr>
          <w:color w:val="000000" w:themeColor="text1"/>
          <w:sz w:val="24"/>
          <w:szCs w:val="24"/>
        </w:rPr>
        <w:t>RROC curve</w:t>
      </w:r>
    </w:p>
    <w:p w14:paraId="21A3CDF6" w14:textId="77777777" w:rsidR="007406C4" w:rsidRPr="007406C4" w:rsidRDefault="007406C4" w:rsidP="007406C4">
      <w:pPr>
        <w:ind w:left="-990"/>
        <w:rPr>
          <w:color w:val="000000" w:themeColor="text1"/>
          <w:sz w:val="24"/>
          <w:szCs w:val="24"/>
        </w:rPr>
      </w:pPr>
      <w:r w:rsidRPr="007406C4">
        <w:rPr>
          <w:noProof/>
          <w:color w:val="000000" w:themeColor="text1"/>
          <w:sz w:val="24"/>
          <w:szCs w:val="24"/>
          <w:lang w:eastAsia="en-US"/>
        </w:rPr>
        <w:drawing>
          <wp:inline distT="0" distB="0" distL="0" distR="0" wp14:anchorId="27DE888C" wp14:editId="1F293C07">
            <wp:extent cx="3403600" cy="2451100"/>
            <wp:effectExtent l="0" t="0" r="6350" b="6350"/>
            <wp:docPr id="9" name="Picture 9" descr="cart_rroc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rt_rroc_V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3600" cy="2451100"/>
                    </a:xfrm>
                    <a:prstGeom prst="rect">
                      <a:avLst/>
                    </a:prstGeom>
                    <a:noFill/>
                    <a:ln>
                      <a:noFill/>
                    </a:ln>
                  </pic:spPr>
                </pic:pic>
              </a:graphicData>
            </a:graphic>
          </wp:inline>
        </w:drawing>
      </w:r>
    </w:p>
    <w:p w14:paraId="24212651" w14:textId="77777777" w:rsidR="007406C4" w:rsidRPr="007406C4" w:rsidRDefault="007406C4" w:rsidP="007406C4">
      <w:pPr>
        <w:ind w:left="-990"/>
        <w:rPr>
          <w:color w:val="000000" w:themeColor="text1"/>
          <w:sz w:val="24"/>
          <w:szCs w:val="24"/>
        </w:rPr>
      </w:pPr>
    </w:p>
    <w:p w14:paraId="26C7C400" w14:textId="77777777" w:rsidR="007406C4" w:rsidRPr="007406C4" w:rsidRDefault="007406C4" w:rsidP="007406C4">
      <w:pPr>
        <w:rPr>
          <w:color w:val="000000" w:themeColor="text1"/>
          <w:sz w:val="24"/>
          <w:szCs w:val="24"/>
        </w:rPr>
      </w:pPr>
    </w:p>
    <w:p w14:paraId="58B6EDEB" w14:textId="77777777" w:rsidR="007406C4" w:rsidRPr="007406C4" w:rsidRDefault="007406C4" w:rsidP="007406C4">
      <w:pPr>
        <w:ind w:left="-990"/>
        <w:rPr>
          <w:b/>
          <w:color w:val="000000" w:themeColor="text1"/>
          <w:sz w:val="24"/>
          <w:szCs w:val="24"/>
        </w:rPr>
      </w:pPr>
      <w:r w:rsidRPr="007406C4">
        <w:rPr>
          <w:b/>
          <w:color w:val="000000" w:themeColor="text1"/>
          <w:sz w:val="24"/>
          <w:szCs w:val="24"/>
        </w:rPr>
        <w:t>Multiple Linear Regression:</w:t>
      </w:r>
    </w:p>
    <w:p w14:paraId="7CD239DE" w14:textId="77777777" w:rsidR="007406C4" w:rsidRPr="007406C4" w:rsidRDefault="007406C4" w:rsidP="007406C4">
      <w:pPr>
        <w:ind w:left="-990"/>
        <w:rPr>
          <w:color w:val="000000" w:themeColor="text1"/>
          <w:sz w:val="24"/>
          <w:szCs w:val="24"/>
        </w:rPr>
      </w:pPr>
      <w:r w:rsidRPr="007406C4">
        <w:rPr>
          <w:color w:val="000000" w:themeColor="text1"/>
          <w:sz w:val="24"/>
          <w:szCs w:val="24"/>
        </w:rPr>
        <w:t>AOC = 1365.45</w:t>
      </w:r>
    </w:p>
    <w:p w14:paraId="2802F043" w14:textId="77777777" w:rsidR="007406C4" w:rsidRPr="007406C4" w:rsidRDefault="007406C4" w:rsidP="007406C4">
      <w:pPr>
        <w:ind w:left="-990"/>
        <w:rPr>
          <w:color w:val="000000" w:themeColor="text1"/>
          <w:sz w:val="24"/>
          <w:szCs w:val="24"/>
        </w:rPr>
      </w:pPr>
      <w:r w:rsidRPr="007406C4">
        <w:rPr>
          <w:color w:val="000000" w:themeColor="text1"/>
          <w:sz w:val="24"/>
          <w:szCs w:val="24"/>
        </w:rPr>
        <w:t>RMSE = 0.02254</w:t>
      </w:r>
    </w:p>
    <w:p w14:paraId="13C80280" w14:textId="77777777" w:rsidR="007406C4" w:rsidRPr="007406C4" w:rsidRDefault="007406C4" w:rsidP="007406C4">
      <w:pPr>
        <w:ind w:left="-990"/>
        <w:rPr>
          <w:color w:val="000000" w:themeColor="text1"/>
          <w:sz w:val="24"/>
          <w:szCs w:val="24"/>
        </w:rPr>
      </w:pPr>
      <w:r w:rsidRPr="007406C4">
        <w:rPr>
          <w:color w:val="000000" w:themeColor="text1"/>
          <w:sz w:val="24"/>
          <w:szCs w:val="24"/>
        </w:rPr>
        <w:t>RROC curve</w:t>
      </w:r>
    </w:p>
    <w:p w14:paraId="7B1498E7" w14:textId="77777777" w:rsidR="007406C4" w:rsidRDefault="007406C4" w:rsidP="007406C4">
      <w:pPr>
        <w:ind w:left="-990"/>
        <w:rPr>
          <w:color w:val="000000" w:themeColor="text1"/>
          <w:sz w:val="24"/>
          <w:szCs w:val="24"/>
        </w:rPr>
      </w:pPr>
      <w:r w:rsidRPr="007406C4">
        <w:rPr>
          <w:noProof/>
          <w:color w:val="000000" w:themeColor="text1"/>
          <w:sz w:val="24"/>
          <w:szCs w:val="24"/>
          <w:lang w:eastAsia="en-US"/>
        </w:rPr>
        <w:drawing>
          <wp:inline distT="0" distB="0" distL="0" distR="0" wp14:anchorId="0BF091DE" wp14:editId="2718A367">
            <wp:extent cx="2959100" cy="2057400"/>
            <wp:effectExtent l="0" t="0" r="0" b="0"/>
            <wp:docPr id="4" name="Picture 4" descr="MLR_RROC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LR_RROC_V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9100" cy="2057400"/>
                    </a:xfrm>
                    <a:prstGeom prst="rect">
                      <a:avLst/>
                    </a:prstGeom>
                    <a:noFill/>
                    <a:ln>
                      <a:noFill/>
                    </a:ln>
                  </pic:spPr>
                </pic:pic>
              </a:graphicData>
            </a:graphic>
          </wp:inline>
        </w:drawing>
      </w:r>
    </w:p>
    <w:p w14:paraId="603ABCCB" w14:textId="77777777" w:rsidR="007406C4" w:rsidRPr="007406C4" w:rsidRDefault="007406C4" w:rsidP="007406C4">
      <w:pPr>
        <w:ind w:left="-990"/>
        <w:rPr>
          <w:color w:val="000000" w:themeColor="text1"/>
          <w:sz w:val="24"/>
          <w:szCs w:val="24"/>
        </w:rPr>
      </w:pPr>
      <w:r w:rsidRPr="007406C4">
        <w:rPr>
          <w:b/>
          <w:color w:val="000000" w:themeColor="text1"/>
          <w:sz w:val="24"/>
          <w:szCs w:val="24"/>
        </w:rPr>
        <w:lastRenderedPageBreak/>
        <w:t>Conclusion:</w:t>
      </w:r>
    </w:p>
    <w:p w14:paraId="4869A0B8" w14:textId="77777777" w:rsidR="007406C4" w:rsidRPr="007406C4" w:rsidRDefault="007406C4" w:rsidP="007406C4">
      <w:pPr>
        <w:ind w:left="-990"/>
        <w:rPr>
          <w:color w:val="000000" w:themeColor="text1"/>
          <w:sz w:val="24"/>
          <w:szCs w:val="24"/>
        </w:rPr>
      </w:pPr>
      <w:r w:rsidRPr="007406C4">
        <w:rPr>
          <w:color w:val="000000" w:themeColor="text1"/>
          <w:sz w:val="24"/>
          <w:szCs w:val="24"/>
        </w:rPr>
        <w:t xml:space="preserve">From the below observations we recommend that </w:t>
      </w:r>
      <w:r w:rsidRPr="007406C4">
        <w:rPr>
          <w:b/>
          <w:color w:val="000000" w:themeColor="text1"/>
          <w:sz w:val="24"/>
          <w:szCs w:val="24"/>
        </w:rPr>
        <w:t>Random Forest to be the best model for prediction</w:t>
      </w:r>
      <w:r w:rsidRPr="007406C4">
        <w:rPr>
          <w:color w:val="000000" w:themeColor="text1"/>
          <w:sz w:val="24"/>
          <w:szCs w:val="24"/>
        </w:rPr>
        <w:t xml:space="preserve"> of the total value of the houses in the West Roxbury Dataset with lower AOC and RMSE values. </w:t>
      </w:r>
    </w:p>
    <w:p w14:paraId="17479F0B" w14:textId="77777777" w:rsidR="007406C4" w:rsidRPr="007406C4" w:rsidRDefault="007406C4" w:rsidP="007406C4">
      <w:pPr>
        <w:ind w:left="-990"/>
        <w:rPr>
          <w:color w:val="000000" w:themeColor="text1"/>
          <w:sz w:val="24"/>
          <w:szCs w:val="24"/>
        </w:rPr>
      </w:pPr>
      <w:r w:rsidRPr="007406C4">
        <w:rPr>
          <w:color w:val="000000" w:themeColor="text1"/>
          <w:sz w:val="24"/>
          <w:szCs w:val="24"/>
        </w:rPr>
        <w:t>Multiple Regression Model is not chosen as the best because the problem of overfitting could have occurred and its Area over curve value is significantly higher compared to CART and Random Forest.</w:t>
      </w:r>
    </w:p>
    <w:p w14:paraId="31AD2790" w14:textId="77777777" w:rsidR="007406C4" w:rsidRPr="007406C4" w:rsidRDefault="007406C4" w:rsidP="007406C4">
      <w:pPr>
        <w:ind w:left="-990"/>
        <w:rPr>
          <w:color w:val="000000" w:themeColor="text1"/>
          <w:sz w:val="24"/>
          <w:szCs w:val="24"/>
        </w:rPr>
      </w:pPr>
    </w:p>
    <w:p w14:paraId="5AD38C7D" w14:textId="77777777" w:rsidR="007406C4" w:rsidRPr="007406C4" w:rsidRDefault="007406C4" w:rsidP="007406C4">
      <w:pPr>
        <w:pBdr>
          <w:bottom w:val="single" w:sz="12" w:space="1" w:color="auto"/>
        </w:pBdr>
        <w:ind w:left="-990"/>
        <w:rPr>
          <w:color w:val="000000" w:themeColor="text1"/>
          <w:sz w:val="24"/>
          <w:szCs w:val="24"/>
        </w:rPr>
      </w:pPr>
    </w:p>
    <w:p w14:paraId="00C174B3" w14:textId="77777777" w:rsidR="007406C4" w:rsidRPr="007406C4" w:rsidRDefault="007406C4" w:rsidP="007406C4">
      <w:pPr>
        <w:ind w:left="-990"/>
        <w:rPr>
          <w:color w:val="000000" w:themeColor="text1"/>
          <w:sz w:val="24"/>
          <w:szCs w:val="24"/>
        </w:rPr>
      </w:pPr>
    </w:p>
    <w:p w14:paraId="18A6AFFA" w14:textId="77777777" w:rsidR="007406C4" w:rsidRPr="007406C4" w:rsidRDefault="007406C4" w:rsidP="007406C4">
      <w:pPr>
        <w:jc w:val="both"/>
        <w:rPr>
          <w:color w:val="000000" w:themeColor="text1"/>
          <w:sz w:val="24"/>
          <w:szCs w:val="24"/>
        </w:rPr>
      </w:pPr>
      <w:r w:rsidRPr="007406C4">
        <w:rPr>
          <w:color w:val="000000" w:themeColor="text1"/>
          <w:sz w:val="24"/>
          <w:szCs w:val="24"/>
        </w:rPr>
        <w:t>Problem 2</w:t>
      </w:r>
    </w:p>
    <w:p w14:paraId="4DB9BF18" w14:textId="77777777" w:rsidR="007406C4" w:rsidRPr="007406C4" w:rsidRDefault="007406C4" w:rsidP="007406C4">
      <w:pPr>
        <w:jc w:val="both"/>
        <w:rPr>
          <w:b/>
          <w:color w:val="000000" w:themeColor="text1"/>
          <w:sz w:val="24"/>
          <w:szCs w:val="24"/>
        </w:rPr>
      </w:pPr>
      <w:r w:rsidRPr="007406C4">
        <w:rPr>
          <w:b/>
          <w:color w:val="000000" w:themeColor="text1"/>
          <w:sz w:val="24"/>
          <w:szCs w:val="24"/>
        </w:rPr>
        <w:t>Mortgage Defaults:</w:t>
      </w:r>
    </w:p>
    <w:p w14:paraId="69E4E6AD" w14:textId="77777777" w:rsidR="007406C4" w:rsidRPr="007406C4" w:rsidRDefault="007406C4" w:rsidP="007406C4">
      <w:pPr>
        <w:jc w:val="both"/>
        <w:rPr>
          <w:color w:val="000000" w:themeColor="text1"/>
          <w:sz w:val="24"/>
          <w:szCs w:val="24"/>
        </w:rPr>
      </w:pPr>
      <w:r w:rsidRPr="007406C4">
        <w:rPr>
          <w:color w:val="000000" w:themeColor="text1"/>
          <w:sz w:val="24"/>
          <w:szCs w:val="24"/>
        </w:rPr>
        <w:t>Given dataset is contain mortgage characteristics like loan amount, loan status, monthly income etc. It also shows loan is defaulted or not. The dataset have 15154 records of different people who taken loan for buying the house. There are different viable which decides whether they fall into defaulter or non-defaulter category.</w:t>
      </w:r>
    </w:p>
    <w:p w14:paraId="0D727309" w14:textId="77777777" w:rsidR="007406C4" w:rsidRPr="007406C4" w:rsidRDefault="007406C4" w:rsidP="007406C4">
      <w:pPr>
        <w:jc w:val="both"/>
        <w:rPr>
          <w:b/>
          <w:color w:val="000000" w:themeColor="text1"/>
          <w:sz w:val="24"/>
          <w:szCs w:val="24"/>
        </w:rPr>
      </w:pPr>
      <w:r w:rsidRPr="007406C4">
        <w:rPr>
          <w:b/>
          <w:color w:val="000000" w:themeColor="text1"/>
          <w:sz w:val="24"/>
          <w:szCs w:val="24"/>
        </w:rPr>
        <w:t>Exploratory data analysis:</w:t>
      </w:r>
    </w:p>
    <w:p w14:paraId="7AB3E13B" w14:textId="77777777" w:rsidR="007406C4" w:rsidRPr="007406C4" w:rsidRDefault="007406C4" w:rsidP="007406C4">
      <w:pPr>
        <w:pStyle w:val="ListParagraph"/>
        <w:numPr>
          <w:ilvl w:val="0"/>
          <w:numId w:val="10"/>
        </w:numPr>
        <w:spacing w:after="160" w:line="259" w:lineRule="auto"/>
        <w:jc w:val="both"/>
        <w:rPr>
          <w:b/>
          <w:color w:val="000000" w:themeColor="text1"/>
        </w:rPr>
      </w:pPr>
      <w:r w:rsidRPr="007406C4">
        <w:rPr>
          <w:b/>
          <w:color w:val="000000" w:themeColor="text1"/>
        </w:rPr>
        <w:t xml:space="preserve">Loan amount &amp; purchase amount by state </w:t>
      </w:r>
    </w:p>
    <w:p w14:paraId="61D480C7" w14:textId="77777777" w:rsidR="007406C4" w:rsidRPr="007406C4" w:rsidRDefault="007406C4" w:rsidP="007406C4">
      <w:pPr>
        <w:ind w:left="360"/>
        <w:jc w:val="both"/>
        <w:rPr>
          <w:color w:val="000000" w:themeColor="text1"/>
          <w:sz w:val="24"/>
          <w:szCs w:val="24"/>
        </w:rPr>
      </w:pPr>
      <w:r w:rsidRPr="007406C4">
        <w:rPr>
          <w:color w:val="000000" w:themeColor="text1"/>
          <w:sz w:val="24"/>
          <w:szCs w:val="24"/>
        </w:rPr>
        <w:t>This bar graph shows value of loan and sum purchase amount of home by different state. From this graph we can clearly determine which state have highest loan amount and purchase amount. In this graph Florida State approved largest loan amount and also have highest purchase amount of home. There is also filter of whether it is their first home or not. By this you can analyze amount of loan in particular state approved for first home buyers.</w:t>
      </w:r>
    </w:p>
    <w:p w14:paraId="305D454F" w14:textId="77777777" w:rsidR="007406C4" w:rsidRPr="007406C4" w:rsidRDefault="007406C4" w:rsidP="007406C4">
      <w:pPr>
        <w:jc w:val="both"/>
        <w:rPr>
          <w:color w:val="000000" w:themeColor="text1"/>
          <w:sz w:val="24"/>
          <w:szCs w:val="24"/>
        </w:rPr>
      </w:pPr>
      <w:r w:rsidRPr="007406C4">
        <w:rPr>
          <w:noProof/>
          <w:color w:val="000000" w:themeColor="text1"/>
          <w:sz w:val="24"/>
          <w:szCs w:val="24"/>
          <w:lang w:eastAsia="en-US"/>
        </w:rPr>
        <w:lastRenderedPageBreak/>
        <w:drawing>
          <wp:anchor distT="0" distB="0" distL="114300" distR="114300" simplePos="0" relativeHeight="251663360" behindDoc="0" locked="0" layoutInCell="1" allowOverlap="1" wp14:anchorId="77417145" wp14:editId="24A34F84">
            <wp:simplePos x="0" y="0"/>
            <wp:positionH relativeFrom="column">
              <wp:posOffset>30480</wp:posOffset>
            </wp:positionH>
            <wp:positionV relativeFrom="paragraph">
              <wp:posOffset>250190</wp:posOffset>
            </wp:positionV>
            <wp:extent cx="6339840" cy="3566160"/>
            <wp:effectExtent l="0" t="0" r="3810" b="0"/>
            <wp:wrapSquare wrapText="bothSides"/>
            <wp:docPr id="33" name="Picture 33" descr="E:\loan amount vs 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oan amount vs stat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984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38BA93"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 </w:t>
      </w:r>
      <w:r w:rsidRPr="007406C4">
        <w:rPr>
          <w:color w:val="000000" w:themeColor="text1"/>
          <w:sz w:val="24"/>
          <w:szCs w:val="24"/>
        </w:rPr>
        <w:t xml:space="preserve"> </w:t>
      </w:r>
    </w:p>
    <w:p w14:paraId="6C5A48D4" w14:textId="77777777" w:rsidR="007406C4" w:rsidRDefault="007406C4" w:rsidP="007406C4">
      <w:pPr>
        <w:jc w:val="both"/>
        <w:rPr>
          <w:color w:val="000000" w:themeColor="text1"/>
          <w:sz w:val="24"/>
          <w:szCs w:val="24"/>
        </w:rPr>
      </w:pPr>
    </w:p>
    <w:p w14:paraId="5EA8EC64" w14:textId="77777777" w:rsidR="007406C4" w:rsidRDefault="007406C4" w:rsidP="007406C4">
      <w:pPr>
        <w:jc w:val="both"/>
        <w:rPr>
          <w:color w:val="000000" w:themeColor="text1"/>
          <w:sz w:val="24"/>
          <w:szCs w:val="24"/>
        </w:rPr>
      </w:pPr>
    </w:p>
    <w:p w14:paraId="1181B071" w14:textId="77777777" w:rsidR="007406C4" w:rsidRDefault="007406C4" w:rsidP="007406C4">
      <w:pPr>
        <w:jc w:val="both"/>
        <w:rPr>
          <w:color w:val="000000" w:themeColor="text1"/>
          <w:sz w:val="24"/>
          <w:szCs w:val="24"/>
        </w:rPr>
      </w:pPr>
    </w:p>
    <w:p w14:paraId="375A990C" w14:textId="77777777" w:rsidR="007406C4" w:rsidRDefault="007406C4" w:rsidP="007406C4">
      <w:pPr>
        <w:jc w:val="both"/>
        <w:rPr>
          <w:color w:val="000000" w:themeColor="text1"/>
          <w:sz w:val="24"/>
          <w:szCs w:val="24"/>
        </w:rPr>
      </w:pPr>
    </w:p>
    <w:p w14:paraId="29AE2B77" w14:textId="77777777" w:rsidR="007406C4" w:rsidRDefault="007406C4" w:rsidP="007406C4">
      <w:pPr>
        <w:jc w:val="both"/>
        <w:rPr>
          <w:color w:val="000000" w:themeColor="text1"/>
          <w:sz w:val="24"/>
          <w:szCs w:val="24"/>
        </w:rPr>
      </w:pPr>
    </w:p>
    <w:p w14:paraId="19C6405C" w14:textId="77777777" w:rsidR="007406C4" w:rsidRDefault="007406C4" w:rsidP="007406C4">
      <w:pPr>
        <w:jc w:val="both"/>
        <w:rPr>
          <w:color w:val="000000" w:themeColor="text1"/>
          <w:sz w:val="24"/>
          <w:szCs w:val="24"/>
        </w:rPr>
      </w:pPr>
    </w:p>
    <w:p w14:paraId="659FD1E0" w14:textId="77777777" w:rsidR="007406C4" w:rsidRDefault="007406C4" w:rsidP="007406C4">
      <w:pPr>
        <w:jc w:val="both"/>
        <w:rPr>
          <w:color w:val="000000" w:themeColor="text1"/>
          <w:sz w:val="24"/>
          <w:szCs w:val="24"/>
        </w:rPr>
      </w:pPr>
    </w:p>
    <w:p w14:paraId="3F437104" w14:textId="77777777" w:rsidR="007406C4" w:rsidRDefault="007406C4" w:rsidP="007406C4">
      <w:pPr>
        <w:jc w:val="both"/>
        <w:rPr>
          <w:color w:val="000000" w:themeColor="text1"/>
          <w:sz w:val="24"/>
          <w:szCs w:val="24"/>
        </w:rPr>
      </w:pPr>
    </w:p>
    <w:p w14:paraId="19537CD9" w14:textId="77777777" w:rsidR="007406C4" w:rsidRDefault="007406C4" w:rsidP="007406C4">
      <w:pPr>
        <w:jc w:val="both"/>
        <w:rPr>
          <w:color w:val="000000" w:themeColor="text1"/>
          <w:sz w:val="24"/>
          <w:szCs w:val="24"/>
        </w:rPr>
      </w:pPr>
    </w:p>
    <w:p w14:paraId="32E954DE" w14:textId="77777777" w:rsidR="007406C4" w:rsidRDefault="007406C4" w:rsidP="007406C4">
      <w:pPr>
        <w:jc w:val="both"/>
        <w:rPr>
          <w:color w:val="000000" w:themeColor="text1"/>
          <w:sz w:val="24"/>
          <w:szCs w:val="24"/>
        </w:rPr>
      </w:pPr>
    </w:p>
    <w:p w14:paraId="3C699FCA" w14:textId="77777777" w:rsidR="007406C4" w:rsidRDefault="007406C4" w:rsidP="007406C4">
      <w:pPr>
        <w:jc w:val="both"/>
        <w:rPr>
          <w:color w:val="000000" w:themeColor="text1"/>
          <w:sz w:val="24"/>
          <w:szCs w:val="24"/>
        </w:rPr>
      </w:pPr>
    </w:p>
    <w:p w14:paraId="3B23EBBD" w14:textId="77777777" w:rsidR="007406C4" w:rsidRPr="007406C4" w:rsidRDefault="007406C4" w:rsidP="007406C4">
      <w:pPr>
        <w:jc w:val="both"/>
        <w:rPr>
          <w:color w:val="000000" w:themeColor="text1"/>
          <w:sz w:val="24"/>
          <w:szCs w:val="24"/>
        </w:rPr>
      </w:pPr>
    </w:p>
    <w:p w14:paraId="6C1785F4" w14:textId="77777777" w:rsidR="007406C4" w:rsidRPr="007406C4" w:rsidRDefault="007406C4" w:rsidP="007406C4">
      <w:pPr>
        <w:pStyle w:val="ListParagraph"/>
        <w:numPr>
          <w:ilvl w:val="0"/>
          <w:numId w:val="10"/>
        </w:numPr>
        <w:spacing w:after="160" w:line="259" w:lineRule="auto"/>
        <w:jc w:val="both"/>
        <w:rPr>
          <w:b/>
          <w:color w:val="000000" w:themeColor="text1"/>
        </w:rPr>
      </w:pPr>
      <w:r w:rsidRPr="007406C4">
        <w:rPr>
          <w:b/>
          <w:color w:val="000000" w:themeColor="text1"/>
        </w:rPr>
        <w:t xml:space="preserve">Monthly income &amp; Monthly expenses by states </w:t>
      </w:r>
    </w:p>
    <w:p w14:paraId="5D7AC8BE"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282E40B7" wp14:editId="11756415">
            <wp:extent cx="5943600" cy="3343275"/>
            <wp:effectExtent l="0" t="0" r="0" b="9525"/>
            <wp:docPr id="34" name="Picture 34" descr="E:\geo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eoma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73F877" w14:textId="77777777" w:rsidR="007406C4" w:rsidRPr="007406C4" w:rsidRDefault="007406C4" w:rsidP="007406C4">
      <w:pPr>
        <w:jc w:val="both"/>
        <w:rPr>
          <w:b/>
          <w:color w:val="000000" w:themeColor="text1"/>
          <w:sz w:val="24"/>
          <w:szCs w:val="24"/>
        </w:rPr>
      </w:pPr>
    </w:p>
    <w:p w14:paraId="5E0FC618" w14:textId="77777777" w:rsidR="007406C4" w:rsidRPr="007406C4" w:rsidRDefault="007406C4" w:rsidP="007406C4">
      <w:pPr>
        <w:jc w:val="both"/>
        <w:rPr>
          <w:color w:val="000000" w:themeColor="text1"/>
          <w:sz w:val="24"/>
          <w:szCs w:val="24"/>
        </w:rPr>
      </w:pPr>
      <w:r w:rsidRPr="007406C4">
        <w:rPr>
          <w:color w:val="000000" w:themeColor="text1"/>
          <w:sz w:val="24"/>
          <w:szCs w:val="24"/>
        </w:rPr>
        <w:t>From this Geo map we can determine total monthly income &amp; expenses of people who have taken loan. From map we can clearly determine that people in Florida have maximum monthly income &amp; also have maximum expenses. There is also filter of status by which can filter data. You can filter data by active, pay-off, default.</w:t>
      </w:r>
    </w:p>
    <w:p w14:paraId="1E2F70E5" w14:textId="77777777" w:rsidR="007406C4" w:rsidRPr="007406C4" w:rsidRDefault="007406C4" w:rsidP="007406C4">
      <w:pPr>
        <w:pStyle w:val="ListParagraph"/>
        <w:numPr>
          <w:ilvl w:val="0"/>
          <w:numId w:val="10"/>
        </w:numPr>
        <w:spacing w:after="160" w:line="259" w:lineRule="auto"/>
        <w:jc w:val="both"/>
        <w:rPr>
          <w:b/>
          <w:color w:val="000000" w:themeColor="text1"/>
        </w:rPr>
      </w:pPr>
      <w:r w:rsidRPr="007406C4">
        <w:rPr>
          <w:b/>
          <w:noProof/>
          <w:color w:val="000000" w:themeColor="text1"/>
        </w:rPr>
        <w:lastRenderedPageBreak/>
        <w:drawing>
          <wp:anchor distT="0" distB="0" distL="114300" distR="114300" simplePos="0" relativeHeight="251664384" behindDoc="0" locked="0" layoutInCell="1" allowOverlap="1" wp14:anchorId="5F8D2490" wp14:editId="44C08539">
            <wp:simplePos x="0" y="0"/>
            <wp:positionH relativeFrom="column">
              <wp:posOffset>38100</wp:posOffset>
            </wp:positionH>
            <wp:positionV relativeFrom="paragraph">
              <wp:posOffset>453390</wp:posOffset>
            </wp:positionV>
            <wp:extent cx="6186805" cy="3179445"/>
            <wp:effectExtent l="0" t="0" r="4445" b="1905"/>
            <wp:wrapSquare wrapText="bothSides"/>
            <wp:docPr id="35" name="Picture 35" descr="E:\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faul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6805" cy="3179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06C4">
        <w:rPr>
          <w:b/>
          <w:color w:val="000000" w:themeColor="text1"/>
        </w:rPr>
        <w:t xml:space="preserve">Avg. credit score and Avg. median state income by state </w:t>
      </w:r>
    </w:p>
    <w:p w14:paraId="1D0AC36E" w14:textId="77777777" w:rsidR="007406C4" w:rsidRPr="007406C4" w:rsidRDefault="007406C4" w:rsidP="007406C4">
      <w:pPr>
        <w:jc w:val="both"/>
        <w:rPr>
          <w:color w:val="000000" w:themeColor="text1"/>
          <w:sz w:val="24"/>
          <w:szCs w:val="24"/>
        </w:rPr>
      </w:pPr>
      <w:r w:rsidRPr="007406C4">
        <w:rPr>
          <w:color w:val="000000" w:themeColor="text1"/>
          <w:sz w:val="24"/>
          <w:szCs w:val="24"/>
        </w:rPr>
        <w:t>In this graph we can analyze average credit score and median state income by state. We can also determine average income and credit score for defaulter and non-defaulter.</w:t>
      </w:r>
    </w:p>
    <w:p w14:paraId="40F81C51" w14:textId="77777777" w:rsidR="007406C4" w:rsidRPr="007406C4" w:rsidRDefault="007406C4" w:rsidP="007406C4">
      <w:pPr>
        <w:jc w:val="both"/>
        <w:rPr>
          <w:color w:val="000000" w:themeColor="text1"/>
          <w:sz w:val="24"/>
          <w:szCs w:val="24"/>
        </w:rPr>
      </w:pPr>
    </w:p>
    <w:p w14:paraId="0963229A" w14:textId="77777777" w:rsidR="007406C4" w:rsidRPr="007406C4" w:rsidRDefault="007406C4" w:rsidP="007406C4">
      <w:pPr>
        <w:pStyle w:val="ListParagraph"/>
        <w:numPr>
          <w:ilvl w:val="0"/>
          <w:numId w:val="10"/>
        </w:numPr>
        <w:spacing w:after="160" w:line="259" w:lineRule="auto"/>
        <w:jc w:val="both"/>
        <w:rPr>
          <w:b/>
          <w:color w:val="000000" w:themeColor="text1"/>
        </w:rPr>
      </w:pPr>
      <w:r w:rsidRPr="007406C4">
        <w:rPr>
          <w:b/>
          <w:color w:val="000000" w:themeColor="text1"/>
        </w:rPr>
        <w:t>Credit scored by state</w:t>
      </w:r>
    </w:p>
    <w:p w14:paraId="3B3312E3" w14:textId="77777777" w:rsidR="007406C4" w:rsidRPr="007406C4" w:rsidRDefault="007406C4" w:rsidP="007406C4">
      <w:pPr>
        <w:ind w:left="360"/>
        <w:jc w:val="both"/>
        <w:rPr>
          <w:color w:val="000000" w:themeColor="text1"/>
          <w:sz w:val="24"/>
          <w:szCs w:val="24"/>
        </w:rPr>
      </w:pPr>
      <w:r w:rsidRPr="007406C4">
        <w:rPr>
          <w:color w:val="000000" w:themeColor="text1"/>
          <w:sz w:val="24"/>
          <w:szCs w:val="24"/>
        </w:rPr>
        <w:t xml:space="preserve">This heat map shows credit card scores of people in different states. Also classify heat map by whether people buying their first home or not. You can determine in which state people having highest credit score. So people in Florida having highest credit score in both (First home Y/N).    </w:t>
      </w:r>
    </w:p>
    <w:p w14:paraId="316856FF"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lastRenderedPageBreak/>
        <w:drawing>
          <wp:anchor distT="0" distB="0" distL="114300" distR="114300" simplePos="0" relativeHeight="251665408" behindDoc="0" locked="0" layoutInCell="1" allowOverlap="1" wp14:anchorId="28C3BE8A" wp14:editId="78717E02">
            <wp:simplePos x="0" y="0"/>
            <wp:positionH relativeFrom="column">
              <wp:posOffset>0</wp:posOffset>
            </wp:positionH>
            <wp:positionV relativeFrom="paragraph">
              <wp:posOffset>288290</wp:posOffset>
            </wp:positionV>
            <wp:extent cx="6446520" cy="3343275"/>
            <wp:effectExtent l="0" t="0" r="0" b="9525"/>
            <wp:wrapSquare wrapText="bothSides"/>
            <wp:docPr id="36" name="Picture 36" descr="E:\hea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eat map.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46520" cy="3343275"/>
                    </a:xfrm>
                    <a:prstGeom prst="rect">
                      <a:avLst/>
                    </a:prstGeom>
                    <a:noFill/>
                    <a:ln>
                      <a:noFill/>
                    </a:ln>
                  </pic:spPr>
                </pic:pic>
              </a:graphicData>
            </a:graphic>
            <wp14:sizeRelH relativeFrom="margin">
              <wp14:pctWidth>0</wp14:pctWidth>
            </wp14:sizeRelH>
          </wp:anchor>
        </w:drawing>
      </w:r>
    </w:p>
    <w:p w14:paraId="0ADE47E3" w14:textId="77777777" w:rsidR="007406C4" w:rsidRPr="007406C4" w:rsidRDefault="007406C4" w:rsidP="007406C4">
      <w:pPr>
        <w:jc w:val="both"/>
        <w:rPr>
          <w:b/>
          <w:color w:val="000000" w:themeColor="text1"/>
          <w:sz w:val="24"/>
          <w:szCs w:val="24"/>
        </w:rPr>
      </w:pPr>
    </w:p>
    <w:p w14:paraId="0C787B60" w14:textId="77777777" w:rsidR="007406C4" w:rsidRPr="007406C4" w:rsidRDefault="007406C4" w:rsidP="007406C4">
      <w:pPr>
        <w:jc w:val="both"/>
        <w:rPr>
          <w:b/>
          <w:color w:val="000000" w:themeColor="text1"/>
          <w:sz w:val="24"/>
          <w:szCs w:val="24"/>
        </w:rPr>
      </w:pPr>
    </w:p>
    <w:p w14:paraId="0521D64A"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Logistic Regression Model:</w:t>
      </w:r>
    </w:p>
    <w:p w14:paraId="7E268223" w14:textId="77777777" w:rsidR="007406C4" w:rsidRPr="007406C4" w:rsidRDefault="007406C4" w:rsidP="007406C4">
      <w:pPr>
        <w:pStyle w:val="ListParagraph"/>
        <w:numPr>
          <w:ilvl w:val="0"/>
          <w:numId w:val="9"/>
        </w:numPr>
        <w:spacing w:line="259" w:lineRule="auto"/>
        <w:jc w:val="both"/>
        <w:rPr>
          <w:b/>
          <w:color w:val="000000" w:themeColor="text1"/>
        </w:rPr>
      </w:pPr>
      <w:r w:rsidRPr="007406C4">
        <w:rPr>
          <w:color w:val="000000" w:themeColor="text1"/>
        </w:rPr>
        <w:t xml:space="preserve">In this model we partition data as </w:t>
      </w:r>
      <w:r w:rsidRPr="007406C4">
        <w:rPr>
          <w:b/>
          <w:color w:val="000000" w:themeColor="text1"/>
        </w:rPr>
        <w:t xml:space="preserve">Training data=60% and Test data= 40% </w:t>
      </w:r>
    </w:p>
    <w:p w14:paraId="265B6DD4"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After partition we started to build classification model using logistic regression </w:t>
      </w:r>
    </w:p>
    <w:p w14:paraId="1C913443"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We take Ln_orig, credit_score, Tot_mthly_debt_exp, Tot_mthly_incm, orig_apprd_val_amt, pur_prc_amt as </w:t>
      </w:r>
      <w:r w:rsidRPr="007406C4">
        <w:rPr>
          <w:b/>
          <w:color w:val="000000" w:themeColor="text1"/>
        </w:rPr>
        <w:t>input variable</w:t>
      </w:r>
      <w:r w:rsidRPr="007406C4">
        <w:rPr>
          <w:color w:val="000000" w:themeColor="text1"/>
        </w:rPr>
        <w:t xml:space="preserve"> and OUTCOME as </w:t>
      </w:r>
      <w:r w:rsidRPr="007406C4">
        <w:rPr>
          <w:b/>
          <w:color w:val="000000" w:themeColor="text1"/>
        </w:rPr>
        <w:t>output variable</w:t>
      </w:r>
    </w:p>
    <w:p w14:paraId="098EA471"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Confusion Matrix:</w:t>
      </w:r>
    </w:p>
    <w:p w14:paraId="40473C12" w14:textId="77777777" w:rsidR="007406C4" w:rsidRPr="007406C4" w:rsidRDefault="007406C4" w:rsidP="007406C4">
      <w:pPr>
        <w:jc w:val="both"/>
        <w:rPr>
          <w:color w:val="000000" w:themeColor="text1"/>
          <w:sz w:val="24"/>
          <w:szCs w:val="24"/>
        </w:rPr>
      </w:pPr>
      <w:r w:rsidRPr="007406C4">
        <w:rPr>
          <w:rFonts w:cs="Tahoma"/>
          <w:color w:val="000000" w:themeColor="text1"/>
          <w:spacing w:val="-7"/>
          <w:sz w:val="24"/>
          <w:szCs w:val="24"/>
          <w:shd w:val="clear" w:color="auto" w:fill="FFFFFF"/>
        </w:rPr>
        <w:t xml:space="preserve">A Confusion Matrix is used to evaluate the performance of a classification method. This matrix summarizes the records that were classified correctly and those that were not. </w:t>
      </w:r>
      <w:r w:rsidRPr="007406C4">
        <w:rPr>
          <w:color w:val="000000" w:themeColor="text1"/>
          <w:sz w:val="24"/>
          <w:szCs w:val="24"/>
        </w:rPr>
        <w:t>Each column of the matrix represents the instances in a predicted class while each row represents the instances in an actual class.</w:t>
      </w:r>
    </w:p>
    <w:p w14:paraId="07D86126"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Error Report:</w:t>
      </w:r>
    </w:p>
    <w:p w14:paraId="1313A3C8" w14:textId="77777777" w:rsidR="007406C4" w:rsidRPr="007406C4" w:rsidRDefault="007406C4" w:rsidP="007406C4">
      <w:pPr>
        <w:jc w:val="both"/>
        <w:rPr>
          <w:color w:val="000000" w:themeColor="text1"/>
          <w:sz w:val="24"/>
          <w:szCs w:val="24"/>
        </w:rPr>
      </w:pPr>
      <w:r w:rsidRPr="007406C4">
        <w:rPr>
          <w:color w:val="000000" w:themeColor="text1"/>
          <w:sz w:val="24"/>
          <w:szCs w:val="24"/>
        </w:rPr>
        <w:lastRenderedPageBreak/>
        <w:t>Error Report gives overall errors in our model.</w:t>
      </w:r>
    </w:p>
    <w:p w14:paraId="737EF33D"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Performance Table:</w:t>
      </w:r>
    </w:p>
    <w:p w14:paraId="68466537"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Performance matrix give us total overview of performance of algorithm depending upon several attributes. Success class specify which class is successful in algorithm. Precision gives us overall success rate of model. Sensitivity measures the proportion of actual positives that are correctly identified as positive. Specificity measures proportion of negatives that are correctly identified as negative </w:t>
      </w:r>
    </w:p>
    <w:p w14:paraId="6FA5EB22" w14:textId="77777777" w:rsidR="007406C4" w:rsidRPr="007406C4" w:rsidRDefault="007406C4" w:rsidP="007406C4">
      <w:pPr>
        <w:jc w:val="both"/>
        <w:rPr>
          <w:b/>
          <w:color w:val="000000" w:themeColor="text1"/>
          <w:sz w:val="24"/>
          <w:szCs w:val="24"/>
        </w:rPr>
      </w:pPr>
      <w:r w:rsidRPr="007406C4">
        <w:rPr>
          <w:b/>
          <w:color w:val="000000" w:themeColor="text1"/>
          <w:sz w:val="24"/>
          <w:szCs w:val="24"/>
        </w:rPr>
        <w:t>Training data scoring</w:t>
      </w:r>
    </w:p>
    <w:p w14:paraId="4B3A76BB" w14:textId="77777777" w:rsidR="007406C4" w:rsidRPr="007406C4" w:rsidRDefault="007406C4" w:rsidP="007406C4">
      <w:pPr>
        <w:spacing w:after="0"/>
        <w:jc w:val="both"/>
        <w:rPr>
          <w:color w:val="000000" w:themeColor="text1"/>
          <w:sz w:val="24"/>
          <w:szCs w:val="24"/>
        </w:rPr>
      </w:pPr>
      <w:r w:rsidRPr="007406C4">
        <w:rPr>
          <w:noProof/>
          <w:color w:val="000000" w:themeColor="text1"/>
          <w:sz w:val="24"/>
          <w:szCs w:val="24"/>
          <w:lang w:eastAsia="en-US"/>
        </w:rPr>
        <w:drawing>
          <wp:inline distT="0" distB="0" distL="0" distR="0" wp14:anchorId="34FC16AD" wp14:editId="45FEBFBE">
            <wp:extent cx="5943600" cy="3081015"/>
            <wp:effectExtent l="0" t="0" r="0" b="5715"/>
            <wp:docPr id="37" name="Picture 37" descr="D:\random tarin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andom tarini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81015"/>
                    </a:xfrm>
                    <a:prstGeom prst="rect">
                      <a:avLst/>
                    </a:prstGeom>
                    <a:noFill/>
                    <a:ln>
                      <a:noFill/>
                    </a:ln>
                  </pic:spPr>
                </pic:pic>
              </a:graphicData>
            </a:graphic>
          </wp:inline>
        </w:drawing>
      </w:r>
    </w:p>
    <w:p w14:paraId="1CE9B5AF" w14:textId="77777777" w:rsidR="007406C4" w:rsidRPr="007406C4" w:rsidRDefault="007406C4" w:rsidP="007406C4">
      <w:pPr>
        <w:spacing w:after="0"/>
        <w:jc w:val="both"/>
        <w:rPr>
          <w:color w:val="000000" w:themeColor="text1"/>
          <w:sz w:val="24"/>
          <w:szCs w:val="24"/>
        </w:rPr>
      </w:pPr>
    </w:p>
    <w:p w14:paraId="4CEBB491" w14:textId="77777777" w:rsidR="007406C4" w:rsidRPr="007406C4" w:rsidRDefault="007406C4" w:rsidP="007406C4">
      <w:pPr>
        <w:spacing w:after="0"/>
        <w:jc w:val="both"/>
        <w:rPr>
          <w:color w:val="000000" w:themeColor="text1"/>
          <w:sz w:val="24"/>
          <w:szCs w:val="24"/>
        </w:rPr>
      </w:pPr>
    </w:p>
    <w:p w14:paraId="097B0F26" w14:textId="77777777" w:rsidR="007406C4" w:rsidRPr="007406C4" w:rsidRDefault="007406C4" w:rsidP="007406C4">
      <w:pPr>
        <w:spacing w:after="0"/>
        <w:jc w:val="both"/>
        <w:rPr>
          <w:color w:val="000000" w:themeColor="text1"/>
          <w:sz w:val="24"/>
          <w:szCs w:val="24"/>
        </w:rPr>
      </w:pPr>
      <w:r w:rsidRPr="007406C4">
        <w:rPr>
          <w:color w:val="000000" w:themeColor="text1"/>
          <w:sz w:val="24"/>
          <w:szCs w:val="24"/>
        </w:rPr>
        <w:t xml:space="preserve">From the report we can see that there are total 9092 records in training dataset. </w:t>
      </w:r>
      <w:r w:rsidRPr="007406C4">
        <w:rPr>
          <w:b/>
          <w:color w:val="000000" w:themeColor="text1"/>
          <w:sz w:val="24"/>
          <w:szCs w:val="24"/>
        </w:rPr>
        <w:t>In confusion matrix</w:t>
      </w:r>
      <w:r w:rsidRPr="007406C4">
        <w:rPr>
          <w:color w:val="000000" w:themeColor="text1"/>
          <w:sz w:val="24"/>
          <w:szCs w:val="24"/>
        </w:rPr>
        <w:t xml:space="preserve"> we can see that there are 8850 records are assigned as non-default which are really belongs to class non-default, also 242 records assigned as non-default which are actually belongs to default class</w:t>
      </w:r>
    </w:p>
    <w:p w14:paraId="5100CA91" w14:textId="77777777" w:rsidR="007406C4" w:rsidRPr="007406C4" w:rsidRDefault="007406C4" w:rsidP="007406C4">
      <w:pPr>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 errors non default class and 100% error in default class. Overall error rate in this model for training dataset is 2.66%  </w:t>
      </w:r>
    </w:p>
    <w:p w14:paraId="26680B7F"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Performance table </w:t>
      </w:r>
      <w:r w:rsidRPr="007406C4">
        <w:rPr>
          <w:color w:val="000000" w:themeColor="text1"/>
          <w:sz w:val="24"/>
          <w:szCs w:val="24"/>
        </w:rPr>
        <w:t>shows that success class is non-default, Precision value is 0.9733, and sensitivity is also 1, Specificity is 0</w:t>
      </w:r>
    </w:p>
    <w:p w14:paraId="008DD36B" w14:textId="77777777" w:rsidR="007406C4" w:rsidRPr="007406C4" w:rsidRDefault="007406C4" w:rsidP="007406C4">
      <w:pPr>
        <w:jc w:val="both"/>
        <w:rPr>
          <w:color w:val="000000" w:themeColor="text1"/>
          <w:sz w:val="24"/>
          <w:szCs w:val="24"/>
        </w:rPr>
      </w:pPr>
    </w:p>
    <w:p w14:paraId="5BF45FE6" w14:textId="77777777" w:rsidR="007406C4" w:rsidRPr="007406C4" w:rsidRDefault="007406C4" w:rsidP="007406C4">
      <w:pPr>
        <w:jc w:val="both"/>
        <w:rPr>
          <w:color w:val="000000" w:themeColor="text1"/>
          <w:sz w:val="24"/>
          <w:szCs w:val="24"/>
        </w:rPr>
      </w:pPr>
    </w:p>
    <w:p w14:paraId="490FE4F4" w14:textId="77777777" w:rsidR="007406C4" w:rsidRPr="007406C4" w:rsidRDefault="007406C4" w:rsidP="007406C4">
      <w:pPr>
        <w:jc w:val="both"/>
        <w:rPr>
          <w:b/>
          <w:color w:val="000000" w:themeColor="text1"/>
          <w:sz w:val="24"/>
          <w:szCs w:val="24"/>
        </w:rPr>
      </w:pPr>
      <w:r w:rsidRPr="007406C4">
        <w:rPr>
          <w:b/>
          <w:color w:val="000000" w:themeColor="text1"/>
          <w:sz w:val="24"/>
          <w:szCs w:val="24"/>
        </w:rPr>
        <w:t>Validation data scoring</w:t>
      </w:r>
    </w:p>
    <w:p w14:paraId="01CF4740"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590EAE25" wp14:editId="233B9E48">
            <wp:extent cx="5943600" cy="3089751"/>
            <wp:effectExtent l="0" t="0" r="0" b="0"/>
            <wp:docPr id="38" name="Picture 38" descr="D:\logistic\random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ogistic\random valida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89751"/>
                    </a:xfrm>
                    <a:prstGeom prst="rect">
                      <a:avLst/>
                    </a:prstGeom>
                    <a:noFill/>
                    <a:ln>
                      <a:noFill/>
                    </a:ln>
                  </pic:spPr>
                </pic:pic>
              </a:graphicData>
            </a:graphic>
          </wp:inline>
        </w:drawing>
      </w:r>
    </w:p>
    <w:p w14:paraId="07ED173A"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From the report we can see that there are total 6601 records in validation dataset. </w:t>
      </w:r>
      <w:r w:rsidRPr="007406C4">
        <w:rPr>
          <w:b/>
          <w:color w:val="000000" w:themeColor="text1"/>
          <w:sz w:val="24"/>
          <w:szCs w:val="24"/>
        </w:rPr>
        <w:t>In confusion matrix</w:t>
      </w:r>
      <w:r w:rsidRPr="007406C4">
        <w:rPr>
          <w:color w:val="000000" w:themeColor="text1"/>
          <w:sz w:val="24"/>
          <w:szCs w:val="24"/>
        </w:rPr>
        <w:t xml:space="preserve"> we can see that there are 5901 records are assigned as non-default which are actually non-default. Also 160 records assigned as non-default, all default class value assigned as non-default class value.</w:t>
      </w:r>
    </w:p>
    <w:p w14:paraId="2DA0CFA9" w14:textId="77777777" w:rsidR="007406C4" w:rsidRPr="007406C4" w:rsidRDefault="007406C4" w:rsidP="007406C4">
      <w:pPr>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 errors non default class and 100% error in default class. Overall error rate in this model for validation dataset is 2.63%</w:t>
      </w:r>
    </w:p>
    <w:p w14:paraId="0D4B4AB9"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Performance table </w:t>
      </w:r>
      <w:r w:rsidRPr="007406C4">
        <w:rPr>
          <w:color w:val="000000" w:themeColor="text1"/>
          <w:sz w:val="24"/>
          <w:szCs w:val="24"/>
        </w:rPr>
        <w:t>shows that success class is non-default, Precision value is 0.9736, and sensitivity is also 1, Specificity is 0</w:t>
      </w:r>
    </w:p>
    <w:p w14:paraId="1C7E589D" w14:textId="77777777" w:rsidR="007406C4" w:rsidRPr="007406C4" w:rsidRDefault="007406C4" w:rsidP="007406C4">
      <w:pPr>
        <w:rPr>
          <w:color w:val="000000" w:themeColor="text1"/>
          <w:sz w:val="24"/>
          <w:szCs w:val="24"/>
        </w:rPr>
      </w:pPr>
    </w:p>
    <w:p w14:paraId="361A401C" w14:textId="77777777" w:rsidR="007406C4" w:rsidRPr="007406C4" w:rsidRDefault="007406C4" w:rsidP="007406C4">
      <w:pPr>
        <w:jc w:val="both"/>
        <w:rPr>
          <w:b/>
          <w:color w:val="000000" w:themeColor="text1"/>
          <w:sz w:val="24"/>
          <w:szCs w:val="24"/>
        </w:rPr>
      </w:pPr>
      <w:r w:rsidRPr="007406C4">
        <w:rPr>
          <w:b/>
          <w:color w:val="000000" w:themeColor="text1"/>
          <w:sz w:val="24"/>
          <w:szCs w:val="24"/>
        </w:rPr>
        <w:t>Lift Chart:</w:t>
      </w:r>
    </w:p>
    <w:p w14:paraId="281A55CA" w14:textId="77777777" w:rsidR="007406C4" w:rsidRPr="007406C4" w:rsidRDefault="007406C4" w:rsidP="007406C4">
      <w:pPr>
        <w:tabs>
          <w:tab w:val="left" w:pos="2550"/>
        </w:tabs>
        <w:rPr>
          <w:color w:val="000000" w:themeColor="text1"/>
          <w:sz w:val="24"/>
          <w:szCs w:val="24"/>
        </w:rPr>
      </w:pPr>
      <w:r w:rsidRPr="007406C4">
        <w:rPr>
          <w:b/>
          <w:bCs/>
          <w:color w:val="000000" w:themeColor="text1"/>
          <w:sz w:val="24"/>
          <w:szCs w:val="24"/>
        </w:rPr>
        <w:t>Lift</w:t>
      </w:r>
      <w:r w:rsidRPr="007406C4">
        <w:rPr>
          <w:color w:val="000000" w:themeColor="text1"/>
          <w:sz w:val="24"/>
          <w:szCs w:val="24"/>
        </w:rPr>
        <w:t xml:space="preserve"> is a measure of the effectiveness of a predictive model calculated as the ratio between the results obtained with and without the predictive model. A graphical way to assess predictive performance is through a lift chart which compares performance to a base line model that has no predictors. Lift chart gives the highest cumulative predicted values when we are searching for a set of records that are relevant. Lift chart consist of lift curve and baseline. It said that, greater the distance between baseline and lift curve better the model. </w:t>
      </w:r>
    </w:p>
    <w:p w14:paraId="1559FFDA" w14:textId="77777777" w:rsidR="007406C4" w:rsidRPr="007406C4" w:rsidRDefault="007406C4" w:rsidP="007406C4">
      <w:pPr>
        <w:jc w:val="both"/>
        <w:rPr>
          <w:color w:val="000000" w:themeColor="text1"/>
          <w:sz w:val="24"/>
          <w:szCs w:val="24"/>
        </w:rPr>
      </w:pPr>
      <w:r w:rsidRPr="007406C4">
        <w:rPr>
          <w:noProof/>
          <w:color w:val="000000" w:themeColor="text1"/>
          <w:sz w:val="24"/>
          <w:szCs w:val="24"/>
          <w:lang w:eastAsia="en-US"/>
        </w:rPr>
        <w:lastRenderedPageBreak/>
        <w:drawing>
          <wp:inline distT="0" distB="0" distL="0" distR="0" wp14:anchorId="4133E5A8" wp14:editId="7EFE2C07">
            <wp:extent cx="5570220" cy="1711960"/>
            <wp:effectExtent l="0" t="0" r="0" b="2540"/>
            <wp:docPr id="39" name="Picture 39" descr="D:\lift chart r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ift chart rg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0972" cy="1712191"/>
                    </a:xfrm>
                    <a:prstGeom prst="rect">
                      <a:avLst/>
                    </a:prstGeom>
                    <a:noFill/>
                    <a:ln>
                      <a:noFill/>
                    </a:ln>
                  </pic:spPr>
                </pic:pic>
              </a:graphicData>
            </a:graphic>
          </wp:inline>
        </w:drawing>
      </w:r>
    </w:p>
    <w:p w14:paraId="38B8FD07" w14:textId="77777777" w:rsidR="007406C4" w:rsidRPr="007406C4" w:rsidRDefault="007406C4" w:rsidP="007406C4">
      <w:pPr>
        <w:jc w:val="both"/>
        <w:rPr>
          <w:color w:val="000000" w:themeColor="text1"/>
          <w:sz w:val="24"/>
          <w:szCs w:val="24"/>
        </w:rPr>
      </w:pPr>
      <w:r w:rsidRPr="007406C4">
        <w:rPr>
          <w:color w:val="000000" w:themeColor="text1"/>
          <w:sz w:val="24"/>
          <w:szCs w:val="24"/>
        </w:rPr>
        <w:t>In above Lift chart baseline and lift curve almost overlapping each other.</w:t>
      </w:r>
    </w:p>
    <w:p w14:paraId="2BCFBD2D" w14:textId="77777777" w:rsidR="007406C4" w:rsidRPr="007406C4" w:rsidRDefault="007406C4" w:rsidP="007406C4">
      <w:pPr>
        <w:jc w:val="both"/>
        <w:rPr>
          <w:b/>
          <w:color w:val="000000" w:themeColor="text1"/>
          <w:sz w:val="24"/>
          <w:szCs w:val="24"/>
        </w:rPr>
      </w:pPr>
      <w:r w:rsidRPr="007406C4">
        <w:rPr>
          <w:b/>
          <w:color w:val="000000" w:themeColor="text1"/>
          <w:sz w:val="24"/>
          <w:szCs w:val="24"/>
        </w:rPr>
        <w:t>ROC Curve:</w:t>
      </w:r>
    </w:p>
    <w:p w14:paraId="5B9933B3" w14:textId="77777777" w:rsidR="007406C4" w:rsidRPr="007406C4" w:rsidRDefault="007406C4" w:rsidP="007406C4">
      <w:pPr>
        <w:jc w:val="both"/>
        <w:rPr>
          <w:color w:val="000000" w:themeColor="text1"/>
          <w:sz w:val="24"/>
          <w:szCs w:val="24"/>
        </w:rPr>
      </w:pPr>
      <w:r w:rsidRPr="007406C4">
        <w:rPr>
          <w:color w:val="000000" w:themeColor="text1"/>
          <w:sz w:val="24"/>
          <w:szCs w:val="24"/>
        </w:rPr>
        <w:t>The ROC curve plots the pair’s sensitivity and 1- specificity as cut-off value increase from 0 and 1. Model reflects better performance if curve is closer to top left corner. Sensitivity measures the proportion of actual positives that are correctly identified as positive. Specificity measures proportion of negatives that are correctly identified as negative</w:t>
      </w:r>
    </w:p>
    <w:p w14:paraId="1F613764" w14:textId="77777777" w:rsidR="007406C4" w:rsidRPr="007406C4" w:rsidRDefault="007406C4" w:rsidP="007406C4">
      <w:pPr>
        <w:jc w:val="both"/>
        <w:rPr>
          <w:color w:val="000000" w:themeColor="text1"/>
          <w:sz w:val="24"/>
          <w:szCs w:val="24"/>
        </w:rPr>
      </w:pPr>
      <w:r w:rsidRPr="007406C4">
        <w:rPr>
          <w:noProof/>
          <w:color w:val="000000" w:themeColor="text1"/>
          <w:sz w:val="24"/>
          <w:szCs w:val="24"/>
          <w:lang w:eastAsia="en-US"/>
        </w:rPr>
        <w:drawing>
          <wp:inline distT="0" distB="0" distL="0" distR="0" wp14:anchorId="77EC0C1D" wp14:editId="3599B33D">
            <wp:extent cx="5013960" cy="3314700"/>
            <wp:effectExtent l="0" t="0" r="0" b="0"/>
            <wp:docPr id="40" name="Picture 40" descr="D:\ROC_re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C_reg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3960" cy="3314700"/>
                    </a:xfrm>
                    <a:prstGeom prst="rect">
                      <a:avLst/>
                    </a:prstGeom>
                    <a:noFill/>
                    <a:ln>
                      <a:noFill/>
                    </a:ln>
                  </pic:spPr>
                </pic:pic>
              </a:graphicData>
            </a:graphic>
          </wp:inline>
        </w:drawing>
      </w:r>
      <w:r w:rsidRPr="007406C4">
        <w:rPr>
          <w:color w:val="000000" w:themeColor="text1"/>
          <w:sz w:val="24"/>
          <w:szCs w:val="24"/>
        </w:rPr>
        <w:t xml:space="preserve"> </w:t>
      </w:r>
    </w:p>
    <w:p w14:paraId="6F96B73D" w14:textId="77777777" w:rsidR="007406C4" w:rsidRPr="007406C4" w:rsidRDefault="007406C4" w:rsidP="007406C4">
      <w:pPr>
        <w:jc w:val="both"/>
        <w:rPr>
          <w:b/>
          <w:color w:val="000000" w:themeColor="text1"/>
          <w:sz w:val="24"/>
          <w:szCs w:val="24"/>
        </w:rPr>
      </w:pPr>
    </w:p>
    <w:p w14:paraId="04009D0B" w14:textId="77777777" w:rsidR="007406C4" w:rsidRPr="007406C4" w:rsidRDefault="007406C4" w:rsidP="007406C4">
      <w:pPr>
        <w:jc w:val="both"/>
        <w:rPr>
          <w:b/>
          <w:color w:val="000000" w:themeColor="text1"/>
          <w:sz w:val="24"/>
          <w:szCs w:val="24"/>
        </w:rPr>
      </w:pPr>
    </w:p>
    <w:p w14:paraId="26956878" w14:textId="77777777" w:rsidR="007406C4" w:rsidRPr="007406C4" w:rsidRDefault="007406C4" w:rsidP="007406C4">
      <w:pPr>
        <w:jc w:val="both"/>
        <w:rPr>
          <w:b/>
          <w:color w:val="000000" w:themeColor="text1"/>
          <w:sz w:val="24"/>
          <w:szCs w:val="24"/>
        </w:rPr>
      </w:pPr>
    </w:p>
    <w:p w14:paraId="4CD58348" w14:textId="77777777" w:rsidR="007406C4" w:rsidRPr="007406C4" w:rsidRDefault="007406C4" w:rsidP="007406C4">
      <w:pPr>
        <w:jc w:val="both"/>
        <w:rPr>
          <w:b/>
          <w:color w:val="000000" w:themeColor="text1"/>
          <w:sz w:val="24"/>
          <w:szCs w:val="24"/>
        </w:rPr>
      </w:pPr>
    </w:p>
    <w:p w14:paraId="361A4A22" w14:textId="77777777" w:rsidR="007406C4" w:rsidRPr="007406C4" w:rsidRDefault="007406C4" w:rsidP="007406C4">
      <w:pPr>
        <w:jc w:val="both"/>
        <w:rPr>
          <w:b/>
          <w:color w:val="000000" w:themeColor="text1"/>
          <w:sz w:val="24"/>
          <w:szCs w:val="24"/>
        </w:rPr>
      </w:pPr>
    </w:p>
    <w:p w14:paraId="299AC030"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Cart:</w:t>
      </w:r>
    </w:p>
    <w:p w14:paraId="30CBB001" w14:textId="77777777" w:rsidR="007406C4" w:rsidRPr="007406C4" w:rsidRDefault="007406C4" w:rsidP="007406C4">
      <w:pPr>
        <w:pStyle w:val="ListParagraph"/>
        <w:numPr>
          <w:ilvl w:val="0"/>
          <w:numId w:val="9"/>
        </w:numPr>
        <w:spacing w:line="259" w:lineRule="auto"/>
        <w:jc w:val="both"/>
        <w:rPr>
          <w:b/>
          <w:color w:val="000000" w:themeColor="text1"/>
        </w:rPr>
      </w:pPr>
      <w:r w:rsidRPr="007406C4">
        <w:rPr>
          <w:color w:val="000000" w:themeColor="text1"/>
        </w:rPr>
        <w:t xml:space="preserve">In this model we partition data as </w:t>
      </w:r>
      <w:r w:rsidRPr="007406C4">
        <w:rPr>
          <w:b/>
          <w:color w:val="000000" w:themeColor="text1"/>
        </w:rPr>
        <w:t xml:space="preserve">Training data=60% and Test data= 40% </w:t>
      </w:r>
    </w:p>
    <w:p w14:paraId="112BE38B"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After partition we started to build classification model using logistic regression </w:t>
      </w:r>
    </w:p>
    <w:p w14:paraId="5BC5026B"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We take Ln_orig, credit_score, Tot_mthly_debt_exp, Tot_mthly_incm, orig_apprd_val_amt, pur_prc_amt as </w:t>
      </w:r>
      <w:r w:rsidRPr="007406C4">
        <w:rPr>
          <w:b/>
          <w:color w:val="000000" w:themeColor="text1"/>
        </w:rPr>
        <w:t>input variable</w:t>
      </w:r>
      <w:r w:rsidRPr="007406C4">
        <w:rPr>
          <w:color w:val="000000" w:themeColor="text1"/>
        </w:rPr>
        <w:t xml:space="preserve"> and OUTCOME as </w:t>
      </w:r>
      <w:r w:rsidRPr="007406C4">
        <w:rPr>
          <w:b/>
          <w:color w:val="000000" w:themeColor="text1"/>
        </w:rPr>
        <w:t>output variable</w:t>
      </w:r>
    </w:p>
    <w:p w14:paraId="2FFAA22E"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Confusion Matrix:</w:t>
      </w:r>
    </w:p>
    <w:p w14:paraId="3D2C9A59" w14:textId="77777777" w:rsidR="007406C4" w:rsidRPr="007406C4" w:rsidRDefault="007406C4" w:rsidP="007406C4">
      <w:pPr>
        <w:jc w:val="both"/>
        <w:rPr>
          <w:color w:val="000000" w:themeColor="text1"/>
          <w:sz w:val="24"/>
          <w:szCs w:val="24"/>
        </w:rPr>
      </w:pPr>
      <w:r w:rsidRPr="007406C4">
        <w:rPr>
          <w:rFonts w:cs="Tahoma"/>
          <w:color w:val="000000" w:themeColor="text1"/>
          <w:spacing w:val="-7"/>
          <w:sz w:val="24"/>
          <w:szCs w:val="24"/>
          <w:shd w:val="clear" w:color="auto" w:fill="FFFFFF"/>
        </w:rPr>
        <w:t xml:space="preserve">A Confusion Matrix is used to evaluate the performance of a classification method. This matrix summarizes the records that were classified correctly and those that were not. </w:t>
      </w:r>
      <w:r w:rsidRPr="007406C4">
        <w:rPr>
          <w:color w:val="000000" w:themeColor="text1"/>
          <w:sz w:val="24"/>
          <w:szCs w:val="24"/>
        </w:rPr>
        <w:t>Each column of the matrix represents the instances in a predicted class while each row represents the instances in an actual class.</w:t>
      </w:r>
    </w:p>
    <w:p w14:paraId="732A27CA"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Error Report:</w:t>
      </w:r>
    </w:p>
    <w:p w14:paraId="334559F5" w14:textId="77777777" w:rsidR="007406C4" w:rsidRPr="007406C4" w:rsidRDefault="007406C4" w:rsidP="007406C4">
      <w:pPr>
        <w:jc w:val="both"/>
        <w:rPr>
          <w:color w:val="000000" w:themeColor="text1"/>
          <w:sz w:val="24"/>
          <w:szCs w:val="24"/>
        </w:rPr>
      </w:pPr>
      <w:r w:rsidRPr="007406C4">
        <w:rPr>
          <w:color w:val="000000" w:themeColor="text1"/>
          <w:sz w:val="24"/>
          <w:szCs w:val="24"/>
        </w:rPr>
        <w:t>Error Report gives overall errors in our model.</w:t>
      </w:r>
    </w:p>
    <w:p w14:paraId="0698E34D"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Performance Table:</w:t>
      </w:r>
    </w:p>
    <w:p w14:paraId="3254A58A"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Performance matrix give us total overview of performance of algorithm depending upon several attributes. Success class specify which class is successful in algorithm. Precision gives us overall success rate of model. Sensitivity measures the proportion of actual positives that are correctly identified as positive. Specificity measures proportion of negatives that are correctly identified as negative </w:t>
      </w:r>
    </w:p>
    <w:p w14:paraId="745F6B2F" w14:textId="77777777" w:rsidR="007406C4" w:rsidRDefault="007406C4" w:rsidP="007406C4">
      <w:pPr>
        <w:jc w:val="both"/>
        <w:rPr>
          <w:b/>
          <w:color w:val="000000" w:themeColor="text1"/>
          <w:sz w:val="24"/>
          <w:szCs w:val="24"/>
        </w:rPr>
      </w:pPr>
    </w:p>
    <w:p w14:paraId="0B9FD1EE" w14:textId="77777777" w:rsidR="007406C4" w:rsidRDefault="007406C4" w:rsidP="007406C4">
      <w:pPr>
        <w:jc w:val="both"/>
        <w:rPr>
          <w:b/>
          <w:color w:val="000000" w:themeColor="text1"/>
          <w:sz w:val="24"/>
          <w:szCs w:val="24"/>
        </w:rPr>
      </w:pPr>
    </w:p>
    <w:p w14:paraId="0D4541A6" w14:textId="77777777" w:rsidR="007406C4" w:rsidRDefault="007406C4" w:rsidP="007406C4">
      <w:pPr>
        <w:jc w:val="both"/>
        <w:rPr>
          <w:b/>
          <w:color w:val="000000" w:themeColor="text1"/>
          <w:sz w:val="24"/>
          <w:szCs w:val="24"/>
        </w:rPr>
      </w:pPr>
    </w:p>
    <w:p w14:paraId="34F43AE6" w14:textId="77777777" w:rsidR="007406C4" w:rsidRDefault="007406C4" w:rsidP="007406C4">
      <w:pPr>
        <w:jc w:val="both"/>
        <w:rPr>
          <w:b/>
          <w:color w:val="000000" w:themeColor="text1"/>
          <w:sz w:val="24"/>
          <w:szCs w:val="24"/>
        </w:rPr>
      </w:pPr>
    </w:p>
    <w:p w14:paraId="188448DF" w14:textId="77777777" w:rsidR="007406C4" w:rsidRDefault="007406C4" w:rsidP="007406C4">
      <w:pPr>
        <w:jc w:val="both"/>
        <w:rPr>
          <w:b/>
          <w:color w:val="000000" w:themeColor="text1"/>
          <w:sz w:val="24"/>
          <w:szCs w:val="24"/>
        </w:rPr>
      </w:pPr>
    </w:p>
    <w:p w14:paraId="25EC5926" w14:textId="77777777" w:rsidR="007406C4" w:rsidRDefault="007406C4" w:rsidP="007406C4">
      <w:pPr>
        <w:jc w:val="both"/>
        <w:rPr>
          <w:b/>
          <w:color w:val="000000" w:themeColor="text1"/>
          <w:sz w:val="24"/>
          <w:szCs w:val="24"/>
        </w:rPr>
      </w:pPr>
    </w:p>
    <w:p w14:paraId="7724BAE0" w14:textId="77777777" w:rsidR="007406C4" w:rsidRDefault="007406C4" w:rsidP="007406C4">
      <w:pPr>
        <w:jc w:val="both"/>
        <w:rPr>
          <w:b/>
          <w:color w:val="000000" w:themeColor="text1"/>
          <w:sz w:val="24"/>
          <w:szCs w:val="24"/>
        </w:rPr>
      </w:pPr>
    </w:p>
    <w:p w14:paraId="57222CCB" w14:textId="77777777" w:rsidR="007406C4" w:rsidRDefault="007406C4" w:rsidP="007406C4">
      <w:pPr>
        <w:jc w:val="both"/>
        <w:rPr>
          <w:b/>
          <w:color w:val="000000" w:themeColor="text1"/>
          <w:sz w:val="24"/>
          <w:szCs w:val="24"/>
        </w:rPr>
      </w:pPr>
    </w:p>
    <w:p w14:paraId="551D46AE" w14:textId="77777777" w:rsidR="007406C4" w:rsidRPr="007406C4" w:rsidRDefault="007406C4" w:rsidP="007406C4">
      <w:pPr>
        <w:jc w:val="both"/>
        <w:rPr>
          <w:b/>
          <w:color w:val="000000" w:themeColor="text1"/>
          <w:sz w:val="24"/>
          <w:szCs w:val="24"/>
        </w:rPr>
      </w:pPr>
      <w:r w:rsidRPr="007406C4">
        <w:rPr>
          <w:b/>
          <w:color w:val="000000" w:themeColor="text1"/>
          <w:sz w:val="24"/>
          <w:szCs w:val="24"/>
        </w:rPr>
        <w:t>Training data scoring</w:t>
      </w:r>
    </w:p>
    <w:p w14:paraId="5F2D605E"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647E0AFE" wp14:editId="52789853">
            <wp:extent cx="5943600" cy="3199938"/>
            <wp:effectExtent l="0" t="0" r="0" b="635"/>
            <wp:docPr id="41" name="Picture 41" descr="D:\cart\training score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rt\training score_car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9938"/>
                    </a:xfrm>
                    <a:prstGeom prst="rect">
                      <a:avLst/>
                    </a:prstGeom>
                    <a:noFill/>
                    <a:ln>
                      <a:noFill/>
                    </a:ln>
                  </pic:spPr>
                </pic:pic>
              </a:graphicData>
            </a:graphic>
          </wp:inline>
        </w:drawing>
      </w:r>
    </w:p>
    <w:p w14:paraId="6AD6EA36" w14:textId="77777777" w:rsidR="007406C4" w:rsidRPr="007406C4" w:rsidRDefault="007406C4" w:rsidP="007406C4">
      <w:pPr>
        <w:spacing w:after="0"/>
        <w:jc w:val="both"/>
        <w:rPr>
          <w:color w:val="000000" w:themeColor="text1"/>
          <w:sz w:val="24"/>
          <w:szCs w:val="24"/>
        </w:rPr>
      </w:pPr>
      <w:r w:rsidRPr="007406C4">
        <w:rPr>
          <w:color w:val="000000" w:themeColor="text1"/>
          <w:sz w:val="24"/>
          <w:szCs w:val="24"/>
        </w:rPr>
        <w:t xml:space="preserve">From the report we can see that there are total 9092 records in training dataset. </w:t>
      </w:r>
      <w:r w:rsidRPr="007406C4">
        <w:rPr>
          <w:b/>
          <w:color w:val="000000" w:themeColor="text1"/>
          <w:sz w:val="24"/>
          <w:szCs w:val="24"/>
        </w:rPr>
        <w:t>In confusion matrix</w:t>
      </w:r>
      <w:r w:rsidRPr="007406C4">
        <w:rPr>
          <w:color w:val="000000" w:themeColor="text1"/>
          <w:sz w:val="24"/>
          <w:szCs w:val="24"/>
        </w:rPr>
        <w:t xml:space="preserve"> we can see that there are 8848 records are assigned as non-default which are really belongs to class non-default and 2 non default class value assigned as default. Also 238 records assigned as non-default which are actually belongs to default class, but 4 default class value assigned correctly to default class. </w:t>
      </w:r>
    </w:p>
    <w:p w14:paraId="51E40151" w14:textId="77777777" w:rsidR="007406C4" w:rsidRPr="007406C4" w:rsidRDefault="007406C4" w:rsidP="007406C4">
      <w:pPr>
        <w:spacing w:after="0"/>
        <w:jc w:val="both"/>
        <w:rPr>
          <w:b/>
          <w:color w:val="000000" w:themeColor="text1"/>
          <w:sz w:val="24"/>
          <w:szCs w:val="24"/>
        </w:rPr>
      </w:pPr>
    </w:p>
    <w:p w14:paraId="33136940" w14:textId="77777777" w:rsidR="007406C4" w:rsidRPr="007406C4" w:rsidRDefault="007406C4" w:rsidP="007406C4">
      <w:pPr>
        <w:spacing w:line="240" w:lineRule="auto"/>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0.225% errors non default class and 98.347% error in default class. Overall error rate in this model for training dataset is 2.639%  </w:t>
      </w:r>
    </w:p>
    <w:p w14:paraId="0AB99A83"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Performance table </w:t>
      </w:r>
      <w:r w:rsidRPr="007406C4">
        <w:rPr>
          <w:color w:val="000000" w:themeColor="text1"/>
          <w:sz w:val="24"/>
          <w:szCs w:val="24"/>
        </w:rPr>
        <w:t>shows that success class is non-default, Precision value is 0.9738, and sensitivity is also 0.999, Specificity is 0.01</w:t>
      </w:r>
    </w:p>
    <w:p w14:paraId="0D695A67" w14:textId="77777777" w:rsidR="007406C4" w:rsidRDefault="007406C4" w:rsidP="007406C4">
      <w:pPr>
        <w:jc w:val="both"/>
        <w:rPr>
          <w:b/>
          <w:color w:val="000000" w:themeColor="text1"/>
          <w:sz w:val="24"/>
          <w:szCs w:val="24"/>
          <w:u w:val="single"/>
        </w:rPr>
      </w:pPr>
    </w:p>
    <w:p w14:paraId="1DBDC77C" w14:textId="77777777" w:rsidR="007406C4" w:rsidRDefault="007406C4" w:rsidP="007406C4">
      <w:pPr>
        <w:jc w:val="both"/>
        <w:rPr>
          <w:b/>
          <w:color w:val="000000" w:themeColor="text1"/>
          <w:sz w:val="24"/>
          <w:szCs w:val="24"/>
          <w:u w:val="single"/>
        </w:rPr>
      </w:pPr>
    </w:p>
    <w:p w14:paraId="149A9E04" w14:textId="77777777" w:rsidR="007406C4" w:rsidRDefault="007406C4" w:rsidP="007406C4">
      <w:pPr>
        <w:jc w:val="both"/>
        <w:rPr>
          <w:b/>
          <w:color w:val="000000" w:themeColor="text1"/>
          <w:sz w:val="24"/>
          <w:szCs w:val="24"/>
          <w:u w:val="single"/>
        </w:rPr>
      </w:pPr>
    </w:p>
    <w:p w14:paraId="0AACBB40" w14:textId="77777777" w:rsidR="007406C4" w:rsidRDefault="007406C4" w:rsidP="007406C4">
      <w:pPr>
        <w:jc w:val="both"/>
        <w:rPr>
          <w:b/>
          <w:color w:val="000000" w:themeColor="text1"/>
          <w:sz w:val="24"/>
          <w:szCs w:val="24"/>
          <w:u w:val="single"/>
        </w:rPr>
      </w:pPr>
    </w:p>
    <w:p w14:paraId="1F9837C8" w14:textId="77777777" w:rsidR="007406C4" w:rsidRDefault="007406C4" w:rsidP="007406C4">
      <w:pPr>
        <w:jc w:val="both"/>
        <w:rPr>
          <w:b/>
          <w:color w:val="000000" w:themeColor="text1"/>
          <w:sz w:val="24"/>
          <w:szCs w:val="24"/>
          <w:u w:val="single"/>
        </w:rPr>
      </w:pPr>
    </w:p>
    <w:p w14:paraId="2DA0A99B"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Validation data scoring</w:t>
      </w:r>
    </w:p>
    <w:p w14:paraId="079770C2"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77789120" wp14:editId="676464D2">
            <wp:extent cx="5943600" cy="3354966"/>
            <wp:effectExtent l="0" t="0" r="0" b="0"/>
            <wp:docPr id="42" name="Picture 42" descr="D:\cart\validation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rt\validation_ca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54966"/>
                    </a:xfrm>
                    <a:prstGeom prst="rect">
                      <a:avLst/>
                    </a:prstGeom>
                    <a:noFill/>
                    <a:ln>
                      <a:noFill/>
                    </a:ln>
                  </pic:spPr>
                </pic:pic>
              </a:graphicData>
            </a:graphic>
          </wp:inline>
        </w:drawing>
      </w:r>
    </w:p>
    <w:p w14:paraId="57CD86F6"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From the report we can see that there are total 6601 records in validation dataset. </w:t>
      </w:r>
      <w:r w:rsidRPr="007406C4">
        <w:rPr>
          <w:b/>
          <w:color w:val="000000" w:themeColor="text1"/>
          <w:sz w:val="24"/>
          <w:szCs w:val="24"/>
        </w:rPr>
        <w:t>In confusion matrix</w:t>
      </w:r>
      <w:r w:rsidRPr="007406C4">
        <w:rPr>
          <w:color w:val="000000" w:themeColor="text1"/>
          <w:sz w:val="24"/>
          <w:szCs w:val="24"/>
        </w:rPr>
        <w:t xml:space="preserve"> we can see that there are 5901 records are assigned as non-default which are actually non-default. Also 160 records assigned as non-default, all default class value assigned as non-default class value.</w:t>
      </w:r>
    </w:p>
    <w:p w14:paraId="02BF65F6" w14:textId="77777777" w:rsidR="007406C4" w:rsidRPr="007406C4" w:rsidRDefault="007406C4" w:rsidP="007406C4">
      <w:pPr>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 errors non default class and 100% error in default class. Overall error rate in this model for validation dataset is 2.63%</w:t>
      </w:r>
    </w:p>
    <w:p w14:paraId="03B732A3"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Performance table </w:t>
      </w:r>
      <w:r w:rsidRPr="007406C4">
        <w:rPr>
          <w:color w:val="000000" w:themeColor="text1"/>
          <w:sz w:val="24"/>
          <w:szCs w:val="24"/>
        </w:rPr>
        <w:t>shows that success class is non-default, Precision value is 0.9736, and sensitivity is also 1, Specificity is 0</w:t>
      </w:r>
    </w:p>
    <w:p w14:paraId="261E4766" w14:textId="77777777" w:rsidR="007406C4" w:rsidRPr="007406C4" w:rsidRDefault="007406C4" w:rsidP="007406C4">
      <w:pPr>
        <w:jc w:val="both"/>
        <w:rPr>
          <w:b/>
          <w:color w:val="000000" w:themeColor="text1"/>
          <w:sz w:val="24"/>
          <w:szCs w:val="24"/>
        </w:rPr>
      </w:pPr>
      <w:r w:rsidRPr="007406C4">
        <w:rPr>
          <w:b/>
          <w:color w:val="000000" w:themeColor="text1"/>
          <w:sz w:val="24"/>
          <w:szCs w:val="24"/>
        </w:rPr>
        <w:t>Lift Chart:</w:t>
      </w:r>
    </w:p>
    <w:p w14:paraId="72A5D6A7" w14:textId="77777777" w:rsidR="007406C4" w:rsidRPr="007406C4" w:rsidRDefault="007406C4" w:rsidP="007406C4">
      <w:pPr>
        <w:jc w:val="both"/>
        <w:rPr>
          <w:color w:val="000000" w:themeColor="text1"/>
          <w:sz w:val="24"/>
          <w:szCs w:val="24"/>
        </w:rPr>
      </w:pPr>
      <w:r w:rsidRPr="007406C4">
        <w:rPr>
          <w:b/>
          <w:bCs/>
          <w:color w:val="000000" w:themeColor="text1"/>
          <w:sz w:val="24"/>
          <w:szCs w:val="24"/>
        </w:rPr>
        <w:t>Lift</w:t>
      </w:r>
      <w:r w:rsidRPr="007406C4">
        <w:rPr>
          <w:color w:val="000000" w:themeColor="text1"/>
          <w:sz w:val="24"/>
          <w:szCs w:val="24"/>
        </w:rPr>
        <w:t> is a measure of the effectiveness of a predictive model calculated as the ratio between the results obtained with and without the predictive model. A graphical way to assess predictive performance is through a lift chart which compares performance to a base line model that has no predictors. Lift chart gives the highest cumulative predicted values when we are searching for a set of records that are relevant. Lift chart consist of lift curve and baseline. It said that, greater the distance between baseline and lift curve better the model</w:t>
      </w:r>
    </w:p>
    <w:p w14:paraId="5F28C7FA"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lastRenderedPageBreak/>
        <w:drawing>
          <wp:inline distT="0" distB="0" distL="0" distR="0" wp14:anchorId="117CB138" wp14:editId="77A77E84">
            <wp:extent cx="5943600" cy="2143675"/>
            <wp:effectExtent l="0" t="0" r="0" b="9525"/>
            <wp:docPr id="43" name="Picture 43" descr="D:\cart\lift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rt\lift_ca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143675"/>
                    </a:xfrm>
                    <a:prstGeom prst="rect">
                      <a:avLst/>
                    </a:prstGeom>
                    <a:noFill/>
                    <a:ln>
                      <a:noFill/>
                    </a:ln>
                  </pic:spPr>
                </pic:pic>
              </a:graphicData>
            </a:graphic>
          </wp:inline>
        </w:drawing>
      </w:r>
    </w:p>
    <w:p w14:paraId="3A8CBB6E" w14:textId="77777777" w:rsidR="007406C4" w:rsidRPr="007406C4" w:rsidRDefault="007406C4" w:rsidP="007406C4">
      <w:pPr>
        <w:jc w:val="both"/>
        <w:rPr>
          <w:color w:val="000000" w:themeColor="text1"/>
          <w:sz w:val="24"/>
          <w:szCs w:val="24"/>
        </w:rPr>
      </w:pPr>
      <w:r w:rsidRPr="007406C4">
        <w:rPr>
          <w:color w:val="000000" w:themeColor="text1"/>
          <w:sz w:val="24"/>
          <w:szCs w:val="24"/>
        </w:rPr>
        <w:t>In above Lift chart baseline and lift curve almost overlapping each other.</w:t>
      </w:r>
    </w:p>
    <w:p w14:paraId="43FF3D3B" w14:textId="77777777" w:rsidR="007406C4" w:rsidRPr="007406C4" w:rsidRDefault="007406C4" w:rsidP="007406C4">
      <w:pPr>
        <w:jc w:val="both"/>
        <w:rPr>
          <w:b/>
          <w:color w:val="000000" w:themeColor="text1"/>
          <w:sz w:val="24"/>
          <w:szCs w:val="24"/>
        </w:rPr>
      </w:pPr>
      <w:r w:rsidRPr="007406C4">
        <w:rPr>
          <w:b/>
          <w:color w:val="000000" w:themeColor="text1"/>
          <w:sz w:val="24"/>
          <w:szCs w:val="24"/>
        </w:rPr>
        <w:t>ROC Curve:</w:t>
      </w:r>
    </w:p>
    <w:p w14:paraId="31DCEB35" w14:textId="77777777" w:rsidR="007406C4" w:rsidRPr="007406C4" w:rsidRDefault="007406C4" w:rsidP="007406C4">
      <w:pPr>
        <w:jc w:val="both"/>
        <w:rPr>
          <w:color w:val="000000" w:themeColor="text1"/>
          <w:sz w:val="24"/>
          <w:szCs w:val="24"/>
        </w:rPr>
      </w:pPr>
      <w:r w:rsidRPr="007406C4">
        <w:rPr>
          <w:color w:val="000000" w:themeColor="text1"/>
          <w:sz w:val="24"/>
          <w:szCs w:val="24"/>
        </w:rPr>
        <w:t>The ROC curve plots the pair’s sensitivity and 1- specificity as cut-off value increase from 0 and 1. Model reflects better performance if curve is closer to top left corner. Sensitivity measures the proportion of actual positives that are correctly identified as positive. Specificity measures proportion of negatives that are correctly identified as negative</w:t>
      </w:r>
    </w:p>
    <w:p w14:paraId="033823E1" w14:textId="77777777" w:rsidR="007406C4" w:rsidRPr="007406C4" w:rsidRDefault="007406C4" w:rsidP="007406C4">
      <w:pPr>
        <w:jc w:val="both"/>
        <w:rPr>
          <w:b/>
          <w:color w:val="000000" w:themeColor="text1"/>
          <w:sz w:val="24"/>
          <w:szCs w:val="24"/>
        </w:rPr>
      </w:pPr>
    </w:p>
    <w:p w14:paraId="1BC51721"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6FAD9199" wp14:editId="70B7A054">
            <wp:extent cx="4503420" cy="3246120"/>
            <wp:effectExtent l="0" t="0" r="0" b="0"/>
            <wp:docPr id="44" name="Picture 44" descr="D:\New folde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ew folder\car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3420" cy="3246120"/>
                    </a:xfrm>
                    <a:prstGeom prst="rect">
                      <a:avLst/>
                    </a:prstGeom>
                    <a:noFill/>
                    <a:ln>
                      <a:noFill/>
                    </a:ln>
                  </pic:spPr>
                </pic:pic>
              </a:graphicData>
            </a:graphic>
          </wp:inline>
        </w:drawing>
      </w:r>
    </w:p>
    <w:p w14:paraId="7314FCCB" w14:textId="77777777" w:rsidR="007406C4" w:rsidRPr="007406C4" w:rsidRDefault="007406C4" w:rsidP="007406C4">
      <w:pPr>
        <w:jc w:val="both"/>
        <w:rPr>
          <w:b/>
          <w:color w:val="000000" w:themeColor="text1"/>
          <w:sz w:val="24"/>
          <w:szCs w:val="24"/>
        </w:rPr>
      </w:pPr>
    </w:p>
    <w:p w14:paraId="0732E43F" w14:textId="77777777" w:rsidR="007406C4" w:rsidRPr="007406C4" w:rsidRDefault="007406C4" w:rsidP="007406C4">
      <w:pPr>
        <w:jc w:val="both"/>
        <w:rPr>
          <w:b/>
          <w:color w:val="000000" w:themeColor="text1"/>
          <w:sz w:val="24"/>
          <w:szCs w:val="24"/>
        </w:rPr>
      </w:pPr>
    </w:p>
    <w:p w14:paraId="466AF8F6" w14:textId="77777777" w:rsidR="007406C4" w:rsidRPr="007406C4" w:rsidRDefault="007406C4" w:rsidP="007406C4">
      <w:pPr>
        <w:jc w:val="both"/>
        <w:rPr>
          <w:b/>
          <w:color w:val="000000" w:themeColor="text1"/>
          <w:sz w:val="24"/>
          <w:szCs w:val="24"/>
        </w:rPr>
      </w:pPr>
    </w:p>
    <w:p w14:paraId="10DDD86D"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Random Forest:</w:t>
      </w:r>
    </w:p>
    <w:p w14:paraId="29C48605" w14:textId="77777777" w:rsidR="007406C4" w:rsidRPr="007406C4" w:rsidRDefault="007406C4" w:rsidP="007406C4">
      <w:pPr>
        <w:pStyle w:val="ListParagraph"/>
        <w:numPr>
          <w:ilvl w:val="0"/>
          <w:numId w:val="9"/>
        </w:numPr>
        <w:spacing w:line="259" w:lineRule="auto"/>
        <w:jc w:val="both"/>
        <w:rPr>
          <w:b/>
          <w:color w:val="000000" w:themeColor="text1"/>
        </w:rPr>
      </w:pPr>
      <w:r w:rsidRPr="007406C4">
        <w:rPr>
          <w:color w:val="000000" w:themeColor="text1"/>
        </w:rPr>
        <w:t xml:space="preserve">In this model we partition data as </w:t>
      </w:r>
      <w:r w:rsidRPr="007406C4">
        <w:rPr>
          <w:b/>
          <w:color w:val="000000" w:themeColor="text1"/>
        </w:rPr>
        <w:t xml:space="preserve">Training data=60% and Test data= 40% </w:t>
      </w:r>
    </w:p>
    <w:p w14:paraId="73563F09"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After partition we started to build classification model using logistic regression </w:t>
      </w:r>
    </w:p>
    <w:p w14:paraId="4EBD3893"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We take Ln_orig, credit_score, Tot_mthly_debt_exp, Tot_mthly_incm, orig_apprd_val_amt, pur_prc_amt as </w:t>
      </w:r>
      <w:r w:rsidRPr="007406C4">
        <w:rPr>
          <w:b/>
          <w:color w:val="000000" w:themeColor="text1"/>
        </w:rPr>
        <w:t>input variable</w:t>
      </w:r>
      <w:r w:rsidRPr="007406C4">
        <w:rPr>
          <w:color w:val="000000" w:themeColor="text1"/>
        </w:rPr>
        <w:t xml:space="preserve"> and OUTCOME as </w:t>
      </w:r>
      <w:r w:rsidRPr="007406C4">
        <w:rPr>
          <w:b/>
          <w:color w:val="000000" w:themeColor="text1"/>
        </w:rPr>
        <w:t>output variable</w:t>
      </w:r>
    </w:p>
    <w:p w14:paraId="4C30466E"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Confusion Matrix:</w:t>
      </w:r>
    </w:p>
    <w:p w14:paraId="730ABA6E" w14:textId="77777777" w:rsidR="007406C4" w:rsidRPr="007406C4" w:rsidRDefault="007406C4" w:rsidP="007406C4">
      <w:pPr>
        <w:jc w:val="both"/>
        <w:rPr>
          <w:color w:val="000000" w:themeColor="text1"/>
          <w:sz w:val="24"/>
          <w:szCs w:val="24"/>
        </w:rPr>
      </w:pPr>
      <w:r w:rsidRPr="007406C4">
        <w:rPr>
          <w:rFonts w:cs="Tahoma"/>
          <w:color w:val="000000" w:themeColor="text1"/>
          <w:spacing w:val="-7"/>
          <w:sz w:val="24"/>
          <w:szCs w:val="24"/>
          <w:shd w:val="clear" w:color="auto" w:fill="FFFFFF"/>
        </w:rPr>
        <w:t xml:space="preserve">A Confusion Matrix is used to evaluate the performance of a classification method. This matrix summarizes the records that were classified correctly and those that were not. </w:t>
      </w:r>
      <w:r w:rsidRPr="007406C4">
        <w:rPr>
          <w:color w:val="000000" w:themeColor="text1"/>
          <w:sz w:val="24"/>
          <w:szCs w:val="24"/>
        </w:rPr>
        <w:t>Each column of the matrix represents the instances in a predicted class while each row represents the instances in an actual class.</w:t>
      </w:r>
    </w:p>
    <w:p w14:paraId="7D9F114F"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Error Report:</w:t>
      </w:r>
    </w:p>
    <w:p w14:paraId="5A67ED92" w14:textId="77777777" w:rsidR="007406C4" w:rsidRPr="007406C4" w:rsidRDefault="007406C4" w:rsidP="007406C4">
      <w:pPr>
        <w:jc w:val="both"/>
        <w:rPr>
          <w:color w:val="000000" w:themeColor="text1"/>
          <w:sz w:val="24"/>
          <w:szCs w:val="24"/>
        </w:rPr>
      </w:pPr>
      <w:r w:rsidRPr="007406C4">
        <w:rPr>
          <w:color w:val="000000" w:themeColor="text1"/>
          <w:sz w:val="24"/>
          <w:szCs w:val="24"/>
        </w:rPr>
        <w:t>Error Report gives overall errors in our model.</w:t>
      </w:r>
    </w:p>
    <w:p w14:paraId="6011ED34"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Performance Table:</w:t>
      </w:r>
    </w:p>
    <w:p w14:paraId="2AC5C4B3"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Performance matrix give us total overview of performance of algorithm depending upon several attributes. Success class specify which class is successful in algorithm. Precision gives us overall success rate of model. Sensitivity measures the proportion of actual positives that are correctly identified as positive. Specificity measures proportion of negatives that are correctly identified as negative </w:t>
      </w:r>
    </w:p>
    <w:p w14:paraId="0017D495" w14:textId="77777777" w:rsidR="007406C4" w:rsidRPr="007406C4" w:rsidRDefault="007406C4" w:rsidP="007406C4">
      <w:pPr>
        <w:jc w:val="both"/>
        <w:rPr>
          <w:b/>
          <w:color w:val="000000" w:themeColor="text1"/>
          <w:sz w:val="24"/>
          <w:szCs w:val="24"/>
        </w:rPr>
      </w:pPr>
    </w:p>
    <w:p w14:paraId="2D430B88" w14:textId="77777777" w:rsidR="007406C4" w:rsidRPr="007406C4" w:rsidRDefault="007406C4" w:rsidP="007406C4">
      <w:pPr>
        <w:jc w:val="both"/>
        <w:rPr>
          <w:b/>
          <w:color w:val="000000" w:themeColor="text1"/>
          <w:sz w:val="24"/>
          <w:szCs w:val="24"/>
        </w:rPr>
      </w:pPr>
    </w:p>
    <w:p w14:paraId="001E2B1E" w14:textId="77777777" w:rsidR="007406C4" w:rsidRPr="007406C4" w:rsidRDefault="007406C4" w:rsidP="007406C4">
      <w:pPr>
        <w:jc w:val="both"/>
        <w:rPr>
          <w:b/>
          <w:color w:val="000000" w:themeColor="text1"/>
          <w:sz w:val="24"/>
          <w:szCs w:val="24"/>
        </w:rPr>
      </w:pPr>
    </w:p>
    <w:p w14:paraId="2068BC52" w14:textId="77777777" w:rsidR="007406C4" w:rsidRPr="007406C4" w:rsidRDefault="007406C4" w:rsidP="007406C4">
      <w:pPr>
        <w:jc w:val="both"/>
        <w:rPr>
          <w:b/>
          <w:color w:val="000000" w:themeColor="text1"/>
          <w:sz w:val="24"/>
          <w:szCs w:val="24"/>
        </w:rPr>
      </w:pPr>
    </w:p>
    <w:p w14:paraId="6D0D65E3" w14:textId="77777777" w:rsidR="007406C4" w:rsidRPr="007406C4" w:rsidRDefault="007406C4" w:rsidP="007406C4">
      <w:pPr>
        <w:jc w:val="both"/>
        <w:rPr>
          <w:b/>
          <w:color w:val="000000" w:themeColor="text1"/>
          <w:sz w:val="24"/>
          <w:szCs w:val="24"/>
        </w:rPr>
      </w:pPr>
    </w:p>
    <w:p w14:paraId="360AA45C" w14:textId="77777777" w:rsidR="007406C4" w:rsidRPr="007406C4" w:rsidRDefault="007406C4" w:rsidP="007406C4">
      <w:pPr>
        <w:jc w:val="both"/>
        <w:rPr>
          <w:b/>
          <w:color w:val="000000" w:themeColor="text1"/>
          <w:sz w:val="24"/>
          <w:szCs w:val="24"/>
        </w:rPr>
      </w:pPr>
    </w:p>
    <w:p w14:paraId="515030AB" w14:textId="77777777" w:rsidR="007406C4" w:rsidRPr="007406C4" w:rsidRDefault="007406C4" w:rsidP="007406C4">
      <w:pPr>
        <w:jc w:val="both"/>
        <w:rPr>
          <w:b/>
          <w:color w:val="000000" w:themeColor="text1"/>
          <w:sz w:val="24"/>
          <w:szCs w:val="24"/>
        </w:rPr>
      </w:pPr>
    </w:p>
    <w:p w14:paraId="0C67E265" w14:textId="77777777" w:rsidR="007406C4" w:rsidRPr="007406C4" w:rsidRDefault="007406C4" w:rsidP="007406C4">
      <w:pPr>
        <w:jc w:val="both"/>
        <w:rPr>
          <w:b/>
          <w:color w:val="000000" w:themeColor="text1"/>
          <w:sz w:val="24"/>
          <w:szCs w:val="24"/>
        </w:rPr>
      </w:pPr>
    </w:p>
    <w:p w14:paraId="0865011B" w14:textId="77777777" w:rsidR="007406C4" w:rsidRPr="007406C4" w:rsidRDefault="007406C4" w:rsidP="007406C4">
      <w:pPr>
        <w:jc w:val="both"/>
        <w:rPr>
          <w:b/>
          <w:color w:val="000000" w:themeColor="text1"/>
          <w:sz w:val="24"/>
          <w:szCs w:val="24"/>
        </w:rPr>
      </w:pPr>
    </w:p>
    <w:p w14:paraId="25E81611" w14:textId="77777777" w:rsidR="007406C4" w:rsidRPr="007406C4" w:rsidRDefault="007406C4" w:rsidP="007406C4">
      <w:pPr>
        <w:jc w:val="both"/>
        <w:rPr>
          <w:b/>
          <w:color w:val="000000" w:themeColor="text1"/>
          <w:sz w:val="24"/>
          <w:szCs w:val="24"/>
        </w:rPr>
      </w:pPr>
    </w:p>
    <w:p w14:paraId="53A358ED" w14:textId="77777777" w:rsidR="007406C4" w:rsidRPr="007406C4" w:rsidRDefault="007406C4" w:rsidP="007406C4">
      <w:pPr>
        <w:jc w:val="both"/>
        <w:rPr>
          <w:b/>
          <w:color w:val="000000" w:themeColor="text1"/>
          <w:sz w:val="24"/>
          <w:szCs w:val="24"/>
        </w:rPr>
      </w:pPr>
    </w:p>
    <w:p w14:paraId="3C975244" w14:textId="77777777" w:rsidR="007406C4" w:rsidRPr="007406C4" w:rsidRDefault="007406C4" w:rsidP="007406C4">
      <w:pPr>
        <w:jc w:val="both"/>
        <w:rPr>
          <w:b/>
          <w:color w:val="000000" w:themeColor="text1"/>
          <w:sz w:val="24"/>
          <w:szCs w:val="24"/>
        </w:rPr>
      </w:pPr>
      <w:r w:rsidRPr="007406C4">
        <w:rPr>
          <w:b/>
          <w:color w:val="000000" w:themeColor="text1"/>
          <w:sz w:val="24"/>
          <w:szCs w:val="24"/>
        </w:rPr>
        <w:t>Training data scoring</w:t>
      </w:r>
    </w:p>
    <w:p w14:paraId="143BD033" w14:textId="77777777" w:rsidR="007406C4" w:rsidRPr="007406C4" w:rsidRDefault="007406C4" w:rsidP="007406C4">
      <w:pPr>
        <w:jc w:val="both"/>
        <w:rPr>
          <w:b/>
          <w:color w:val="000000" w:themeColor="text1"/>
          <w:sz w:val="24"/>
          <w:szCs w:val="24"/>
          <w:u w:val="single"/>
        </w:rPr>
      </w:pPr>
      <w:r w:rsidRPr="007406C4">
        <w:rPr>
          <w:b/>
          <w:noProof/>
          <w:color w:val="000000" w:themeColor="text1"/>
          <w:sz w:val="24"/>
          <w:szCs w:val="24"/>
          <w:u w:val="single"/>
          <w:lang w:eastAsia="en-US"/>
        </w:rPr>
        <w:drawing>
          <wp:inline distT="0" distB="0" distL="0" distR="0" wp14:anchorId="4F8E9932" wp14:editId="2C97F58C">
            <wp:extent cx="5943600" cy="3094999"/>
            <wp:effectExtent l="0" t="0" r="0" b="0"/>
            <wp:docPr id="45" name="Picture 45" descr="D:\trainig_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nig_fores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94999"/>
                    </a:xfrm>
                    <a:prstGeom prst="rect">
                      <a:avLst/>
                    </a:prstGeom>
                    <a:noFill/>
                    <a:ln>
                      <a:noFill/>
                    </a:ln>
                  </pic:spPr>
                </pic:pic>
              </a:graphicData>
            </a:graphic>
          </wp:inline>
        </w:drawing>
      </w:r>
    </w:p>
    <w:p w14:paraId="55AEF1AB" w14:textId="77777777" w:rsidR="007406C4" w:rsidRPr="007406C4" w:rsidRDefault="007406C4" w:rsidP="007406C4">
      <w:pPr>
        <w:spacing w:after="0"/>
        <w:jc w:val="both"/>
        <w:rPr>
          <w:color w:val="000000" w:themeColor="text1"/>
          <w:sz w:val="24"/>
          <w:szCs w:val="24"/>
        </w:rPr>
      </w:pPr>
      <w:r w:rsidRPr="007406C4">
        <w:rPr>
          <w:color w:val="000000" w:themeColor="text1"/>
          <w:sz w:val="24"/>
          <w:szCs w:val="24"/>
        </w:rPr>
        <w:t xml:space="preserve">From the report we can see that there are total 9092 records in training dataset. </w:t>
      </w:r>
      <w:r w:rsidRPr="007406C4">
        <w:rPr>
          <w:b/>
          <w:color w:val="000000" w:themeColor="text1"/>
          <w:sz w:val="24"/>
          <w:szCs w:val="24"/>
        </w:rPr>
        <w:t>In confusion matrix</w:t>
      </w:r>
      <w:r w:rsidRPr="007406C4">
        <w:rPr>
          <w:color w:val="000000" w:themeColor="text1"/>
          <w:sz w:val="24"/>
          <w:szCs w:val="24"/>
        </w:rPr>
        <w:t xml:space="preserve"> we can see that there are 8850 records are assigned to predicted non-default class which are really belongs to class non-default. Also 241 records assigned as non-default class which are actually belongs to default class and only one record from Actual default class assigned correctly predicted default class.</w:t>
      </w:r>
    </w:p>
    <w:p w14:paraId="337A0F5A" w14:textId="77777777" w:rsidR="007406C4" w:rsidRPr="007406C4" w:rsidRDefault="007406C4" w:rsidP="007406C4">
      <w:pPr>
        <w:spacing w:after="0"/>
        <w:jc w:val="both"/>
        <w:rPr>
          <w:b/>
          <w:color w:val="000000" w:themeColor="text1"/>
          <w:sz w:val="24"/>
          <w:szCs w:val="24"/>
        </w:rPr>
      </w:pPr>
    </w:p>
    <w:p w14:paraId="6CABCE8D" w14:textId="77777777" w:rsidR="007406C4" w:rsidRPr="007406C4" w:rsidRDefault="007406C4" w:rsidP="007406C4">
      <w:pPr>
        <w:spacing w:line="240" w:lineRule="auto"/>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 errors in non-default class and 99.586% error in default class. Overall error rate in this model for training dataset is 2.650%  </w:t>
      </w:r>
    </w:p>
    <w:p w14:paraId="161FF5C8"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Performance table </w:t>
      </w:r>
      <w:r w:rsidRPr="007406C4">
        <w:rPr>
          <w:color w:val="000000" w:themeColor="text1"/>
          <w:sz w:val="24"/>
          <w:szCs w:val="24"/>
        </w:rPr>
        <w:t>shows that success class is non-default, Precision value is 0.9734, and sensitivity is also 1, Specificity is 0.0041</w:t>
      </w:r>
    </w:p>
    <w:p w14:paraId="6324A530" w14:textId="77777777" w:rsidR="007406C4" w:rsidRPr="007406C4" w:rsidRDefault="007406C4" w:rsidP="007406C4">
      <w:pPr>
        <w:jc w:val="both"/>
        <w:rPr>
          <w:b/>
          <w:color w:val="000000" w:themeColor="text1"/>
          <w:sz w:val="24"/>
          <w:szCs w:val="24"/>
          <w:u w:val="single"/>
        </w:rPr>
      </w:pPr>
    </w:p>
    <w:p w14:paraId="0FE210BC" w14:textId="77777777" w:rsidR="007406C4" w:rsidRPr="007406C4" w:rsidRDefault="007406C4" w:rsidP="007406C4">
      <w:pPr>
        <w:jc w:val="both"/>
        <w:rPr>
          <w:b/>
          <w:color w:val="000000" w:themeColor="text1"/>
          <w:sz w:val="24"/>
          <w:szCs w:val="24"/>
          <w:u w:val="single"/>
        </w:rPr>
      </w:pPr>
    </w:p>
    <w:p w14:paraId="6EA8BE28" w14:textId="77777777" w:rsidR="007406C4" w:rsidRPr="007406C4" w:rsidRDefault="007406C4" w:rsidP="007406C4">
      <w:pPr>
        <w:jc w:val="both"/>
        <w:rPr>
          <w:b/>
          <w:color w:val="000000" w:themeColor="text1"/>
          <w:sz w:val="24"/>
          <w:szCs w:val="24"/>
          <w:u w:val="single"/>
        </w:rPr>
      </w:pPr>
    </w:p>
    <w:p w14:paraId="5A93F7C5" w14:textId="77777777" w:rsidR="007406C4" w:rsidRPr="007406C4" w:rsidRDefault="007406C4" w:rsidP="007406C4">
      <w:pPr>
        <w:jc w:val="both"/>
        <w:rPr>
          <w:b/>
          <w:color w:val="000000" w:themeColor="text1"/>
          <w:sz w:val="24"/>
          <w:szCs w:val="24"/>
          <w:u w:val="single"/>
        </w:rPr>
      </w:pPr>
    </w:p>
    <w:p w14:paraId="7995287D" w14:textId="77777777" w:rsidR="007406C4" w:rsidRPr="007406C4" w:rsidRDefault="007406C4" w:rsidP="007406C4">
      <w:pPr>
        <w:jc w:val="both"/>
        <w:rPr>
          <w:b/>
          <w:color w:val="000000" w:themeColor="text1"/>
          <w:sz w:val="24"/>
          <w:szCs w:val="24"/>
          <w:u w:val="single"/>
        </w:rPr>
      </w:pPr>
    </w:p>
    <w:p w14:paraId="6A3F4123" w14:textId="77777777" w:rsidR="007406C4" w:rsidRPr="007406C4" w:rsidRDefault="007406C4" w:rsidP="007406C4">
      <w:pPr>
        <w:jc w:val="both"/>
        <w:rPr>
          <w:b/>
          <w:color w:val="000000" w:themeColor="text1"/>
          <w:sz w:val="24"/>
          <w:szCs w:val="24"/>
          <w:u w:val="single"/>
        </w:rPr>
      </w:pPr>
    </w:p>
    <w:p w14:paraId="17B2D421" w14:textId="77777777" w:rsidR="007406C4" w:rsidRPr="007406C4" w:rsidRDefault="007406C4" w:rsidP="007406C4">
      <w:pPr>
        <w:jc w:val="both"/>
        <w:rPr>
          <w:b/>
          <w:color w:val="000000" w:themeColor="text1"/>
          <w:sz w:val="24"/>
          <w:szCs w:val="24"/>
          <w:u w:val="single"/>
        </w:rPr>
      </w:pPr>
    </w:p>
    <w:p w14:paraId="4280A57E" w14:textId="77777777" w:rsidR="007406C4" w:rsidRPr="007406C4" w:rsidRDefault="007406C4" w:rsidP="007406C4">
      <w:pPr>
        <w:jc w:val="both"/>
        <w:rPr>
          <w:b/>
          <w:color w:val="000000" w:themeColor="text1"/>
          <w:sz w:val="24"/>
          <w:szCs w:val="24"/>
          <w:u w:val="single"/>
        </w:rPr>
      </w:pPr>
    </w:p>
    <w:p w14:paraId="5C59B2C1"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Validation data scoring</w:t>
      </w:r>
    </w:p>
    <w:p w14:paraId="782B8A19" w14:textId="77777777" w:rsidR="007406C4" w:rsidRPr="007406C4" w:rsidRDefault="007406C4" w:rsidP="007406C4">
      <w:pPr>
        <w:jc w:val="both"/>
        <w:rPr>
          <w:b/>
          <w:color w:val="000000" w:themeColor="text1"/>
          <w:sz w:val="24"/>
          <w:szCs w:val="24"/>
          <w:u w:val="single"/>
        </w:rPr>
      </w:pPr>
      <w:r w:rsidRPr="007406C4">
        <w:rPr>
          <w:b/>
          <w:noProof/>
          <w:color w:val="000000" w:themeColor="text1"/>
          <w:sz w:val="24"/>
          <w:szCs w:val="24"/>
          <w:u w:val="single"/>
          <w:lang w:eastAsia="en-US"/>
        </w:rPr>
        <w:drawing>
          <wp:inline distT="0" distB="0" distL="0" distR="0" wp14:anchorId="5CB3C24A" wp14:editId="77318731">
            <wp:extent cx="5943600" cy="3267772"/>
            <wp:effectExtent l="0" t="0" r="0" b="8890"/>
            <wp:docPr id="46" name="Picture 46" descr="D:\validation_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validation_fore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67772"/>
                    </a:xfrm>
                    <a:prstGeom prst="rect">
                      <a:avLst/>
                    </a:prstGeom>
                    <a:noFill/>
                    <a:ln>
                      <a:noFill/>
                    </a:ln>
                  </pic:spPr>
                </pic:pic>
              </a:graphicData>
            </a:graphic>
          </wp:inline>
        </w:drawing>
      </w:r>
    </w:p>
    <w:p w14:paraId="395DE82E"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From the report we can see that there are total 6601 records in validation dataset. </w:t>
      </w:r>
      <w:r w:rsidRPr="007406C4">
        <w:rPr>
          <w:b/>
          <w:color w:val="000000" w:themeColor="text1"/>
          <w:sz w:val="24"/>
          <w:szCs w:val="24"/>
        </w:rPr>
        <w:t>In confusion matrix</w:t>
      </w:r>
      <w:r w:rsidRPr="007406C4">
        <w:rPr>
          <w:color w:val="000000" w:themeColor="text1"/>
          <w:sz w:val="24"/>
          <w:szCs w:val="24"/>
        </w:rPr>
        <w:t xml:space="preserve"> we can see that there are 5901 records are assigned as non-default which are actually non-default. Also 160 records assigned as non-default, all default class value assigned as non-default class value.</w:t>
      </w:r>
    </w:p>
    <w:p w14:paraId="62A0F35E" w14:textId="77777777" w:rsidR="007406C4" w:rsidRPr="007406C4" w:rsidRDefault="007406C4" w:rsidP="007406C4">
      <w:pPr>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 errors non default class and 100% error in default class. Overall error rate in this model for validation dataset is 2.63%</w:t>
      </w:r>
    </w:p>
    <w:p w14:paraId="53A54200" w14:textId="77777777" w:rsidR="007406C4" w:rsidRPr="007406C4" w:rsidRDefault="007406C4" w:rsidP="007406C4">
      <w:pPr>
        <w:jc w:val="both"/>
        <w:rPr>
          <w:color w:val="000000" w:themeColor="text1"/>
          <w:sz w:val="24"/>
          <w:szCs w:val="24"/>
        </w:rPr>
      </w:pPr>
      <w:r w:rsidRPr="007406C4">
        <w:rPr>
          <w:b/>
          <w:color w:val="000000" w:themeColor="text1"/>
          <w:sz w:val="24"/>
          <w:szCs w:val="24"/>
        </w:rPr>
        <w:lastRenderedPageBreak/>
        <w:t xml:space="preserve">Performance table </w:t>
      </w:r>
      <w:r w:rsidRPr="007406C4">
        <w:rPr>
          <w:color w:val="000000" w:themeColor="text1"/>
          <w:sz w:val="24"/>
          <w:szCs w:val="24"/>
        </w:rPr>
        <w:t>shows that success class is non-default, Precision value is 0.9736, and sensitivity is also 1, Specificity is 0</w:t>
      </w:r>
    </w:p>
    <w:p w14:paraId="05E1E693" w14:textId="77777777" w:rsidR="007406C4" w:rsidRPr="007406C4" w:rsidRDefault="007406C4" w:rsidP="007406C4">
      <w:pPr>
        <w:jc w:val="both"/>
        <w:rPr>
          <w:b/>
          <w:color w:val="000000" w:themeColor="text1"/>
          <w:sz w:val="24"/>
          <w:szCs w:val="24"/>
        </w:rPr>
      </w:pPr>
      <w:r w:rsidRPr="007406C4">
        <w:rPr>
          <w:b/>
          <w:color w:val="000000" w:themeColor="text1"/>
          <w:sz w:val="24"/>
          <w:szCs w:val="24"/>
        </w:rPr>
        <w:t>Lift Chart:</w:t>
      </w:r>
    </w:p>
    <w:p w14:paraId="46575072" w14:textId="77777777" w:rsidR="007406C4" w:rsidRPr="007406C4" w:rsidRDefault="007406C4" w:rsidP="007406C4">
      <w:pPr>
        <w:jc w:val="both"/>
        <w:rPr>
          <w:color w:val="000000" w:themeColor="text1"/>
          <w:sz w:val="24"/>
          <w:szCs w:val="24"/>
        </w:rPr>
      </w:pPr>
      <w:r w:rsidRPr="007406C4">
        <w:rPr>
          <w:b/>
          <w:bCs/>
          <w:color w:val="000000" w:themeColor="text1"/>
          <w:sz w:val="24"/>
          <w:szCs w:val="24"/>
        </w:rPr>
        <w:t>Lift</w:t>
      </w:r>
      <w:r w:rsidRPr="007406C4">
        <w:rPr>
          <w:color w:val="000000" w:themeColor="text1"/>
          <w:sz w:val="24"/>
          <w:szCs w:val="24"/>
        </w:rPr>
        <w:t> is a measure of the effectiveness of a predictive model calculated as the ratio between the results obtained with and without the predictive model. A graphical way to assess predictive performance is through a lift chart which compares performance to a base line model that has no predictors. Lift chart gives the highest cumulative predicted values when we are searching for a set of records that are relevant. Lift chart consist of lift curve and baseline. It said that, greater the distance between baseline and lift curve better the model</w:t>
      </w:r>
    </w:p>
    <w:p w14:paraId="1EB6045A" w14:textId="77777777" w:rsidR="007406C4" w:rsidRPr="007406C4" w:rsidRDefault="007406C4" w:rsidP="007406C4">
      <w:pPr>
        <w:jc w:val="both"/>
        <w:rPr>
          <w:b/>
          <w:color w:val="000000" w:themeColor="text1"/>
          <w:sz w:val="24"/>
          <w:szCs w:val="24"/>
          <w:u w:val="single"/>
        </w:rPr>
      </w:pPr>
    </w:p>
    <w:p w14:paraId="47D1A97E" w14:textId="77777777" w:rsidR="007406C4" w:rsidRPr="007406C4" w:rsidRDefault="007406C4" w:rsidP="007406C4">
      <w:pPr>
        <w:jc w:val="both"/>
        <w:rPr>
          <w:color w:val="000000" w:themeColor="text1"/>
          <w:sz w:val="24"/>
          <w:szCs w:val="24"/>
        </w:rPr>
      </w:pPr>
      <w:r w:rsidRPr="007406C4">
        <w:rPr>
          <w:color w:val="000000" w:themeColor="text1"/>
          <w:sz w:val="24"/>
          <w:szCs w:val="24"/>
        </w:rPr>
        <w:t>In above Lift chart baseline and lift curve almost overlapping each other.</w:t>
      </w:r>
    </w:p>
    <w:p w14:paraId="51601479" w14:textId="77777777" w:rsidR="007406C4" w:rsidRPr="007406C4" w:rsidRDefault="007406C4" w:rsidP="007406C4">
      <w:pPr>
        <w:jc w:val="both"/>
        <w:rPr>
          <w:b/>
          <w:color w:val="000000" w:themeColor="text1"/>
          <w:sz w:val="24"/>
          <w:szCs w:val="24"/>
        </w:rPr>
      </w:pPr>
      <w:r w:rsidRPr="007406C4">
        <w:rPr>
          <w:b/>
          <w:color w:val="000000" w:themeColor="text1"/>
          <w:sz w:val="24"/>
          <w:szCs w:val="24"/>
        </w:rPr>
        <w:t>ROC Curve:</w:t>
      </w:r>
    </w:p>
    <w:p w14:paraId="6DFE4DA8" w14:textId="77777777" w:rsidR="007406C4" w:rsidRPr="007406C4" w:rsidRDefault="007406C4" w:rsidP="007406C4">
      <w:pPr>
        <w:jc w:val="both"/>
        <w:rPr>
          <w:color w:val="000000" w:themeColor="text1"/>
          <w:sz w:val="24"/>
          <w:szCs w:val="24"/>
        </w:rPr>
      </w:pPr>
      <w:r w:rsidRPr="007406C4">
        <w:rPr>
          <w:color w:val="000000" w:themeColor="text1"/>
          <w:sz w:val="24"/>
          <w:szCs w:val="24"/>
        </w:rPr>
        <w:t>The ROC curve plots the pair’s sensitivity and 1- specificity as cut-off value increase from 0 and 1. Model reflects better performance if curve is closer to top left corner. Sensitivity measures the proportion of actual positives that are correctly identified as positive. Specificity measures proportion of negatives that are correctly identified as negative</w:t>
      </w:r>
    </w:p>
    <w:p w14:paraId="4FF60EDB" w14:textId="77777777" w:rsidR="007406C4" w:rsidRPr="007406C4" w:rsidRDefault="007406C4" w:rsidP="007406C4">
      <w:pPr>
        <w:jc w:val="both"/>
        <w:rPr>
          <w:b/>
          <w:color w:val="000000" w:themeColor="text1"/>
          <w:sz w:val="24"/>
          <w:szCs w:val="24"/>
          <w:u w:val="single"/>
        </w:rPr>
      </w:pPr>
      <w:r w:rsidRPr="007406C4">
        <w:rPr>
          <w:b/>
          <w:noProof/>
          <w:color w:val="000000" w:themeColor="text1"/>
          <w:sz w:val="24"/>
          <w:szCs w:val="24"/>
          <w:u w:val="single"/>
          <w:lang w:eastAsia="en-US"/>
        </w:rPr>
        <w:drawing>
          <wp:inline distT="0" distB="0" distL="0" distR="0" wp14:anchorId="421C5BBC" wp14:editId="54F81BBB">
            <wp:extent cx="4511040" cy="3307080"/>
            <wp:effectExtent l="0" t="0" r="3810" b="7620"/>
            <wp:docPr id="47" name="Picture 47" descr="D:\New folder\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ew folder\fores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1040" cy="3307080"/>
                    </a:xfrm>
                    <a:prstGeom prst="rect">
                      <a:avLst/>
                    </a:prstGeom>
                    <a:noFill/>
                    <a:ln>
                      <a:noFill/>
                    </a:ln>
                  </pic:spPr>
                </pic:pic>
              </a:graphicData>
            </a:graphic>
          </wp:inline>
        </w:drawing>
      </w:r>
    </w:p>
    <w:p w14:paraId="2DA4C5E5" w14:textId="77777777" w:rsidR="007406C4" w:rsidRPr="007406C4" w:rsidRDefault="007406C4" w:rsidP="007406C4">
      <w:pPr>
        <w:jc w:val="both"/>
        <w:rPr>
          <w:b/>
          <w:color w:val="000000" w:themeColor="text1"/>
          <w:sz w:val="24"/>
          <w:szCs w:val="24"/>
          <w:u w:val="single"/>
        </w:rPr>
      </w:pPr>
    </w:p>
    <w:p w14:paraId="2548AFF8" w14:textId="77777777" w:rsidR="007406C4" w:rsidRPr="007406C4" w:rsidRDefault="007406C4" w:rsidP="007406C4">
      <w:pPr>
        <w:jc w:val="both"/>
        <w:rPr>
          <w:b/>
          <w:color w:val="000000" w:themeColor="text1"/>
          <w:sz w:val="24"/>
          <w:szCs w:val="24"/>
          <w:u w:val="single"/>
        </w:rPr>
      </w:pPr>
    </w:p>
    <w:p w14:paraId="70938566" w14:textId="77777777" w:rsidR="007406C4" w:rsidRPr="007406C4" w:rsidRDefault="007406C4" w:rsidP="007406C4">
      <w:pPr>
        <w:jc w:val="both"/>
        <w:rPr>
          <w:b/>
          <w:color w:val="000000" w:themeColor="text1"/>
          <w:sz w:val="24"/>
          <w:szCs w:val="24"/>
          <w:u w:val="single"/>
        </w:rPr>
      </w:pPr>
    </w:p>
    <w:p w14:paraId="66717EC2" w14:textId="77777777" w:rsidR="007406C4" w:rsidRPr="007406C4" w:rsidRDefault="007406C4" w:rsidP="007406C4">
      <w:pPr>
        <w:jc w:val="both"/>
        <w:rPr>
          <w:b/>
          <w:color w:val="000000" w:themeColor="text1"/>
          <w:sz w:val="24"/>
          <w:szCs w:val="24"/>
          <w:u w:val="single"/>
        </w:rPr>
      </w:pPr>
    </w:p>
    <w:p w14:paraId="2B18B71D" w14:textId="77777777" w:rsidR="007406C4" w:rsidRPr="007406C4" w:rsidRDefault="007406C4" w:rsidP="007406C4">
      <w:pPr>
        <w:jc w:val="both"/>
        <w:rPr>
          <w:b/>
          <w:color w:val="000000" w:themeColor="text1"/>
          <w:sz w:val="24"/>
          <w:szCs w:val="24"/>
          <w:u w:val="single"/>
        </w:rPr>
      </w:pPr>
    </w:p>
    <w:p w14:paraId="6E3596D1" w14:textId="77777777" w:rsidR="007406C4" w:rsidRPr="007406C4" w:rsidRDefault="007406C4" w:rsidP="007406C4">
      <w:pPr>
        <w:jc w:val="both"/>
        <w:rPr>
          <w:b/>
          <w:color w:val="000000" w:themeColor="text1"/>
          <w:sz w:val="24"/>
          <w:szCs w:val="24"/>
          <w:u w:val="single"/>
        </w:rPr>
      </w:pPr>
    </w:p>
    <w:p w14:paraId="18E7D47A" w14:textId="77777777" w:rsidR="007406C4" w:rsidRPr="007406C4" w:rsidRDefault="007406C4" w:rsidP="007406C4">
      <w:pPr>
        <w:jc w:val="both"/>
        <w:rPr>
          <w:b/>
          <w:color w:val="000000" w:themeColor="text1"/>
          <w:sz w:val="24"/>
          <w:szCs w:val="24"/>
          <w:u w:val="single"/>
        </w:rPr>
      </w:pPr>
    </w:p>
    <w:p w14:paraId="10CF0C3D" w14:textId="77777777" w:rsidR="007406C4" w:rsidRPr="007406C4" w:rsidRDefault="007406C4" w:rsidP="007406C4">
      <w:pPr>
        <w:jc w:val="both"/>
        <w:rPr>
          <w:b/>
          <w:color w:val="000000" w:themeColor="text1"/>
          <w:sz w:val="24"/>
          <w:szCs w:val="24"/>
          <w:u w:val="single"/>
        </w:rPr>
      </w:pPr>
    </w:p>
    <w:p w14:paraId="7215314F" w14:textId="77777777" w:rsidR="007406C4" w:rsidRPr="007406C4" w:rsidRDefault="007406C4" w:rsidP="007406C4">
      <w:pPr>
        <w:jc w:val="both"/>
        <w:rPr>
          <w:b/>
          <w:color w:val="000000" w:themeColor="text1"/>
          <w:sz w:val="24"/>
          <w:szCs w:val="24"/>
          <w:u w:val="single"/>
        </w:rPr>
      </w:pPr>
    </w:p>
    <w:p w14:paraId="3211A9E6" w14:textId="77777777" w:rsidR="007406C4" w:rsidRPr="007406C4" w:rsidRDefault="007406C4" w:rsidP="007406C4">
      <w:pPr>
        <w:jc w:val="both"/>
        <w:rPr>
          <w:b/>
          <w:color w:val="000000" w:themeColor="text1"/>
          <w:sz w:val="24"/>
          <w:szCs w:val="24"/>
          <w:u w:val="single"/>
        </w:rPr>
      </w:pPr>
    </w:p>
    <w:p w14:paraId="6AAF9C51"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Model selection:</w:t>
      </w:r>
    </w:p>
    <w:p w14:paraId="6E0CBF5E" w14:textId="77777777" w:rsidR="007406C4" w:rsidRPr="007406C4" w:rsidRDefault="007406C4" w:rsidP="007406C4">
      <w:pPr>
        <w:jc w:val="both"/>
        <w:rPr>
          <w:color w:val="000000" w:themeColor="text1"/>
          <w:sz w:val="24"/>
          <w:szCs w:val="24"/>
        </w:rPr>
      </w:pPr>
      <w:r w:rsidRPr="007406C4">
        <w:rPr>
          <w:noProof/>
          <w:color w:val="000000" w:themeColor="text1"/>
          <w:sz w:val="24"/>
          <w:szCs w:val="24"/>
          <w:lang w:eastAsia="en-US"/>
        </w:rPr>
        <w:drawing>
          <wp:anchor distT="0" distB="0" distL="114300" distR="114300" simplePos="0" relativeHeight="251668480" behindDoc="0" locked="0" layoutInCell="1" allowOverlap="1" wp14:anchorId="4D4CA601" wp14:editId="108962BC">
            <wp:simplePos x="0" y="0"/>
            <wp:positionH relativeFrom="column">
              <wp:posOffset>-777240</wp:posOffset>
            </wp:positionH>
            <wp:positionV relativeFrom="paragraph">
              <wp:posOffset>570865</wp:posOffset>
            </wp:positionV>
            <wp:extent cx="2166620" cy="1432560"/>
            <wp:effectExtent l="0" t="0" r="5080" b="0"/>
            <wp:wrapSquare wrapText="bothSides"/>
            <wp:docPr id="48" name="Picture 48" descr="D:\ROC_re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C_reg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662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06C4">
        <w:rPr>
          <w:color w:val="000000" w:themeColor="text1"/>
          <w:sz w:val="24"/>
          <w:szCs w:val="24"/>
        </w:rPr>
        <w:t xml:space="preserve">According to me for this dataset </w:t>
      </w:r>
      <w:r w:rsidRPr="007406C4">
        <w:rPr>
          <w:b/>
          <w:color w:val="000000" w:themeColor="text1"/>
          <w:sz w:val="24"/>
          <w:szCs w:val="24"/>
        </w:rPr>
        <w:t>logistic regression model</w:t>
      </w:r>
      <w:r w:rsidRPr="007406C4">
        <w:rPr>
          <w:color w:val="000000" w:themeColor="text1"/>
          <w:sz w:val="24"/>
          <w:szCs w:val="24"/>
        </w:rPr>
        <w:t xml:space="preserve"> is best. If we compare ROC curve for three model.  </w:t>
      </w:r>
    </w:p>
    <w:p w14:paraId="7A166138" w14:textId="77777777" w:rsidR="007406C4" w:rsidRPr="007406C4" w:rsidRDefault="007406C4" w:rsidP="007406C4">
      <w:pPr>
        <w:jc w:val="both"/>
        <w:rPr>
          <w:color w:val="000000" w:themeColor="text1"/>
          <w:sz w:val="24"/>
          <w:szCs w:val="24"/>
        </w:rPr>
      </w:pPr>
      <w:r w:rsidRPr="007406C4">
        <w:rPr>
          <w:b/>
          <w:noProof/>
          <w:color w:val="000000" w:themeColor="text1"/>
          <w:sz w:val="24"/>
          <w:szCs w:val="24"/>
          <w:lang w:eastAsia="en-US"/>
        </w:rPr>
        <w:drawing>
          <wp:anchor distT="0" distB="0" distL="114300" distR="114300" simplePos="0" relativeHeight="251666432" behindDoc="0" locked="0" layoutInCell="1" allowOverlap="1" wp14:anchorId="019D8F22" wp14:editId="1488ADBF">
            <wp:simplePos x="0" y="0"/>
            <wp:positionH relativeFrom="column">
              <wp:posOffset>1912620</wp:posOffset>
            </wp:positionH>
            <wp:positionV relativeFrom="paragraph">
              <wp:posOffset>102235</wp:posOffset>
            </wp:positionV>
            <wp:extent cx="1965960" cy="1416685"/>
            <wp:effectExtent l="0" t="0" r="0" b="0"/>
            <wp:wrapSquare wrapText="bothSides"/>
            <wp:docPr id="49" name="Picture 49" descr="D:\New folde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ew folder\car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65960" cy="141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06C4">
        <w:rPr>
          <w:b/>
          <w:noProof/>
          <w:color w:val="000000" w:themeColor="text1"/>
          <w:sz w:val="24"/>
          <w:szCs w:val="24"/>
          <w:u w:val="single"/>
          <w:lang w:eastAsia="en-US"/>
        </w:rPr>
        <w:drawing>
          <wp:anchor distT="0" distB="0" distL="114300" distR="114300" simplePos="0" relativeHeight="251667456" behindDoc="0" locked="0" layoutInCell="1" allowOverlap="1" wp14:anchorId="5A7E3A2C" wp14:editId="378AA1C2">
            <wp:simplePos x="0" y="0"/>
            <wp:positionH relativeFrom="column">
              <wp:posOffset>4343400</wp:posOffset>
            </wp:positionH>
            <wp:positionV relativeFrom="paragraph">
              <wp:posOffset>100965</wp:posOffset>
            </wp:positionV>
            <wp:extent cx="1881332" cy="1379220"/>
            <wp:effectExtent l="0" t="0" r="5080" b="0"/>
            <wp:wrapSquare wrapText="bothSides"/>
            <wp:docPr id="50" name="Picture 50" descr="D:\New folder\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ew folder\fores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81332" cy="1379220"/>
                    </a:xfrm>
                    <a:prstGeom prst="rect">
                      <a:avLst/>
                    </a:prstGeom>
                    <a:noFill/>
                    <a:ln>
                      <a:noFill/>
                    </a:ln>
                  </pic:spPr>
                </pic:pic>
              </a:graphicData>
            </a:graphic>
          </wp:anchor>
        </w:drawing>
      </w:r>
    </w:p>
    <w:p w14:paraId="479CAD16" w14:textId="77777777" w:rsidR="007406C4" w:rsidRPr="007406C4" w:rsidRDefault="007406C4" w:rsidP="007406C4">
      <w:pPr>
        <w:rPr>
          <w:color w:val="000000" w:themeColor="text1"/>
          <w:sz w:val="24"/>
          <w:szCs w:val="24"/>
        </w:rPr>
      </w:pPr>
    </w:p>
    <w:p w14:paraId="60A8F5B0" w14:textId="77777777" w:rsidR="007406C4" w:rsidRPr="007406C4" w:rsidRDefault="007406C4" w:rsidP="007406C4">
      <w:pPr>
        <w:rPr>
          <w:color w:val="000000" w:themeColor="text1"/>
          <w:sz w:val="24"/>
          <w:szCs w:val="24"/>
        </w:rPr>
      </w:pPr>
    </w:p>
    <w:p w14:paraId="4CE652D4" w14:textId="77777777" w:rsidR="007406C4" w:rsidRPr="007406C4" w:rsidRDefault="007406C4" w:rsidP="007406C4">
      <w:pPr>
        <w:rPr>
          <w:color w:val="000000" w:themeColor="text1"/>
          <w:sz w:val="24"/>
          <w:szCs w:val="24"/>
        </w:rPr>
      </w:pPr>
    </w:p>
    <w:p w14:paraId="3B046C74" w14:textId="77777777" w:rsidR="007406C4" w:rsidRPr="007406C4" w:rsidRDefault="007406C4" w:rsidP="007406C4">
      <w:pPr>
        <w:rPr>
          <w:color w:val="000000" w:themeColor="text1"/>
          <w:sz w:val="24"/>
          <w:szCs w:val="24"/>
        </w:rPr>
      </w:pPr>
    </w:p>
    <w:p w14:paraId="33C16506" w14:textId="77777777" w:rsidR="007406C4" w:rsidRPr="007406C4" w:rsidRDefault="007406C4" w:rsidP="007406C4">
      <w:pPr>
        <w:rPr>
          <w:color w:val="000000" w:themeColor="text1"/>
          <w:sz w:val="24"/>
          <w:szCs w:val="24"/>
        </w:rPr>
      </w:pPr>
    </w:p>
    <w:p w14:paraId="1D4D6A94" w14:textId="77777777" w:rsidR="007406C4" w:rsidRPr="007406C4" w:rsidRDefault="007406C4" w:rsidP="007406C4">
      <w:pPr>
        <w:rPr>
          <w:color w:val="000000" w:themeColor="text1"/>
          <w:sz w:val="24"/>
          <w:szCs w:val="24"/>
        </w:rPr>
      </w:pPr>
    </w:p>
    <w:p w14:paraId="3DFE699C" w14:textId="77777777" w:rsidR="007406C4" w:rsidRPr="007406C4" w:rsidRDefault="007406C4" w:rsidP="007406C4">
      <w:pPr>
        <w:tabs>
          <w:tab w:val="left" w:pos="7860"/>
        </w:tabs>
        <w:ind w:left="-450"/>
        <w:rPr>
          <w:b/>
          <w:color w:val="000000" w:themeColor="text1"/>
          <w:sz w:val="24"/>
          <w:szCs w:val="24"/>
        </w:rPr>
      </w:pPr>
      <w:r w:rsidRPr="007406C4">
        <w:rPr>
          <w:b/>
          <w:color w:val="000000" w:themeColor="text1"/>
          <w:sz w:val="24"/>
          <w:szCs w:val="24"/>
        </w:rPr>
        <w:t>Logistic Regression                                                           Cart</w:t>
      </w:r>
      <w:r w:rsidRPr="007406C4">
        <w:rPr>
          <w:b/>
          <w:color w:val="000000" w:themeColor="text1"/>
          <w:sz w:val="24"/>
          <w:szCs w:val="24"/>
        </w:rPr>
        <w:tab/>
        <w:t>Random Forest</w:t>
      </w:r>
    </w:p>
    <w:p w14:paraId="64266833" w14:textId="77777777" w:rsidR="007406C4" w:rsidRPr="007406C4" w:rsidRDefault="007406C4" w:rsidP="007406C4">
      <w:pPr>
        <w:tabs>
          <w:tab w:val="left" w:pos="7860"/>
        </w:tabs>
        <w:ind w:left="-450"/>
        <w:rPr>
          <w:color w:val="000000" w:themeColor="text1"/>
          <w:sz w:val="24"/>
          <w:szCs w:val="24"/>
        </w:rPr>
      </w:pPr>
      <w:r w:rsidRPr="007406C4">
        <w:rPr>
          <w:color w:val="000000" w:themeColor="text1"/>
          <w:sz w:val="24"/>
          <w:szCs w:val="24"/>
        </w:rPr>
        <w:t xml:space="preserve">As you can see curve for logistic regression closer to upper left corner and AUC value for logistic regression is maximum. So I suggest logistic regression model for </w:t>
      </w:r>
      <w:r w:rsidRPr="007406C4">
        <w:rPr>
          <w:bCs/>
          <w:color w:val="000000" w:themeColor="text1"/>
          <w:sz w:val="24"/>
          <w:szCs w:val="24"/>
        </w:rPr>
        <w:t xml:space="preserve">Mortgage Defaults dataset. If we compare error report for each model for validation data is almost same, so I use ROC curve for model selection. </w:t>
      </w:r>
    </w:p>
    <w:p w14:paraId="30786743" w14:textId="77777777" w:rsidR="007406C4" w:rsidRPr="007406C4" w:rsidRDefault="007406C4" w:rsidP="007406C4">
      <w:pPr>
        <w:pStyle w:val="Default"/>
        <w:rPr>
          <w:rFonts w:asciiTheme="minorHAnsi" w:hAnsiTheme="minorHAnsi"/>
          <w:color w:val="000000" w:themeColor="text1"/>
        </w:rPr>
      </w:pPr>
    </w:p>
    <w:p w14:paraId="161E3D0D" w14:textId="77777777" w:rsidR="007406C4" w:rsidRPr="007406C4" w:rsidRDefault="007406C4" w:rsidP="007406C4">
      <w:pPr>
        <w:tabs>
          <w:tab w:val="left" w:pos="7860"/>
        </w:tabs>
        <w:ind w:left="-450"/>
        <w:rPr>
          <w:b/>
          <w:color w:val="000000" w:themeColor="text1"/>
          <w:sz w:val="24"/>
          <w:szCs w:val="24"/>
        </w:rPr>
      </w:pPr>
      <w:r w:rsidRPr="007406C4">
        <w:rPr>
          <w:color w:val="000000" w:themeColor="text1"/>
          <w:sz w:val="24"/>
          <w:szCs w:val="24"/>
        </w:rPr>
        <w:t xml:space="preserve"> </w:t>
      </w:r>
    </w:p>
    <w:p w14:paraId="2118C8AF" w14:textId="77777777" w:rsidR="007406C4" w:rsidRPr="007406C4" w:rsidRDefault="007406C4" w:rsidP="007406C4">
      <w:pPr>
        <w:rPr>
          <w:color w:val="000000" w:themeColor="text1"/>
          <w:sz w:val="24"/>
          <w:szCs w:val="24"/>
        </w:rPr>
      </w:pPr>
      <w:r w:rsidRPr="007406C4">
        <w:rPr>
          <w:b/>
          <w:color w:val="000000" w:themeColor="text1"/>
          <w:sz w:val="24"/>
          <w:szCs w:val="24"/>
        </w:rPr>
        <w:t>Problem No 3:</w:t>
      </w:r>
      <w:r w:rsidRPr="007406C4">
        <w:rPr>
          <w:color w:val="000000" w:themeColor="text1"/>
          <w:sz w:val="24"/>
          <w:szCs w:val="24"/>
        </w:rPr>
        <w:t xml:space="preserve"> Detecting Spam (spamBase.xlxs):</w:t>
      </w:r>
    </w:p>
    <w:p w14:paraId="4ED79473" w14:textId="77777777" w:rsidR="007406C4" w:rsidRPr="007406C4" w:rsidRDefault="007406C4" w:rsidP="007406C4">
      <w:pPr>
        <w:rPr>
          <w:color w:val="000000" w:themeColor="text1"/>
          <w:sz w:val="24"/>
          <w:szCs w:val="24"/>
        </w:rPr>
      </w:pPr>
      <w:r w:rsidRPr="007406C4">
        <w:rPr>
          <w:b/>
          <w:color w:val="000000" w:themeColor="text1"/>
          <w:sz w:val="24"/>
          <w:szCs w:val="24"/>
        </w:rPr>
        <w:t>Objective:</w:t>
      </w:r>
      <w:r w:rsidRPr="007406C4">
        <w:rPr>
          <w:color w:val="000000" w:themeColor="text1"/>
          <w:sz w:val="24"/>
          <w:szCs w:val="24"/>
        </w:rPr>
        <w:t xml:space="preserve"> The main objective of the problem is to exploratory data analysis using TABLEAU and to perform logistic, CART and Random forest on the dataset and evaluate the most appropriate model which provides the most optimized solution for predictive analysis, whether the email is spam or not.</w:t>
      </w:r>
    </w:p>
    <w:p w14:paraId="3F66E66E" w14:textId="77777777" w:rsidR="007406C4" w:rsidRPr="007406C4" w:rsidRDefault="007406C4" w:rsidP="007406C4">
      <w:pPr>
        <w:rPr>
          <w:color w:val="000000" w:themeColor="text1"/>
          <w:sz w:val="24"/>
          <w:szCs w:val="24"/>
        </w:rPr>
      </w:pPr>
      <w:r w:rsidRPr="007406C4">
        <w:rPr>
          <w:b/>
          <w:color w:val="000000" w:themeColor="text1"/>
          <w:sz w:val="24"/>
          <w:szCs w:val="24"/>
        </w:rPr>
        <w:t>Nature of dataset:</w:t>
      </w:r>
      <w:r w:rsidRPr="007406C4">
        <w:rPr>
          <w:color w:val="000000" w:themeColor="text1"/>
          <w:sz w:val="24"/>
          <w:szCs w:val="24"/>
        </w:rPr>
        <w:t xml:space="preserve"> The dataset provided for the analysis contains 57 columns. The last columns tells us whether the email is a spam or not. If the value is 1 it’s a spam email and if its 0 it’s a non-spam email. Most of the attributes give us an insight whether a particular word or pattern or character is frequently occurring in the email.</w:t>
      </w:r>
    </w:p>
    <w:p w14:paraId="69A2DDF4" w14:textId="00F92C23" w:rsidR="007406C4" w:rsidRPr="00AB2774" w:rsidRDefault="007406C4" w:rsidP="007406C4">
      <w:pPr>
        <w:rPr>
          <w:color w:val="000000" w:themeColor="text1"/>
          <w:sz w:val="24"/>
          <w:szCs w:val="24"/>
        </w:rPr>
      </w:pPr>
      <w:r w:rsidRPr="007406C4">
        <w:rPr>
          <w:b/>
          <w:color w:val="000000" w:themeColor="text1"/>
          <w:sz w:val="24"/>
          <w:szCs w:val="24"/>
        </w:rPr>
        <w:t>Data Preprocessing:</w:t>
      </w:r>
      <w:r w:rsidR="00AB2774">
        <w:rPr>
          <w:b/>
          <w:color w:val="000000" w:themeColor="text1"/>
          <w:sz w:val="24"/>
          <w:szCs w:val="24"/>
        </w:rPr>
        <w:t xml:space="preserve"> </w:t>
      </w:r>
      <w:r w:rsidR="00AB2774" w:rsidRPr="00AB2774">
        <w:rPr>
          <w:color w:val="000000" w:themeColor="text1"/>
          <w:sz w:val="24"/>
          <w:szCs w:val="24"/>
        </w:rPr>
        <w:t>The dataset is always cleaned before the analysis. But there were no anomalies in the provided dataset so we didn’t have to do any cleaning.</w:t>
      </w:r>
    </w:p>
    <w:p w14:paraId="2829CB3C" w14:textId="77777777" w:rsidR="007406C4" w:rsidRPr="007406C4" w:rsidRDefault="007406C4" w:rsidP="007406C4">
      <w:pPr>
        <w:rPr>
          <w:b/>
          <w:color w:val="000000" w:themeColor="text1"/>
          <w:sz w:val="24"/>
          <w:szCs w:val="24"/>
        </w:rPr>
      </w:pPr>
      <w:r w:rsidRPr="007406C4">
        <w:rPr>
          <w:b/>
          <w:color w:val="000000" w:themeColor="text1"/>
          <w:sz w:val="24"/>
          <w:szCs w:val="24"/>
        </w:rPr>
        <w:t>Exploratory Data Analysis using TABLEAU:</w:t>
      </w:r>
    </w:p>
    <w:p w14:paraId="66667E5B" w14:textId="77777777" w:rsidR="007406C4" w:rsidRPr="007406C4" w:rsidRDefault="007406C4" w:rsidP="007406C4">
      <w:pPr>
        <w:rPr>
          <w:b/>
          <w:noProof/>
          <w:color w:val="000000" w:themeColor="text1"/>
          <w:sz w:val="24"/>
          <w:szCs w:val="24"/>
        </w:rPr>
      </w:pPr>
    </w:p>
    <w:p w14:paraId="050A66CB" w14:textId="77777777" w:rsidR="007406C4" w:rsidRPr="007406C4" w:rsidRDefault="007406C4" w:rsidP="007406C4">
      <w:pPr>
        <w:rPr>
          <w:noProof/>
          <w:color w:val="000000" w:themeColor="text1"/>
          <w:sz w:val="24"/>
          <w:szCs w:val="24"/>
        </w:rPr>
      </w:pPr>
      <w:r w:rsidRPr="007406C4">
        <w:rPr>
          <w:b/>
          <w:noProof/>
          <w:color w:val="000000" w:themeColor="text1"/>
          <w:sz w:val="24"/>
          <w:szCs w:val="24"/>
        </w:rPr>
        <w:t xml:space="preserve">Figure 1: </w:t>
      </w:r>
      <w:r w:rsidRPr="007406C4">
        <w:rPr>
          <w:noProof/>
          <w:color w:val="000000" w:themeColor="text1"/>
          <w:sz w:val="24"/>
          <w:szCs w:val="24"/>
        </w:rPr>
        <w:t>Figure 1</w:t>
      </w:r>
      <w:r w:rsidRPr="007406C4">
        <w:rPr>
          <w:b/>
          <w:noProof/>
          <w:color w:val="000000" w:themeColor="text1"/>
          <w:sz w:val="24"/>
          <w:szCs w:val="24"/>
        </w:rPr>
        <w:t xml:space="preserve"> </w:t>
      </w:r>
      <w:r w:rsidRPr="007406C4">
        <w:rPr>
          <w:noProof/>
          <w:color w:val="000000" w:themeColor="text1"/>
          <w:sz w:val="24"/>
          <w:szCs w:val="24"/>
        </w:rPr>
        <w:t>represents the frequency of occurances of different words in the email dataset. The X-axis contains all the words and the Y axis represents the number of occurences of each word.</w:t>
      </w:r>
    </w:p>
    <w:p w14:paraId="7B162547" w14:textId="77777777" w:rsidR="007406C4" w:rsidRPr="007406C4" w:rsidRDefault="007406C4" w:rsidP="007406C4">
      <w:pPr>
        <w:rPr>
          <w:b/>
          <w:color w:val="000000" w:themeColor="text1"/>
          <w:sz w:val="24"/>
          <w:szCs w:val="24"/>
        </w:rPr>
      </w:pPr>
      <w:r w:rsidRPr="007406C4">
        <w:rPr>
          <w:noProof/>
          <w:color w:val="000000" w:themeColor="text1"/>
          <w:sz w:val="24"/>
          <w:szCs w:val="24"/>
          <w:lang w:eastAsia="en-US"/>
        </w:rPr>
        <w:lastRenderedPageBreak/>
        <w:drawing>
          <wp:inline distT="0" distB="0" distL="0" distR="0" wp14:anchorId="5C6C63B2" wp14:editId="453983CC">
            <wp:extent cx="5943600" cy="438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87850"/>
                    </a:xfrm>
                    <a:prstGeom prst="rect">
                      <a:avLst/>
                    </a:prstGeom>
                  </pic:spPr>
                </pic:pic>
              </a:graphicData>
            </a:graphic>
          </wp:inline>
        </w:drawing>
      </w:r>
    </w:p>
    <w:p w14:paraId="1BA10317" w14:textId="77777777" w:rsidR="007406C4" w:rsidRPr="007406C4" w:rsidRDefault="007406C4" w:rsidP="007406C4">
      <w:pPr>
        <w:rPr>
          <w:b/>
          <w:color w:val="000000" w:themeColor="text1"/>
          <w:sz w:val="24"/>
          <w:szCs w:val="24"/>
        </w:rPr>
      </w:pPr>
      <w:r w:rsidRPr="007406C4">
        <w:rPr>
          <w:b/>
          <w:color w:val="000000" w:themeColor="text1"/>
          <w:sz w:val="24"/>
          <w:szCs w:val="24"/>
        </w:rPr>
        <w:tab/>
      </w:r>
      <w:r w:rsidRPr="007406C4">
        <w:rPr>
          <w:b/>
          <w:color w:val="000000" w:themeColor="text1"/>
          <w:sz w:val="24"/>
          <w:szCs w:val="24"/>
        </w:rPr>
        <w:tab/>
      </w:r>
      <w:r w:rsidRPr="007406C4">
        <w:rPr>
          <w:b/>
          <w:color w:val="000000" w:themeColor="text1"/>
          <w:sz w:val="24"/>
          <w:szCs w:val="24"/>
        </w:rPr>
        <w:tab/>
      </w:r>
      <w:r w:rsidRPr="007406C4">
        <w:rPr>
          <w:b/>
          <w:color w:val="000000" w:themeColor="text1"/>
          <w:sz w:val="24"/>
          <w:szCs w:val="24"/>
        </w:rPr>
        <w:tab/>
      </w:r>
      <w:r w:rsidRPr="007406C4">
        <w:rPr>
          <w:b/>
          <w:color w:val="000000" w:themeColor="text1"/>
          <w:sz w:val="24"/>
          <w:szCs w:val="24"/>
        </w:rPr>
        <w:tab/>
      </w:r>
      <w:r w:rsidRPr="007406C4">
        <w:rPr>
          <w:b/>
          <w:color w:val="000000" w:themeColor="text1"/>
          <w:sz w:val="24"/>
          <w:szCs w:val="24"/>
        </w:rPr>
        <w:tab/>
        <w:t>Figure 1</w:t>
      </w:r>
    </w:p>
    <w:p w14:paraId="0B004B39" w14:textId="77777777" w:rsidR="007406C4" w:rsidRPr="007406C4" w:rsidRDefault="007406C4" w:rsidP="007406C4">
      <w:pPr>
        <w:rPr>
          <w:b/>
          <w:color w:val="000000" w:themeColor="text1"/>
          <w:sz w:val="24"/>
          <w:szCs w:val="24"/>
        </w:rPr>
      </w:pPr>
    </w:p>
    <w:p w14:paraId="25527039" w14:textId="77777777" w:rsidR="007406C4" w:rsidRPr="007406C4" w:rsidRDefault="007406C4" w:rsidP="007406C4">
      <w:pPr>
        <w:rPr>
          <w:b/>
          <w:color w:val="000000" w:themeColor="text1"/>
          <w:sz w:val="24"/>
          <w:szCs w:val="24"/>
        </w:rPr>
      </w:pPr>
    </w:p>
    <w:p w14:paraId="66A7FC1E" w14:textId="77777777" w:rsidR="007406C4" w:rsidRPr="007406C4" w:rsidRDefault="007406C4" w:rsidP="007406C4">
      <w:pPr>
        <w:rPr>
          <w:b/>
          <w:color w:val="000000" w:themeColor="text1"/>
          <w:sz w:val="24"/>
          <w:szCs w:val="24"/>
        </w:rPr>
      </w:pPr>
    </w:p>
    <w:p w14:paraId="557FFAB1" w14:textId="77777777" w:rsidR="007406C4" w:rsidRPr="007406C4" w:rsidRDefault="007406C4" w:rsidP="007406C4">
      <w:pPr>
        <w:rPr>
          <w:b/>
          <w:color w:val="000000" w:themeColor="text1"/>
          <w:sz w:val="24"/>
          <w:szCs w:val="24"/>
        </w:rPr>
      </w:pPr>
    </w:p>
    <w:p w14:paraId="29C13271" w14:textId="77777777" w:rsidR="007406C4" w:rsidRPr="007406C4" w:rsidRDefault="007406C4" w:rsidP="007406C4">
      <w:pPr>
        <w:rPr>
          <w:b/>
          <w:color w:val="000000" w:themeColor="text1"/>
          <w:sz w:val="24"/>
          <w:szCs w:val="24"/>
        </w:rPr>
      </w:pPr>
    </w:p>
    <w:p w14:paraId="73B8E03B" w14:textId="77777777" w:rsidR="007406C4" w:rsidRPr="007406C4" w:rsidRDefault="007406C4" w:rsidP="007406C4">
      <w:pPr>
        <w:rPr>
          <w:b/>
          <w:color w:val="000000" w:themeColor="text1"/>
          <w:sz w:val="24"/>
          <w:szCs w:val="24"/>
        </w:rPr>
      </w:pPr>
    </w:p>
    <w:p w14:paraId="167F26B4" w14:textId="77777777" w:rsidR="007406C4" w:rsidRPr="007406C4" w:rsidRDefault="007406C4" w:rsidP="007406C4">
      <w:pPr>
        <w:rPr>
          <w:b/>
          <w:color w:val="000000" w:themeColor="text1"/>
          <w:sz w:val="24"/>
          <w:szCs w:val="24"/>
        </w:rPr>
      </w:pPr>
    </w:p>
    <w:p w14:paraId="26FC9731" w14:textId="77777777" w:rsidR="007406C4" w:rsidRPr="007406C4" w:rsidRDefault="007406C4" w:rsidP="007406C4">
      <w:pPr>
        <w:rPr>
          <w:b/>
          <w:color w:val="000000" w:themeColor="text1"/>
          <w:sz w:val="24"/>
          <w:szCs w:val="24"/>
        </w:rPr>
      </w:pPr>
    </w:p>
    <w:p w14:paraId="4340F76F" w14:textId="77777777" w:rsidR="007406C4" w:rsidRDefault="007406C4" w:rsidP="007406C4">
      <w:pPr>
        <w:rPr>
          <w:b/>
          <w:color w:val="000000" w:themeColor="text1"/>
          <w:sz w:val="24"/>
          <w:szCs w:val="24"/>
        </w:rPr>
      </w:pPr>
    </w:p>
    <w:p w14:paraId="2E6145DA" w14:textId="77777777" w:rsidR="007406C4" w:rsidRPr="007406C4" w:rsidRDefault="007406C4" w:rsidP="007406C4">
      <w:pPr>
        <w:rPr>
          <w:color w:val="000000" w:themeColor="text1"/>
          <w:sz w:val="24"/>
          <w:szCs w:val="24"/>
        </w:rPr>
      </w:pPr>
      <w:r w:rsidRPr="007406C4">
        <w:rPr>
          <w:b/>
          <w:color w:val="000000" w:themeColor="text1"/>
          <w:sz w:val="24"/>
          <w:szCs w:val="24"/>
        </w:rPr>
        <w:lastRenderedPageBreak/>
        <w:t xml:space="preserve">Figure 2: </w:t>
      </w:r>
      <w:r w:rsidRPr="007406C4">
        <w:rPr>
          <w:color w:val="000000" w:themeColor="text1"/>
          <w:sz w:val="24"/>
          <w:szCs w:val="24"/>
        </w:rPr>
        <w:t>Figure 2 represents the frequency of occurrence of different words in spam and non-spam emails. As you can see this graph has 2 parts. The 1</w:t>
      </w:r>
      <w:r w:rsidRPr="007406C4">
        <w:rPr>
          <w:color w:val="000000" w:themeColor="text1"/>
          <w:sz w:val="24"/>
          <w:szCs w:val="24"/>
          <w:vertAlign w:val="superscript"/>
        </w:rPr>
        <w:t>st</w:t>
      </w:r>
      <w:r w:rsidRPr="007406C4">
        <w:rPr>
          <w:color w:val="000000" w:themeColor="text1"/>
          <w:sz w:val="24"/>
          <w:szCs w:val="24"/>
        </w:rPr>
        <w:t xml:space="preserve"> part contains the occurrence of different words in the non-spam emails and the 2</w:t>
      </w:r>
      <w:r w:rsidRPr="007406C4">
        <w:rPr>
          <w:color w:val="000000" w:themeColor="text1"/>
          <w:sz w:val="24"/>
          <w:szCs w:val="24"/>
          <w:vertAlign w:val="superscript"/>
        </w:rPr>
        <w:t>nd</w:t>
      </w:r>
      <w:r w:rsidRPr="007406C4">
        <w:rPr>
          <w:color w:val="000000" w:themeColor="text1"/>
          <w:sz w:val="24"/>
          <w:szCs w:val="24"/>
        </w:rPr>
        <w:t xml:space="preserve"> part contains the occurrence of different words in spam emails.</w:t>
      </w:r>
    </w:p>
    <w:p w14:paraId="64C17E94" w14:textId="77777777" w:rsidR="007406C4" w:rsidRPr="007406C4" w:rsidRDefault="007406C4" w:rsidP="007406C4">
      <w:pPr>
        <w:rPr>
          <w:color w:val="000000" w:themeColor="text1"/>
          <w:sz w:val="24"/>
          <w:szCs w:val="24"/>
        </w:rPr>
      </w:pPr>
      <w:r w:rsidRPr="007406C4">
        <w:rPr>
          <w:noProof/>
          <w:color w:val="000000" w:themeColor="text1"/>
          <w:sz w:val="24"/>
          <w:szCs w:val="24"/>
          <w:lang w:eastAsia="en-US"/>
        </w:rPr>
        <w:drawing>
          <wp:inline distT="0" distB="0" distL="0" distR="0" wp14:anchorId="4A8204AC" wp14:editId="78FA12F9">
            <wp:extent cx="5943600" cy="2941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41320"/>
                    </a:xfrm>
                    <a:prstGeom prst="rect">
                      <a:avLst/>
                    </a:prstGeom>
                  </pic:spPr>
                </pic:pic>
              </a:graphicData>
            </a:graphic>
          </wp:inline>
        </w:drawing>
      </w:r>
    </w:p>
    <w:p w14:paraId="6E21F16B" w14:textId="77777777" w:rsidR="007406C4" w:rsidRPr="007406C4" w:rsidRDefault="007406C4" w:rsidP="007406C4">
      <w:pPr>
        <w:rPr>
          <w:b/>
          <w:color w:val="000000" w:themeColor="text1"/>
          <w:sz w:val="24"/>
          <w:szCs w:val="24"/>
        </w:rPr>
      </w:pPr>
      <w:r w:rsidRPr="007406C4">
        <w:rPr>
          <w:color w:val="000000" w:themeColor="text1"/>
          <w:sz w:val="24"/>
          <w:szCs w:val="24"/>
        </w:rPr>
        <w:tab/>
      </w:r>
      <w:r w:rsidRPr="007406C4">
        <w:rPr>
          <w:color w:val="000000" w:themeColor="text1"/>
          <w:sz w:val="24"/>
          <w:szCs w:val="24"/>
        </w:rPr>
        <w:tab/>
      </w:r>
      <w:r w:rsidRPr="007406C4">
        <w:rPr>
          <w:color w:val="000000" w:themeColor="text1"/>
          <w:sz w:val="24"/>
          <w:szCs w:val="24"/>
        </w:rPr>
        <w:tab/>
      </w:r>
      <w:r w:rsidRPr="007406C4">
        <w:rPr>
          <w:color w:val="000000" w:themeColor="text1"/>
          <w:sz w:val="24"/>
          <w:szCs w:val="24"/>
        </w:rPr>
        <w:tab/>
      </w:r>
      <w:r w:rsidRPr="007406C4">
        <w:rPr>
          <w:color w:val="000000" w:themeColor="text1"/>
          <w:sz w:val="24"/>
          <w:szCs w:val="24"/>
        </w:rPr>
        <w:tab/>
      </w:r>
      <w:r w:rsidRPr="007406C4">
        <w:rPr>
          <w:color w:val="000000" w:themeColor="text1"/>
          <w:sz w:val="24"/>
          <w:szCs w:val="24"/>
        </w:rPr>
        <w:tab/>
      </w:r>
      <w:r w:rsidRPr="007406C4">
        <w:rPr>
          <w:b/>
          <w:color w:val="000000" w:themeColor="text1"/>
          <w:sz w:val="24"/>
          <w:szCs w:val="24"/>
        </w:rPr>
        <w:t>Figure 2</w:t>
      </w:r>
    </w:p>
    <w:p w14:paraId="2737872A" w14:textId="77777777" w:rsidR="007406C4" w:rsidRPr="007406C4" w:rsidRDefault="007406C4" w:rsidP="007406C4">
      <w:pPr>
        <w:rPr>
          <w:b/>
          <w:color w:val="000000" w:themeColor="text1"/>
          <w:sz w:val="24"/>
          <w:szCs w:val="24"/>
        </w:rPr>
      </w:pPr>
      <w:r w:rsidRPr="007406C4">
        <w:rPr>
          <w:b/>
          <w:color w:val="000000" w:themeColor="text1"/>
          <w:sz w:val="24"/>
          <w:szCs w:val="24"/>
        </w:rPr>
        <w:t xml:space="preserve">Figure 3: </w:t>
      </w:r>
      <w:r w:rsidRPr="007406C4">
        <w:rPr>
          <w:color w:val="000000" w:themeColor="text1"/>
          <w:sz w:val="24"/>
          <w:szCs w:val="24"/>
        </w:rPr>
        <w:t>Figure 3 provides a pictorial representation of capAvg and CapTot for non-spam records with the details of total Number of records.</w:t>
      </w:r>
      <w:r w:rsidRPr="007406C4">
        <w:rPr>
          <w:b/>
          <w:color w:val="000000" w:themeColor="text1"/>
          <w:sz w:val="24"/>
          <w:szCs w:val="24"/>
        </w:rPr>
        <w:t xml:space="preserve">  </w:t>
      </w:r>
    </w:p>
    <w:p w14:paraId="18492250" w14:textId="77777777" w:rsidR="007406C4" w:rsidRPr="007406C4" w:rsidRDefault="007406C4" w:rsidP="007406C4">
      <w:pPr>
        <w:rPr>
          <w:b/>
          <w:color w:val="000000" w:themeColor="text1"/>
          <w:sz w:val="24"/>
          <w:szCs w:val="24"/>
        </w:rPr>
      </w:pPr>
      <w:r w:rsidRPr="007406C4">
        <w:rPr>
          <w:noProof/>
          <w:color w:val="000000" w:themeColor="text1"/>
          <w:sz w:val="24"/>
          <w:szCs w:val="24"/>
          <w:lang w:eastAsia="en-US"/>
        </w:rPr>
        <w:drawing>
          <wp:inline distT="0" distB="0" distL="0" distR="0" wp14:anchorId="2CB6C827" wp14:editId="7B295702">
            <wp:extent cx="5099050" cy="2446019"/>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8955" cy="2450770"/>
                    </a:xfrm>
                    <a:prstGeom prst="rect">
                      <a:avLst/>
                    </a:prstGeom>
                  </pic:spPr>
                </pic:pic>
              </a:graphicData>
            </a:graphic>
          </wp:inline>
        </w:drawing>
      </w:r>
    </w:p>
    <w:p w14:paraId="48B6188D" w14:textId="77777777" w:rsidR="007406C4" w:rsidRPr="007406C4" w:rsidRDefault="007406C4" w:rsidP="007406C4">
      <w:pPr>
        <w:rPr>
          <w:b/>
          <w:color w:val="000000" w:themeColor="text1"/>
          <w:sz w:val="24"/>
          <w:szCs w:val="24"/>
        </w:rPr>
      </w:pPr>
      <w:r w:rsidRPr="007406C4">
        <w:rPr>
          <w:b/>
          <w:color w:val="000000" w:themeColor="text1"/>
          <w:sz w:val="24"/>
          <w:szCs w:val="24"/>
        </w:rPr>
        <w:t>Analysis of Different Models:</w:t>
      </w:r>
    </w:p>
    <w:p w14:paraId="0CD8A9A0" w14:textId="77777777" w:rsidR="007406C4" w:rsidRPr="007406C4" w:rsidRDefault="007406C4" w:rsidP="007406C4">
      <w:pPr>
        <w:rPr>
          <w:color w:val="000000" w:themeColor="text1"/>
          <w:sz w:val="24"/>
          <w:szCs w:val="24"/>
        </w:rPr>
      </w:pPr>
      <w:r w:rsidRPr="007406C4">
        <w:rPr>
          <w:color w:val="000000" w:themeColor="text1"/>
          <w:sz w:val="24"/>
          <w:szCs w:val="24"/>
        </w:rPr>
        <w:t>Different metrics used for the evaluation of the best model are:</w:t>
      </w:r>
    </w:p>
    <w:p w14:paraId="6EF00EC7" w14:textId="77777777" w:rsidR="007406C4" w:rsidRPr="007406C4" w:rsidRDefault="007406C4" w:rsidP="007406C4">
      <w:pPr>
        <w:pStyle w:val="ListParagraph"/>
        <w:numPr>
          <w:ilvl w:val="0"/>
          <w:numId w:val="12"/>
        </w:numPr>
        <w:spacing w:after="160" w:line="259" w:lineRule="auto"/>
        <w:rPr>
          <w:color w:val="000000" w:themeColor="text1"/>
        </w:rPr>
      </w:pPr>
      <w:r w:rsidRPr="007406C4">
        <w:rPr>
          <w:b/>
          <w:color w:val="000000" w:themeColor="text1"/>
        </w:rPr>
        <w:lastRenderedPageBreak/>
        <w:t>Confusion Matrix:</w:t>
      </w:r>
      <w:r w:rsidRPr="007406C4">
        <w:rPr>
          <w:rFonts w:cs="Arial"/>
          <w:color w:val="000000" w:themeColor="text1"/>
          <w:shd w:val="clear" w:color="auto" w:fill="FFFFFF"/>
        </w:rPr>
        <w:t xml:space="preserve"> </w:t>
      </w:r>
      <w:r w:rsidRPr="007406C4">
        <w:rPr>
          <w:color w:val="000000" w:themeColor="text1"/>
        </w:rPr>
        <w:t>In the field of </w:t>
      </w:r>
      <w:hyperlink r:id="rId56" w:tooltip="Machine learning" w:history="1">
        <w:r w:rsidRPr="007406C4">
          <w:rPr>
            <w:color w:val="000000" w:themeColor="text1"/>
          </w:rPr>
          <w:t>machine learning</w:t>
        </w:r>
      </w:hyperlink>
      <w:r w:rsidRPr="007406C4">
        <w:rPr>
          <w:color w:val="000000" w:themeColor="text1"/>
        </w:rPr>
        <w:t xml:space="preserve">, a confusion matrix, also known as a </w:t>
      </w:r>
      <w:hyperlink r:id="rId57" w:tooltip="Contingency table" w:history="1">
        <w:r w:rsidRPr="007406C4">
          <w:rPr>
            <w:color w:val="000000" w:themeColor="text1"/>
          </w:rPr>
          <w:t>contingency table</w:t>
        </w:r>
      </w:hyperlink>
      <w:r w:rsidRPr="007406C4">
        <w:rPr>
          <w:color w:val="000000" w:themeColor="text1"/>
        </w:rPr>
        <w:t> or an error matrix </w:t>
      </w:r>
      <w:hyperlink r:id="rId58" w:anchor="cite_note-3" w:history="1">
        <w:r w:rsidRPr="007406C4">
          <w:rPr>
            <w:color w:val="000000" w:themeColor="text1"/>
          </w:rPr>
          <w:t>[3]</w:t>
        </w:r>
      </w:hyperlink>
      <w:r w:rsidRPr="007406C4">
        <w:rPr>
          <w:color w:val="000000" w:themeColor="text1"/>
        </w:rPr>
        <w:t xml:space="preserve"> , is a specific table layout that allows visualization of the performance of an algorithm, typically a </w:t>
      </w:r>
      <w:hyperlink r:id="rId59" w:tooltip="Supervised learning" w:history="1">
        <w:r w:rsidRPr="007406C4">
          <w:rPr>
            <w:color w:val="000000" w:themeColor="text1"/>
          </w:rPr>
          <w:t>supervised learning</w:t>
        </w:r>
      </w:hyperlink>
      <w:r w:rsidRPr="007406C4">
        <w:rPr>
          <w:color w:val="000000" w:themeColor="text1"/>
        </w:rPr>
        <w:t> one (in </w:t>
      </w:r>
      <w:hyperlink r:id="rId60" w:tooltip="Unsupervised learning" w:history="1">
        <w:r w:rsidRPr="007406C4">
          <w:rPr>
            <w:color w:val="000000" w:themeColor="text1"/>
          </w:rPr>
          <w:t>unsupervised learning</w:t>
        </w:r>
      </w:hyperlink>
      <w:r w:rsidRPr="007406C4">
        <w:rPr>
          <w:color w:val="000000" w:themeColor="text1"/>
        </w:rPr>
        <w:t> it is usually called a matching matrix). Each column of the matrix represents the instances in a predicted class while each row represents the instances in an actual class (or vice-versa).</w:t>
      </w:r>
      <w:hyperlink r:id="rId61" w:anchor="cite_note-Powers2011-2" w:history="1">
        <w:r w:rsidRPr="007406C4">
          <w:rPr>
            <w:color w:val="000000" w:themeColor="text1"/>
          </w:rPr>
          <w:t>[2]</w:t>
        </w:r>
      </w:hyperlink>
      <w:r w:rsidRPr="007406C4">
        <w:rPr>
          <w:color w:val="000000" w:themeColor="text1"/>
        </w:rPr>
        <w:t> The name stems from the fact that it makes it easy to see if the system is confusing two classes (i.e. commonly mislabeling one as another).</w:t>
      </w:r>
    </w:p>
    <w:p w14:paraId="0A73D637" w14:textId="77777777" w:rsidR="007406C4" w:rsidRPr="007406C4" w:rsidRDefault="007406C4" w:rsidP="007406C4">
      <w:pPr>
        <w:pStyle w:val="ListParagraph"/>
        <w:numPr>
          <w:ilvl w:val="0"/>
          <w:numId w:val="12"/>
        </w:numPr>
        <w:spacing w:after="160" w:line="259" w:lineRule="auto"/>
        <w:rPr>
          <w:color w:val="000000" w:themeColor="text1"/>
        </w:rPr>
      </w:pPr>
      <w:r w:rsidRPr="007406C4">
        <w:rPr>
          <w:b/>
          <w:color w:val="000000" w:themeColor="text1"/>
        </w:rPr>
        <w:t xml:space="preserve">Lift Chart: </w:t>
      </w:r>
      <w:r w:rsidRPr="007406C4">
        <w:rPr>
          <w:color w:val="000000" w:themeColor="text1"/>
        </w:rPr>
        <w:t>The lift curve is a popular technique in direct marketing. One useful way to think of a lift curve is to consider a data mining model that attempts to identify the likely responders to a mailing by assigning each case a “probability of responding" score. The lift curve helps us determine how effectively we can “skim the cream" by selecting a relatively small number of cases and getting a relatively large portion of the responders.</w:t>
      </w:r>
    </w:p>
    <w:p w14:paraId="18EDC171" w14:textId="77777777" w:rsidR="007406C4" w:rsidRPr="007406C4" w:rsidRDefault="007406C4" w:rsidP="007406C4">
      <w:pPr>
        <w:pStyle w:val="ListParagraph"/>
        <w:rPr>
          <w:color w:val="000000" w:themeColor="text1"/>
        </w:rPr>
      </w:pPr>
      <w:r w:rsidRPr="007406C4">
        <w:rPr>
          <w:color w:val="000000" w:themeColor="text1"/>
        </w:rPr>
        <w:t>The input required to construct a lift curve is a validation dataset that has been “scored" by appending to each case the estimated probability that it will belong to a given class.</w:t>
      </w:r>
    </w:p>
    <w:p w14:paraId="7422CE22" w14:textId="77777777" w:rsidR="007406C4" w:rsidRPr="007406C4" w:rsidRDefault="007406C4" w:rsidP="007406C4">
      <w:pPr>
        <w:pStyle w:val="ListParagraph"/>
        <w:rPr>
          <w:color w:val="000000" w:themeColor="text1"/>
        </w:rPr>
      </w:pPr>
    </w:p>
    <w:p w14:paraId="764AF67E" w14:textId="77777777" w:rsidR="007406C4" w:rsidRPr="007406C4" w:rsidRDefault="007406C4" w:rsidP="007406C4">
      <w:pPr>
        <w:pStyle w:val="ListParagraph"/>
        <w:rPr>
          <w:color w:val="000000" w:themeColor="text1"/>
        </w:rPr>
      </w:pPr>
      <w:r w:rsidRPr="007406C4">
        <w:rPr>
          <w:color w:val="000000" w:themeColor="text1"/>
        </w:rPr>
        <w:t>For the given dataset the X axis represent the total number of input we get for analysis which is named as “case” where as in the Y axis represents the values of the number of spam emails depending on the value of X.</w:t>
      </w:r>
    </w:p>
    <w:p w14:paraId="34DF41A0" w14:textId="77777777" w:rsidR="007406C4" w:rsidRPr="007406C4" w:rsidRDefault="007406C4" w:rsidP="007406C4">
      <w:pPr>
        <w:pStyle w:val="ListParagraph"/>
        <w:rPr>
          <w:color w:val="000000" w:themeColor="text1"/>
        </w:rPr>
      </w:pPr>
      <w:r w:rsidRPr="007406C4">
        <w:rPr>
          <w:color w:val="000000" w:themeColor="text1"/>
        </w:rPr>
        <w:t>The baseline (The curve in red) represents the average value of the spam emails without using a model while the lift curve (The curve in blue) represents the predicted result of the spam emails when the model is applied to the dataset. Depending on the distance of the curve from the base line the credibility of the model is determined. The model is considered to be more authentic if the distance is more from the baseline.</w:t>
      </w:r>
    </w:p>
    <w:p w14:paraId="73E568B8" w14:textId="77777777" w:rsidR="007406C4" w:rsidRPr="007406C4" w:rsidRDefault="007406C4" w:rsidP="007406C4">
      <w:pPr>
        <w:pStyle w:val="ListParagraph"/>
        <w:rPr>
          <w:color w:val="000000" w:themeColor="text1"/>
        </w:rPr>
      </w:pPr>
    </w:p>
    <w:p w14:paraId="42EF53A1" w14:textId="77777777" w:rsidR="007406C4" w:rsidRPr="007406C4" w:rsidRDefault="007406C4" w:rsidP="007406C4">
      <w:pPr>
        <w:pStyle w:val="ListParagraph"/>
        <w:numPr>
          <w:ilvl w:val="0"/>
          <w:numId w:val="11"/>
        </w:numPr>
        <w:spacing w:after="160" w:line="259" w:lineRule="auto"/>
        <w:rPr>
          <w:b/>
          <w:color w:val="000000" w:themeColor="text1"/>
        </w:rPr>
      </w:pPr>
      <w:r w:rsidRPr="007406C4">
        <w:rPr>
          <w:b/>
          <w:color w:val="000000" w:themeColor="text1"/>
        </w:rPr>
        <w:t>Logistic Regression:</w:t>
      </w:r>
    </w:p>
    <w:p w14:paraId="726819D5" w14:textId="77777777" w:rsidR="007406C4" w:rsidRPr="007406C4" w:rsidRDefault="007406C4" w:rsidP="007406C4">
      <w:pPr>
        <w:pStyle w:val="ListParagraph"/>
        <w:ind w:firstLine="720"/>
        <w:rPr>
          <w:color w:val="000000" w:themeColor="text1"/>
        </w:rPr>
      </w:pPr>
      <w:r w:rsidRPr="007406C4">
        <w:rPr>
          <w:color w:val="000000" w:themeColor="text1"/>
        </w:rPr>
        <w:t>Logistic regression is a statistical method for analyzing a dataset in which there are one or more independent variables that determine an outcome. The outcome is measured with a dichotomous variable (in which there are only two possible outcomes).</w:t>
      </w:r>
    </w:p>
    <w:p w14:paraId="1EB3F21F" w14:textId="77777777" w:rsidR="007406C4" w:rsidRPr="007406C4" w:rsidRDefault="007406C4" w:rsidP="007406C4">
      <w:pPr>
        <w:pStyle w:val="ListParagraph"/>
        <w:ind w:firstLine="720"/>
        <w:rPr>
          <w:color w:val="000000" w:themeColor="text1"/>
        </w:rPr>
      </w:pPr>
      <w:r w:rsidRPr="007406C4">
        <w:rPr>
          <w:color w:val="000000" w:themeColor="text1"/>
        </w:rPr>
        <w:t xml:space="preserve">We applied logistic regression to the given dataset using XLMiner where the partition was 70-30. 70% was the training dataset and 30% was the validation dataset. </w:t>
      </w:r>
    </w:p>
    <w:p w14:paraId="785C5EE8" w14:textId="77777777" w:rsidR="007406C4" w:rsidRPr="007406C4" w:rsidRDefault="007406C4" w:rsidP="007406C4">
      <w:pPr>
        <w:rPr>
          <w:color w:val="000000" w:themeColor="text1"/>
          <w:sz w:val="24"/>
          <w:szCs w:val="24"/>
        </w:rPr>
      </w:pPr>
      <w:r w:rsidRPr="007406C4">
        <w:rPr>
          <w:color w:val="000000" w:themeColor="text1"/>
          <w:sz w:val="24"/>
          <w:szCs w:val="24"/>
        </w:rPr>
        <w:tab/>
        <w:t>PFB the O/P of logistic regression</w:t>
      </w:r>
    </w:p>
    <w:p w14:paraId="0AB1EDB6" w14:textId="77777777" w:rsidR="007406C4" w:rsidRPr="007406C4" w:rsidRDefault="007406C4" w:rsidP="007406C4">
      <w:pPr>
        <w:rPr>
          <w:b/>
          <w:color w:val="000000" w:themeColor="text1"/>
          <w:sz w:val="24"/>
          <w:szCs w:val="24"/>
        </w:rPr>
      </w:pPr>
    </w:p>
    <w:p w14:paraId="66F9034E" w14:textId="77777777" w:rsidR="007406C4" w:rsidRPr="007406C4" w:rsidRDefault="007406C4" w:rsidP="007406C4">
      <w:pPr>
        <w:rPr>
          <w:b/>
          <w:color w:val="000000" w:themeColor="text1"/>
          <w:sz w:val="24"/>
          <w:szCs w:val="24"/>
        </w:rPr>
      </w:pPr>
    </w:p>
    <w:p w14:paraId="7A00BD45" w14:textId="77777777" w:rsidR="007406C4" w:rsidRPr="007406C4" w:rsidRDefault="007406C4" w:rsidP="007406C4">
      <w:pPr>
        <w:rPr>
          <w:b/>
          <w:color w:val="000000" w:themeColor="text1"/>
          <w:sz w:val="24"/>
          <w:szCs w:val="24"/>
        </w:rPr>
      </w:pPr>
      <w:r w:rsidRPr="007406C4">
        <w:rPr>
          <w:b/>
          <w:color w:val="000000" w:themeColor="text1"/>
          <w:sz w:val="24"/>
          <w:szCs w:val="24"/>
        </w:rPr>
        <w:t>Confusion Matrix:</w:t>
      </w:r>
      <w:r w:rsidRPr="007406C4">
        <w:rPr>
          <w:color w:val="000000" w:themeColor="text1"/>
          <w:sz w:val="24"/>
          <w:szCs w:val="24"/>
        </w:rPr>
        <w:tab/>
      </w:r>
      <w:r w:rsidRPr="007406C4">
        <w:rPr>
          <w:color w:val="000000" w:themeColor="text1"/>
          <w:sz w:val="24"/>
          <w:szCs w:val="24"/>
        </w:rPr>
        <w:tab/>
      </w:r>
    </w:p>
    <w:tbl>
      <w:tblPr>
        <w:tblStyle w:val="TableGrid"/>
        <w:tblW w:w="0" w:type="auto"/>
        <w:tblLook w:val="04A0" w:firstRow="1" w:lastRow="0" w:firstColumn="1" w:lastColumn="0" w:noHBand="0" w:noVBand="1"/>
      </w:tblPr>
      <w:tblGrid>
        <w:gridCol w:w="4434"/>
        <w:gridCol w:w="4422"/>
      </w:tblGrid>
      <w:tr w:rsidR="007406C4" w:rsidRPr="007406C4" w14:paraId="7EFEE562" w14:textId="77777777" w:rsidTr="00E3151E">
        <w:tc>
          <w:tcPr>
            <w:tcW w:w="4675" w:type="dxa"/>
          </w:tcPr>
          <w:p w14:paraId="0969FC87" w14:textId="77777777" w:rsidR="007406C4" w:rsidRPr="007406C4" w:rsidRDefault="007406C4" w:rsidP="00E3151E">
            <w:pPr>
              <w:rPr>
                <w:color w:val="000000" w:themeColor="text1"/>
                <w:sz w:val="24"/>
                <w:szCs w:val="24"/>
              </w:rPr>
            </w:pPr>
            <w:r w:rsidRPr="007406C4">
              <w:rPr>
                <w:b/>
                <w:color w:val="000000" w:themeColor="text1"/>
                <w:sz w:val="24"/>
                <w:szCs w:val="24"/>
              </w:rPr>
              <w:t>(Training Dataset)</w:t>
            </w:r>
          </w:p>
        </w:tc>
        <w:tc>
          <w:tcPr>
            <w:tcW w:w="4675" w:type="dxa"/>
          </w:tcPr>
          <w:p w14:paraId="42096F48" w14:textId="77777777" w:rsidR="007406C4" w:rsidRPr="007406C4" w:rsidRDefault="007406C4" w:rsidP="00E3151E">
            <w:pPr>
              <w:rPr>
                <w:color w:val="000000" w:themeColor="text1"/>
                <w:sz w:val="24"/>
                <w:szCs w:val="24"/>
              </w:rPr>
            </w:pPr>
            <w:r w:rsidRPr="007406C4">
              <w:rPr>
                <w:b/>
                <w:color w:val="000000" w:themeColor="text1"/>
                <w:sz w:val="24"/>
                <w:szCs w:val="24"/>
              </w:rPr>
              <w:t>(Validation Dataset)</w:t>
            </w:r>
          </w:p>
        </w:tc>
      </w:tr>
      <w:tr w:rsidR="007406C4" w:rsidRPr="007406C4" w14:paraId="034186CE" w14:textId="77777777" w:rsidTr="00E3151E">
        <w:tc>
          <w:tcPr>
            <w:tcW w:w="4675" w:type="dxa"/>
          </w:tcPr>
          <w:p w14:paraId="13B2E4B4" w14:textId="77777777" w:rsidR="007406C4" w:rsidRPr="007406C4" w:rsidRDefault="007406C4" w:rsidP="00E3151E">
            <w:pPr>
              <w:rPr>
                <w:color w:val="000000" w:themeColor="text1"/>
                <w:sz w:val="24"/>
                <w:szCs w:val="24"/>
              </w:rPr>
            </w:pPr>
            <w:r w:rsidRPr="007406C4">
              <w:rPr>
                <w:noProof/>
                <w:color w:val="000000" w:themeColor="text1"/>
                <w:sz w:val="24"/>
                <w:szCs w:val="24"/>
                <w:lang w:eastAsia="en-US"/>
              </w:rPr>
              <w:drawing>
                <wp:inline distT="0" distB="0" distL="0" distR="0" wp14:anchorId="7BFBD591" wp14:editId="073D26F9">
                  <wp:extent cx="2414461" cy="114935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0219" cy="1161612"/>
                          </a:xfrm>
                          <a:prstGeom prst="rect">
                            <a:avLst/>
                          </a:prstGeom>
                        </pic:spPr>
                      </pic:pic>
                    </a:graphicData>
                  </a:graphic>
                </wp:inline>
              </w:drawing>
            </w:r>
          </w:p>
        </w:tc>
        <w:tc>
          <w:tcPr>
            <w:tcW w:w="4675" w:type="dxa"/>
          </w:tcPr>
          <w:p w14:paraId="50FC89DB" w14:textId="77777777" w:rsidR="007406C4" w:rsidRPr="007406C4" w:rsidRDefault="007406C4" w:rsidP="00E3151E">
            <w:pPr>
              <w:rPr>
                <w:color w:val="000000" w:themeColor="text1"/>
                <w:sz w:val="24"/>
                <w:szCs w:val="24"/>
              </w:rPr>
            </w:pPr>
            <w:r w:rsidRPr="007406C4">
              <w:rPr>
                <w:noProof/>
                <w:color w:val="000000" w:themeColor="text1"/>
                <w:sz w:val="24"/>
                <w:szCs w:val="24"/>
                <w:lang w:eastAsia="en-US"/>
              </w:rPr>
              <w:drawing>
                <wp:inline distT="0" distB="0" distL="0" distR="0" wp14:anchorId="500CC558" wp14:editId="14FBA53A">
                  <wp:extent cx="2400300" cy="1151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22388" cy="1161602"/>
                          </a:xfrm>
                          <a:prstGeom prst="rect">
                            <a:avLst/>
                          </a:prstGeom>
                        </pic:spPr>
                      </pic:pic>
                    </a:graphicData>
                  </a:graphic>
                </wp:inline>
              </w:drawing>
            </w:r>
          </w:p>
        </w:tc>
      </w:tr>
    </w:tbl>
    <w:p w14:paraId="03DD4410" w14:textId="77777777" w:rsidR="007406C4" w:rsidRPr="007406C4" w:rsidRDefault="007406C4" w:rsidP="007406C4">
      <w:pPr>
        <w:rPr>
          <w:color w:val="000000" w:themeColor="text1"/>
          <w:sz w:val="24"/>
          <w:szCs w:val="24"/>
        </w:rPr>
      </w:pPr>
    </w:p>
    <w:p w14:paraId="5A88C845" w14:textId="77777777" w:rsidR="007406C4" w:rsidRPr="007406C4" w:rsidRDefault="007406C4" w:rsidP="007406C4">
      <w:pPr>
        <w:rPr>
          <w:color w:val="000000" w:themeColor="text1"/>
          <w:sz w:val="24"/>
          <w:szCs w:val="24"/>
        </w:rPr>
      </w:pPr>
      <w:r w:rsidRPr="007406C4">
        <w:rPr>
          <w:b/>
          <w:color w:val="000000" w:themeColor="text1"/>
          <w:sz w:val="24"/>
          <w:szCs w:val="24"/>
        </w:rPr>
        <w:t xml:space="preserve">Confusion Matrix of Validation Dataset: </w:t>
      </w:r>
      <w:r w:rsidRPr="007406C4">
        <w:rPr>
          <w:color w:val="000000" w:themeColor="text1"/>
          <w:sz w:val="24"/>
          <w:szCs w:val="24"/>
        </w:rPr>
        <w:t>From the confusion matrix of validation dataset we can see that the Logistic Regression Model predicted 483 correct values for class 1 and 62 wrong values for class 1. It predicted 789 correct values for class 0 and 46 wrong values for class 0.</w:t>
      </w:r>
    </w:p>
    <w:p w14:paraId="4C77E136" w14:textId="77777777" w:rsidR="007406C4" w:rsidRPr="007406C4" w:rsidRDefault="007406C4" w:rsidP="007406C4">
      <w:pPr>
        <w:rPr>
          <w:b/>
          <w:color w:val="000000" w:themeColor="text1"/>
          <w:sz w:val="24"/>
          <w:szCs w:val="24"/>
        </w:rPr>
      </w:pPr>
      <w:r w:rsidRPr="007406C4">
        <w:rPr>
          <w:b/>
          <w:color w:val="000000" w:themeColor="text1"/>
          <w:sz w:val="24"/>
          <w:szCs w:val="24"/>
        </w:rPr>
        <w:t>Lift Chart:</w:t>
      </w:r>
    </w:p>
    <w:tbl>
      <w:tblPr>
        <w:tblStyle w:val="TableGrid"/>
        <w:tblW w:w="0" w:type="auto"/>
        <w:tblLook w:val="04A0" w:firstRow="1" w:lastRow="0" w:firstColumn="1" w:lastColumn="0" w:noHBand="0" w:noVBand="1"/>
      </w:tblPr>
      <w:tblGrid>
        <w:gridCol w:w="4451"/>
        <w:gridCol w:w="4405"/>
      </w:tblGrid>
      <w:tr w:rsidR="007406C4" w:rsidRPr="007406C4" w14:paraId="11848CE8" w14:textId="77777777" w:rsidTr="00E3151E">
        <w:tc>
          <w:tcPr>
            <w:tcW w:w="4675" w:type="dxa"/>
          </w:tcPr>
          <w:p w14:paraId="2E07C396" w14:textId="77777777" w:rsidR="007406C4" w:rsidRPr="007406C4" w:rsidRDefault="007406C4" w:rsidP="00E3151E">
            <w:pPr>
              <w:rPr>
                <w:b/>
                <w:color w:val="000000" w:themeColor="text1"/>
                <w:sz w:val="24"/>
                <w:szCs w:val="24"/>
              </w:rPr>
            </w:pPr>
            <w:r w:rsidRPr="007406C4">
              <w:rPr>
                <w:b/>
                <w:color w:val="000000" w:themeColor="text1"/>
                <w:sz w:val="24"/>
                <w:szCs w:val="24"/>
              </w:rPr>
              <w:t>Training Dataset</w:t>
            </w:r>
          </w:p>
        </w:tc>
        <w:tc>
          <w:tcPr>
            <w:tcW w:w="4675" w:type="dxa"/>
          </w:tcPr>
          <w:p w14:paraId="7AE72BB4" w14:textId="77777777" w:rsidR="007406C4" w:rsidRPr="007406C4" w:rsidRDefault="007406C4" w:rsidP="00E3151E">
            <w:pPr>
              <w:rPr>
                <w:b/>
                <w:color w:val="000000" w:themeColor="text1"/>
                <w:sz w:val="24"/>
                <w:szCs w:val="24"/>
              </w:rPr>
            </w:pPr>
            <w:r w:rsidRPr="007406C4">
              <w:rPr>
                <w:b/>
                <w:color w:val="000000" w:themeColor="text1"/>
                <w:sz w:val="24"/>
                <w:szCs w:val="24"/>
              </w:rPr>
              <w:t>Validation Dataset</w:t>
            </w:r>
          </w:p>
        </w:tc>
      </w:tr>
      <w:tr w:rsidR="007406C4" w:rsidRPr="007406C4" w14:paraId="160880D5" w14:textId="77777777" w:rsidTr="00E3151E">
        <w:tc>
          <w:tcPr>
            <w:tcW w:w="4675" w:type="dxa"/>
          </w:tcPr>
          <w:p w14:paraId="251E6524" w14:textId="77777777" w:rsidR="007406C4" w:rsidRPr="007406C4" w:rsidRDefault="007406C4" w:rsidP="00E3151E">
            <w:pPr>
              <w:rPr>
                <w:b/>
                <w:color w:val="000000" w:themeColor="text1"/>
                <w:sz w:val="24"/>
                <w:szCs w:val="24"/>
              </w:rPr>
            </w:pPr>
            <w:r w:rsidRPr="007406C4">
              <w:rPr>
                <w:noProof/>
                <w:color w:val="000000" w:themeColor="text1"/>
                <w:sz w:val="24"/>
                <w:szCs w:val="24"/>
                <w:lang w:eastAsia="en-US"/>
              </w:rPr>
              <w:drawing>
                <wp:inline distT="0" distB="0" distL="0" distR="0" wp14:anchorId="14FE56E6" wp14:editId="7C586B33">
                  <wp:extent cx="2895600" cy="2080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9018" cy="2097265"/>
                          </a:xfrm>
                          <a:prstGeom prst="rect">
                            <a:avLst/>
                          </a:prstGeom>
                        </pic:spPr>
                      </pic:pic>
                    </a:graphicData>
                  </a:graphic>
                </wp:inline>
              </w:drawing>
            </w:r>
          </w:p>
        </w:tc>
        <w:tc>
          <w:tcPr>
            <w:tcW w:w="4675" w:type="dxa"/>
          </w:tcPr>
          <w:p w14:paraId="1A1AED26" w14:textId="77777777" w:rsidR="007406C4" w:rsidRPr="007406C4" w:rsidRDefault="007406C4" w:rsidP="00E3151E">
            <w:pPr>
              <w:rPr>
                <w:b/>
                <w:color w:val="000000" w:themeColor="text1"/>
                <w:sz w:val="24"/>
                <w:szCs w:val="24"/>
              </w:rPr>
            </w:pPr>
            <w:r w:rsidRPr="007406C4">
              <w:rPr>
                <w:noProof/>
                <w:color w:val="000000" w:themeColor="text1"/>
                <w:sz w:val="24"/>
                <w:szCs w:val="24"/>
                <w:lang w:eastAsia="en-US"/>
              </w:rPr>
              <w:drawing>
                <wp:inline distT="0" distB="0" distL="0" distR="0" wp14:anchorId="671585D3" wp14:editId="3FBBEB0F">
                  <wp:extent cx="2863850" cy="20570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8967" cy="2060690"/>
                          </a:xfrm>
                          <a:prstGeom prst="rect">
                            <a:avLst/>
                          </a:prstGeom>
                        </pic:spPr>
                      </pic:pic>
                    </a:graphicData>
                  </a:graphic>
                </wp:inline>
              </w:drawing>
            </w:r>
          </w:p>
        </w:tc>
      </w:tr>
    </w:tbl>
    <w:p w14:paraId="5F431D6E" w14:textId="77777777" w:rsidR="007406C4" w:rsidRPr="007406C4" w:rsidRDefault="007406C4" w:rsidP="007406C4">
      <w:pPr>
        <w:rPr>
          <w:b/>
          <w:color w:val="000000" w:themeColor="text1"/>
          <w:sz w:val="24"/>
          <w:szCs w:val="24"/>
        </w:rPr>
      </w:pPr>
    </w:p>
    <w:p w14:paraId="2CCCEBB0" w14:textId="77777777" w:rsidR="007406C4" w:rsidRPr="007406C4" w:rsidRDefault="007406C4" w:rsidP="007406C4">
      <w:pPr>
        <w:rPr>
          <w:b/>
          <w:color w:val="000000" w:themeColor="text1"/>
          <w:sz w:val="24"/>
          <w:szCs w:val="24"/>
        </w:rPr>
      </w:pPr>
    </w:p>
    <w:p w14:paraId="4C7A99E6" w14:textId="77777777" w:rsidR="007406C4" w:rsidRPr="007406C4" w:rsidRDefault="007406C4" w:rsidP="007406C4">
      <w:pPr>
        <w:rPr>
          <w:b/>
          <w:color w:val="000000" w:themeColor="text1"/>
          <w:sz w:val="24"/>
          <w:szCs w:val="24"/>
        </w:rPr>
      </w:pPr>
    </w:p>
    <w:p w14:paraId="166EFA07" w14:textId="77777777" w:rsidR="007406C4" w:rsidRPr="007406C4" w:rsidRDefault="007406C4" w:rsidP="007406C4">
      <w:pPr>
        <w:rPr>
          <w:b/>
          <w:color w:val="000000" w:themeColor="text1"/>
          <w:sz w:val="24"/>
          <w:szCs w:val="24"/>
        </w:rPr>
      </w:pPr>
    </w:p>
    <w:p w14:paraId="3A7AA07B" w14:textId="77777777" w:rsidR="007406C4" w:rsidRPr="007406C4" w:rsidRDefault="007406C4" w:rsidP="007406C4">
      <w:pPr>
        <w:rPr>
          <w:b/>
          <w:color w:val="000000" w:themeColor="text1"/>
          <w:sz w:val="24"/>
          <w:szCs w:val="24"/>
        </w:rPr>
      </w:pPr>
    </w:p>
    <w:p w14:paraId="0D6B6288" w14:textId="77777777" w:rsidR="007406C4" w:rsidRPr="007406C4" w:rsidRDefault="007406C4" w:rsidP="007406C4">
      <w:pPr>
        <w:rPr>
          <w:b/>
          <w:color w:val="000000" w:themeColor="text1"/>
          <w:sz w:val="24"/>
          <w:szCs w:val="24"/>
        </w:rPr>
      </w:pPr>
    </w:p>
    <w:p w14:paraId="6BAFB8B2" w14:textId="77777777" w:rsidR="007406C4" w:rsidRPr="007406C4" w:rsidRDefault="007406C4" w:rsidP="007406C4">
      <w:pPr>
        <w:rPr>
          <w:b/>
          <w:color w:val="000000" w:themeColor="text1"/>
          <w:sz w:val="24"/>
          <w:szCs w:val="24"/>
        </w:rPr>
      </w:pPr>
    </w:p>
    <w:p w14:paraId="4F4D74D5" w14:textId="77777777" w:rsidR="007406C4" w:rsidRPr="007406C4" w:rsidRDefault="007406C4" w:rsidP="007406C4">
      <w:pPr>
        <w:rPr>
          <w:b/>
          <w:color w:val="000000" w:themeColor="text1"/>
          <w:sz w:val="24"/>
          <w:szCs w:val="24"/>
        </w:rPr>
      </w:pPr>
    </w:p>
    <w:p w14:paraId="6987E612" w14:textId="77777777" w:rsidR="007406C4" w:rsidRPr="007406C4" w:rsidRDefault="007406C4" w:rsidP="007406C4">
      <w:pPr>
        <w:rPr>
          <w:b/>
          <w:color w:val="000000" w:themeColor="text1"/>
          <w:sz w:val="24"/>
          <w:szCs w:val="24"/>
        </w:rPr>
      </w:pPr>
      <w:r w:rsidRPr="007406C4">
        <w:rPr>
          <w:b/>
          <w:color w:val="000000" w:themeColor="text1"/>
          <w:sz w:val="24"/>
          <w:szCs w:val="24"/>
        </w:rPr>
        <w:tab/>
      </w:r>
    </w:p>
    <w:p w14:paraId="1D922073" w14:textId="77777777" w:rsidR="007406C4" w:rsidRPr="007406C4" w:rsidRDefault="007406C4" w:rsidP="007406C4">
      <w:pPr>
        <w:rPr>
          <w:b/>
          <w:color w:val="000000" w:themeColor="text1"/>
          <w:sz w:val="24"/>
          <w:szCs w:val="24"/>
        </w:rPr>
      </w:pPr>
      <w:r w:rsidRPr="007406C4">
        <w:rPr>
          <w:b/>
          <w:color w:val="000000" w:themeColor="text1"/>
          <w:sz w:val="24"/>
          <w:szCs w:val="24"/>
        </w:rPr>
        <w:t>Decile-wise Lift Chart:</w:t>
      </w:r>
    </w:p>
    <w:tbl>
      <w:tblPr>
        <w:tblStyle w:val="TableGrid"/>
        <w:tblW w:w="0" w:type="auto"/>
        <w:tblLook w:val="04A0" w:firstRow="1" w:lastRow="0" w:firstColumn="1" w:lastColumn="0" w:noHBand="0" w:noVBand="1"/>
      </w:tblPr>
      <w:tblGrid>
        <w:gridCol w:w="4400"/>
        <w:gridCol w:w="4456"/>
      </w:tblGrid>
      <w:tr w:rsidR="007406C4" w:rsidRPr="007406C4" w14:paraId="63BBE7EB" w14:textId="77777777" w:rsidTr="00E3151E">
        <w:tc>
          <w:tcPr>
            <w:tcW w:w="4675" w:type="dxa"/>
          </w:tcPr>
          <w:p w14:paraId="09F3A270" w14:textId="77777777" w:rsidR="007406C4" w:rsidRPr="007406C4" w:rsidRDefault="007406C4" w:rsidP="00E3151E">
            <w:pPr>
              <w:rPr>
                <w:b/>
                <w:color w:val="000000" w:themeColor="text1"/>
                <w:sz w:val="24"/>
                <w:szCs w:val="24"/>
              </w:rPr>
            </w:pPr>
            <w:r w:rsidRPr="007406C4">
              <w:rPr>
                <w:b/>
                <w:color w:val="000000" w:themeColor="text1"/>
                <w:sz w:val="24"/>
                <w:szCs w:val="24"/>
              </w:rPr>
              <w:t>Training Dataset</w:t>
            </w:r>
          </w:p>
        </w:tc>
        <w:tc>
          <w:tcPr>
            <w:tcW w:w="4675" w:type="dxa"/>
          </w:tcPr>
          <w:p w14:paraId="62AB612D" w14:textId="77777777" w:rsidR="007406C4" w:rsidRPr="007406C4" w:rsidRDefault="007406C4" w:rsidP="00E3151E">
            <w:pPr>
              <w:rPr>
                <w:b/>
                <w:color w:val="000000" w:themeColor="text1"/>
                <w:sz w:val="24"/>
                <w:szCs w:val="24"/>
              </w:rPr>
            </w:pPr>
            <w:r w:rsidRPr="007406C4">
              <w:rPr>
                <w:b/>
                <w:color w:val="000000" w:themeColor="text1"/>
                <w:sz w:val="24"/>
                <w:szCs w:val="24"/>
              </w:rPr>
              <w:t>Validation Dataset</w:t>
            </w:r>
          </w:p>
        </w:tc>
      </w:tr>
      <w:tr w:rsidR="007406C4" w:rsidRPr="007406C4" w14:paraId="367C383B" w14:textId="77777777" w:rsidTr="00E3151E">
        <w:tc>
          <w:tcPr>
            <w:tcW w:w="4675" w:type="dxa"/>
          </w:tcPr>
          <w:p w14:paraId="3ABD03C7" w14:textId="77777777" w:rsidR="007406C4" w:rsidRPr="007406C4" w:rsidRDefault="007406C4" w:rsidP="00E3151E">
            <w:pPr>
              <w:rPr>
                <w:b/>
                <w:color w:val="000000" w:themeColor="text1"/>
                <w:sz w:val="24"/>
                <w:szCs w:val="24"/>
              </w:rPr>
            </w:pPr>
            <w:r w:rsidRPr="007406C4">
              <w:rPr>
                <w:noProof/>
                <w:color w:val="000000" w:themeColor="text1"/>
                <w:sz w:val="24"/>
                <w:szCs w:val="24"/>
                <w:lang w:eastAsia="en-US"/>
              </w:rPr>
              <w:drawing>
                <wp:inline distT="0" distB="0" distL="0" distR="0" wp14:anchorId="27357E82" wp14:editId="4A4315D2">
                  <wp:extent cx="2895600" cy="2086936"/>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4167" cy="2100318"/>
                          </a:xfrm>
                          <a:prstGeom prst="rect">
                            <a:avLst/>
                          </a:prstGeom>
                        </pic:spPr>
                      </pic:pic>
                    </a:graphicData>
                  </a:graphic>
                </wp:inline>
              </w:drawing>
            </w:r>
          </w:p>
        </w:tc>
        <w:tc>
          <w:tcPr>
            <w:tcW w:w="4675" w:type="dxa"/>
          </w:tcPr>
          <w:p w14:paraId="0046C83B" w14:textId="77777777" w:rsidR="007406C4" w:rsidRPr="007406C4" w:rsidRDefault="007406C4" w:rsidP="00E3151E">
            <w:pPr>
              <w:rPr>
                <w:b/>
                <w:color w:val="000000" w:themeColor="text1"/>
                <w:sz w:val="24"/>
                <w:szCs w:val="24"/>
              </w:rPr>
            </w:pPr>
            <w:r w:rsidRPr="007406C4">
              <w:rPr>
                <w:noProof/>
                <w:color w:val="000000" w:themeColor="text1"/>
                <w:sz w:val="24"/>
                <w:szCs w:val="24"/>
                <w:lang w:eastAsia="en-US"/>
              </w:rPr>
              <w:drawing>
                <wp:inline distT="0" distB="0" distL="0" distR="0" wp14:anchorId="0AA8F5E7" wp14:editId="0EEE65E1">
                  <wp:extent cx="2927577" cy="21018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0422" cy="2103893"/>
                          </a:xfrm>
                          <a:prstGeom prst="rect">
                            <a:avLst/>
                          </a:prstGeom>
                        </pic:spPr>
                      </pic:pic>
                    </a:graphicData>
                  </a:graphic>
                </wp:inline>
              </w:drawing>
            </w:r>
          </w:p>
        </w:tc>
      </w:tr>
    </w:tbl>
    <w:p w14:paraId="5685FD22" w14:textId="77777777" w:rsidR="007406C4" w:rsidRPr="007406C4" w:rsidRDefault="007406C4" w:rsidP="007406C4">
      <w:pPr>
        <w:rPr>
          <w:b/>
          <w:color w:val="000000" w:themeColor="text1"/>
          <w:sz w:val="24"/>
          <w:szCs w:val="24"/>
        </w:rPr>
      </w:pPr>
    </w:p>
    <w:p w14:paraId="6D4CF770" w14:textId="77777777" w:rsidR="007406C4" w:rsidRPr="007406C4" w:rsidRDefault="007406C4" w:rsidP="007406C4">
      <w:pPr>
        <w:rPr>
          <w:b/>
          <w:color w:val="000000" w:themeColor="text1"/>
          <w:sz w:val="24"/>
          <w:szCs w:val="24"/>
        </w:rPr>
      </w:pPr>
    </w:p>
    <w:p w14:paraId="3CBD67B8" w14:textId="77777777" w:rsidR="007406C4" w:rsidRPr="007406C4" w:rsidRDefault="007406C4" w:rsidP="007406C4">
      <w:pPr>
        <w:rPr>
          <w:b/>
          <w:color w:val="000000" w:themeColor="text1"/>
          <w:sz w:val="24"/>
          <w:szCs w:val="24"/>
        </w:rPr>
      </w:pPr>
    </w:p>
    <w:p w14:paraId="4940C434" w14:textId="77777777" w:rsidR="007406C4" w:rsidRPr="007406C4" w:rsidRDefault="007406C4" w:rsidP="007406C4">
      <w:pPr>
        <w:pStyle w:val="ListParagraph"/>
        <w:numPr>
          <w:ilvl w:val="0"/>
          <w:numId w:val="11"/>
        </w:numPr>
        <w:spacing w:after="160" w:line="259" w:lineRule="auto"/>
        <w:rPr>
          <w:b/>
          <w:color w:val="000000" w:themeColor="text1"/>
        </w:rPr>
      </w:pPr>
      <w:r w:rsidRPr="007406C4">
        <w:rPr>
          <w:b/>
          <w:color w:val="000000" w:themeColor="text1"/>
        </w:rPr>
        <w:t>CART:</w:t>
      </w:r>
    </w:p>
    <w:p w14:paraId="54B3C7DF" w14:textId="77777777" w:rsidR="007406C4" w:rsidRPr="007406C4" w:rsidRDefault="007406C4" w:rsidP="007406C4">
      <w:pPr>
        <w:pStyle w:val="ListParagraph"/>
        <w:rPr>
          <w:color w:val="000000" w:themeColor="text1"/>
        </w:rPr>
      </w:pPr>
      <w:r w:rsidRPr="007406C4">
        <w:rPr>
          <w:color w:val="000000" w:themeColor="text1"/>
        </w:rPr>
        <w:t>Classification and regression tree (CART) analysis recursively partitions observations in matched data set, consisting of a categorical (for classification trees) or continuous (for regression trees) dependent (response) variable and one or more independent (explanatory) variables, into progressively smaller groups. Each partition is a binary split based on a single independent variable.</w:t>
      </w:r>
    </w:p>
    <w:p w14:paraId="10078CB5" w14:textId="77777777" w:rsidR="007406C4" w:rsidRPr="007406C4" w:rsidRDefault="007406C4" w:rsidP="007406C4">
      <w:pPr>
        <w:pStyle w:val="ListParagraph"/>
        <w:rPr>
          <w:color w:val="000000" w:themeColor="text1"/>
        </w:rPr>
      </w:pPr>
    </w:p>
    <w:p w14:paraId="0CADB54D" w14:textId="77777777" w:rsidR="007406C4" w:rsidRDefault="007406C4" w:rsidP="007406C4">
      <w:pPr>
        <w:pStyle w:val="ListParagraph"/>
        <w:rPr>
          <w:color w:val="000000" w:themeColor="text1"/>
        </w:rPr>
      </w:pPr>
    </w:p>
    <w:p w14:paraId="7F1111A0" w14:textId="77777777" w:rsidR="007406C4" w:rsidRDefault="007406C4" w:rsidP="007406C4">
      <w:pPr>
        <w:pStyle w:val="ListParagraph"/>
        <w:rPr>
          <w:color w:val="000000" w:themeColor="text1"/>
        </w:rPr>
      </w:pPr>
    </w:p>
    <w:p w14:paraId="4CDE3257" w14:textId="77777777" w:rsidR="007406C4" w:rsidRDefault="007406C4" w:rsidP="007406C4">
      <w:pPr>
        <w:pStyle w:val="ListParagraph"/>
        <w:rPr>
          <w:color w:val="000000" w:themeColor="text1"/>
        </w:rPr>
      </w:pPr>
    </w:p>
    <w:p w14:paraId="033E2055" w14:textId="77777777" w:rsidR="007406C4" w:rsidRDefault="007406C4" w:rsidP="007406C4">
      <w:pPr>
        <w:pStyle w:val="ListParagraph"/>
        <w:rPr>
          <w:color w:val="000000" w:themeColor="text1"/>
        </w:rPr>
      </w:pPr>
    </w:p>
    <w:p w14:paraId="016AFF80" w14:textId="77777777" w:rsidR="007406C4" w:rsidRDefault="007406C4" w:rsidP="007406C4">
      <w:pPr>
        <w:pStyle w:val="ListParagraph"/>
        <w:rPr>
          <w:color w:val="000000" w:themeColor="text1"/>
        </w:rPr>
      </w:pPr>
    </w:p>
    <w:p w14:paraId="00D881D6" w14:textId="77777777" w:rsidR="007406C4" w:rsidRDefault="007406C4" w:rsidP="007406C4">
      <w:pPr>
        <w:pStyle w:val="ListParagraph"/>
        <w:rPr>
          <w:color w:val="000000" w:themeColor="text1"/>
        </w:rPr>
      </w:pPr>
    </w:p>
    <w:p w14:paraId="0CF998ED" w14:textId="77777777" w:rsidR="007406C4" w:rsidRDefault="007406C4" w:rsidP="007406C4">
      <w:pPr>
        <w:pStyle w:val="ListParagraph"/>
        <w:rPr>
          <w:color w:val="000000" w:themeColor="text1"/>
        </w:rPr>
      </w:pPr>
    </w:p>
    <w:p w14:paraId="5E6C6690" w14:textId="77777777" w:rsidR="007406C4" w:rsidRPr="007406C4" w:rsidRDefault="007406C4" w:rsidP="007406C4">
      <w:pPr>
        <w:pStyle w:val="ListParagraph"/>
        <w:rPr>
          <w:color w:val="000000" w:themeColor="text1"/>
        </w:rPr>
      </w:pPr>
    </w:p>
    <w:p w14:paraId="7FA7839F" w14:textId="77777777" w:rsidR="007406C4" w:rsidRPr="007406C4" w:rsidRDefault="007406C4" w:rsidP="007406C4">
      <w:pPr>
        <w:pStyle w:val="ListParagraph"/>
        <w:rPr>
          <w:color w:val="000000" w:themeColor="text1"/>
        </w:rPr>
      </w:pPr>
    </w:p>
    <w:p w14:paraId="587170F5" w14:textId="77777777" w:rsidR="007406C4" w:rsidRPr="007406C4" w:rsidRDefault="007406C4" w:rsidP="007406C4">
      <w:pPr>
        <w:pStyle w:val="ListParagraph"/>
        <w:rPr>
          <w:b/>
          <w:color w:val="000000" w:themeColor="text1"/>
        </w:rPr>
      </w:pPr>
      <w:r w:rsidRPr="007406C4">
        <w:rPr>
          <w:b/>
          <w:color w:val="000000" w:themeColor="text1"/>
        </w:rPr>
        <w:lastRenderedPageBreak/>
        <w:t>Confusion Matrix:</w:t>
      </w:r>
    </w:p>
    <w:tbl>
      <w:tblPr>
        <w:tblStyle w:val="TableGrid"/>
        <w:tblW w:w="0" w:type="auto"/>
        <w:tblInd w:w="720" w:type="dxa"/>
        <w:tblLook w:val="04A0" w:firstRow="1" w:lastRow="0" w:firstColumn="1" w:lastColumn="0" w:noHBand="0" w:noVBand="1"/>
      </w:tblPr>
      <w:tblGrid>
        <w:gridCol w:w="4036"/>
        <w:gridCol w:w="4100"/>
      </w:tblGrid>
      <w:tr w:rsidR="007406C4" w:rsidRPr="007406C4" w14:paraId="5FA9C489" w14:textId="77777777" w:rsidTr="00E3151E">
        <w:tc>
          <w:tcPr>
            <w:tcW w:w="4675" w:type="dxa"/>
          </w:tcPr>
          <w:p w14:paraId="13074D22"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675" w:type="dxa"/>
          </w:tcPr>
          <w:p w14:paraId="1A26DAEF"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1B0479A2" w14:textId="77777777" w:rsidTr="00E3151E">
        <w:tc>
          <w:tcPr>
            <w:tcW w:w="4675" w:type="dxa"/>
          </w:tcPr>
          <w:p w14:paraId="0EE5A113"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6AC71CBC" wp14:editId="73A65ABF">
                  <wp:extent cx="2266950" cy="10865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20811" cy="1112389"/>
                          </a:xfrm>
                          <a:prstGeom prst="rect">
                            <a:avLst/>
                          </a:prstGeom>
                        </pic:spPr>
                      </pic:pic>
                    </a:graphicData>
                  </a:graphic>
                </wp:inline>
              </w:drawing>
            </w:r>
          </w:p>
        </w:tc>
        <w:tc>
          <w:tcPr>
            <w:tcW w:w="4675" w:type="dxa"/>
          </w:tcPr>
          <w:p w14:paraId="1A611F8F"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4FF4345E" wp14:editId="6689D20A">
                  <wp:extent cx="2324100" cy="11268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4154" cy="1146256"/>
                          </a:xfrm>
                          <a:prstGeom prst="rect">
                            <a:avLst/>
                          </a:prstGeom>
                        </pic:spPr>
                      </pic:pic>
                    </a:graphicData>
                  </a:graphic>
                </wp:inline>
              </w:drawing>
            </w:r>
          </w:p>
        </w:tc>
      </w:tr>
    </w:tbl>
    <w:p w14:paraId="15BAF6AC" w14:textId="77777777" w:rsidR="007406C4" w:rsidRPr="007406C4" w:rsidRDefault="007406C4" w:rsidP="007406C4">
      <w:pPr>
        <w:pStyle w:val="ListParagraph"/>
        <w:rPr>
          <w:b/>
          <w:color w:val="000000" w:themeColor="text1"/>
        </w:rPr>
      </w:pPr>
    </w:p>
    <w:p w14:paraId="4095EE84" w14:textId="77777777" w:rsidR="007406C4" w:rsidRPr="007406C4" w:rsidRDefault="007406C4" w:rsidP="007406C4">
      <w:pPr>
        <w:rPr>
          <w:color w:val="000000" w:themeColor="text1"/>
          <w:sz w:val="24"/>
          <w:szCs w:val="24"/>
        </w:rPr>
      </w:pPr>
      <w:r w:rsidRPr="007406C4">
        <w:rPr>
          <w:b/>
          <w:color w:val="000000" w:themeColor="text1"/>
          <w:sz w:val="24"/>
          <w:szCs w:val="24"/>
        </w:rPr>
        <w:t xml:space="preserve">Confusion Matrix of Validation Dataset: </w:t>
      </w:r>
      <w:r w:rsidRPr="007406C4">
        <w:rPr>
          <w:color w:val="000000" w:themeColor="text1"/>
          <w:sz w:val="24"/>
          <w:szCs w:val="24"/>
        </w:rPr>
        <w:t>From the confusion matrix of validation dataset we can see that the CART Model predicted 449 correct values for class 1 and 96 wrong values for class 1. It predicted 762 correct values for class 0 and 73 wrong values for class 0.</w:t>
      </w:r>
    </w:p>
    <w:p w14:paraId="52EC031C" w14:textId="77777777" w:rsidR="007406C4" w:rsidRPr="007406C4" w:rsidRDefault="007406C4" w:rsidP="007406C4">
      <w:pPr>
        <w:rPr>
          <w:b/>
          <w:noProof/>
          <w:color w:val="000000" w:themeColor="text1"/>
          <w:sz w:val="24"/>
          <w:szCs w:val="24"/>
        </w:rPr>
      </w:pPr>
    </w:p>
    <w:p w14:paraId="43403C1D" w14:textId="77777777" w:rsidR="007406C4" w:rsidRPr="007406C4" w:rsidRDefault="007406C4" w:rsidP="007406C4">
      <w:pPr>
        <w:pStyle w:val="ListParagraph"/>
        <w:rPr>
          <w:b/>
          <w:noProof/>
          <w:color w:val="000000" w:themeColor="text1"/>
        </w:rPr>
      </w:pPr>
      <w:r w:rsidRPr="007406C4">
        <w:rPr>
          <w:b/>
          <w:noProof/>
          <w:color w:val="000000" w:themeColor="text1"/>
        </w:rPr>
        <w:t>Lift Chart:</w:t>
      </w:r>
    </w:p>
    <w:tbl>
      <w:tblPr>
        <w:tblStyle w:val="TableGrid"/>
        <w:tblW w:w="0" w:type="auto"/>
        <w:tblInd w:w="720" w:type="dxa"/>
        <w:tblLook w:val="04A0" w:firstRow="1" w:lastRow="0" w:firstColumn="1" w:lastColumn="0" w:noHBand="0" w:noVBand="1"/>
      </w:tblPr>
      <w:tblGrid>
        <w:gridCol w:w="4088"/>
        <w:gridCol w:w="4048"/>
      </w:tblGrid>
      <w:tr w:rsidR="007406C4" w:rsidRPr="007406C4" w14:paraId="121E3697" w14:textId="77777777" w:rsidTr="00E3151E">
        <w:tc>
          <w:tcPr>
            <w:tcW w:w="4359" w:type="dxa"/>
          </w:tcPr>
          <w:p w14:paraId="124EF071"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271" w:type="dxa"/>
          </w:tcPr>
          <w:p w14:paraId="796AD299"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6C85C12C" w14:textId="77777777" w:rsidTr="00E3151E">
        <w:tc>
          <w:tcPr>
            <w:tcW w:w="4359" w:type="dxa"/>
          </w:tcPr>
          <w:p w14:paraId="2C20EDD6"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504BA5F2" wp14:editId="012A065E">
                  <wp:extent cx="2676342" cy="1924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753" cy="1931534"/>
                          </a:xfrm>
                          <a:prstGeom prst="rect">
                            <a:avLst/>
                          </a:prstGeom>
                        </pic:spPr>
                      </pic:pic>
                    </a:graphicData>
                  </a:graphic>
                </wp:inline>
              </w:drawing>
            </w:r>
          </w:p>
        </w:tc>
        <w:tc>
          <w:tcPr>
            <w:tcW w:w="4271" w:type="dxa"/>
          </w:tcPr>
          <w:p w14:paraId="06510050"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4442E245" wp14:editId="54EF4BA8">
                  <wp:extent cx="2639444" cy="1898650"/>
                  <wp:effectExtent l="0" t="0" r="889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3473" cy="1908742"/>
                          </a:xfrm>
                          <a:prstGeom prst="rect">
                            <a:avLst/>
                          </a:prstGeom>
                        </pic:spPr>
                      </pic:pic>
                    </a:graphicData>
                  </a:graphic>
                </wp:inline>
              </w:drawing>
            </w:r>
          </w:p>
        </w:tc>
      </w:tr>
    </w:tbl>
    <w:p w14:paraId="62509318" w14:textId="77777777" w:rsidR="007406C4" w:rsidRPr="007406C4" w:rsidRDefault="007406C4" w:rsidP="007406C4">
      <w:pPr>
        <w:rPr>
          <w:b/>
          <w:noProof/>
          <w:color w:val="000000" w:themeColor="text1"/>
          <w:sz w:val="24"/>
          <w:szCs w:val="24"/>
        </w:rPr>
      </w:pPr>
    </w:p>
    <w:p w14:paraId="4827DEF4" w14:textId="77777777" w:rsidR="007406C4" w:rsidRDefault="007406C4" w:rsidP="007406C4">
      <w:pPr>
        <w:pStyle w:val="ListParagraph"/>
        <w:rPr>
          <w:b/>
          <w:noProof/>
          <w:color w:val="000000" w:themeColor="text1"/>
        </w:rPr>
      </w:pPr>
    </w:p>
    <w:p w14:paraId="3CA10B4F" w14:textId="77777777" w:rsidR="007406C4" w:rsidRDefault="007406C4" w:rsidP="007406C4">
      <w:pPr>
        <w:pStyle w:val="ListParagraph"/>
        <w:rPr>
          <w:b/>
          <w:noProof/>
          <w:color w:val="000000" w:themeColor="text1"/>
        </w:rPr>
      </w:pPr>
    </w:p>
    <w:p w14:paraId="093BB948" w14:textId="77777777" w:rsidR="007406C4" w:rsidRDefault="007406C4" w:rsidP="007406C4">
      <w:pPr>
        <w:pStyle w:val="ListParagraph"/>
        <w:rPr>
          <w:b/>
          <w:noProof/>
          <w:color w:val="000000" w:themeColor="text1"/>
        </w:rPr>
      </w:pPr>
    </w:p>
    <w:p w14:paraId="533FC1FE" w14:textId="77777777" w:rsidR="007406C4" w:rsidRDefault="007406C4" w:rsidP="007406C4">
      <w:pPr>
        <w:pStyle w:val="ListParagraph"/>
        <w:rPr>
          <w:b/>
          <w:noProof/>
          <w:color w:val="000000" w:themeColor="text1"/>
        </w:rPr>
      </w:pPr>
    </w:p>
    <w:p w14:paraId="50020803" w14:textId="77777777" w:rsidR="007406C4" w:rsidRDefault="007406C4" w:rsidP="007406C4">
      <w:pPr>
        <w:pStyle w:val="ListParagraph"/>
        <w:rPr>
          <w:b/>
          <w:noProof/>
          <w:color w:val="000000" w:themeColor="text1"/>
        </w:rPr>
      </w:pPr>
    </w:p>
    <w:p w14:paraId="78FA33A7" w14:textId="77777777" w:rsidR="007406C4" w:rsidRDefault="007406C4" w:rsidP="007406C4">
      <w:pPr>
        <w:pStyle w:val="ListParagraph"/>
        <w:rPr>
          <w:b/>
          <w:noProof/>
          <w:color w:val="000000" w:themeColor="text1"/>
        </w:rPr>
      </w:pPr>
    </w:p>
    <w:p w14:paraId="319C8255" w14:textId="77777777" w:rsidR="007406C4" w:rsidRDefault="007406C4" w:rsidP="007406C4">
      <w:pPr>
        <w:pStyle w:val="ListParagraph"/>
        <w:rPr>
          <w:b/>
          <w:noProof/>
          <w:color w:val="000000" w:themeColor="text1"/>
        </w:rPr>
      </w:pPr>
    </w:p>
    <w:p w14:paraId="5C40C9AC" w14:textId="77777777" w:rsidR="007406C4" w:rsidRDefault="007406C4" w:rsidP="007406C4">
      <w:pPr>
        <w:pStyle w:val="ListParagraph"/>
        <w:rPr>
          <w:b/>
          <w:noProof/>
          <w:color w:val="000000" w:themeColor="text1"/>
        </w:rPr>
      </w:pPr>
    </w:p>
    <w:p w14:paraId="3C85C0AC" w14:textId="77777777" w:rsidR="007406C4" w:rsidRDefault="007406C4" w:rsidP="007406C4">
      <w:pPr>
        <w:pStyle w:val="ListParagraph"/>
        <w:rPr>
          <w:b/>
          <w:noProof/>
          <w:color w:val="000000" w:themeColor="text1"/>
        </w:rPr>
      </w:pPr>
    </w:p>
    <w:p w14:paraId="723D639E" w14:textId="77777777" w:rsidR="007406C4" w:rsidRDefault="007406C4" w:rsidP="007406C4">
      <w:pPr>
        <w:pStyle w:val="ListParagraph"/>
        <w:rPr>
          <w:b/>
          <w:noProof/>
          <w:color w:val="000000" w:themeColor="text1"/>
        </w:rPr>
      </w:pPr>
    </w:p>
    <w:p w14:paraId="38239C22" w14:textId="77777777" w:rsidR="007406C4" w:rsidRDefault="007406C4" w:rsidP="007406C4">
      <w:pPr>
        <w:pStyle w:val="ListParagraph"/>
        <w:rPr>
          <w:b/>
          <w:noProof/>
          <w:color w:val="000000" w:themeColor="text1"/>
        </w:rPr>
      </w:pPr>
    </w:p>
    <w:p w14:paraId="4929A861" w14:textId="77777777" w:rsidR="007406C4" w:rsidRPr="007406C4" w:rsidRDefault="007406C4" w:rsidP="007406C4">
      <w:pPr>
        <w:pStyle w:val="ListParagraph"/>
        <w:rPr>
          <w:b/>
          <w:noProof/>
          <w:color w:val="000000" w:themeColor="text1"/>
        </w:rPr>
      </w:pPr>
    </w:p>
    <w:p w14:paraId="5E2D7DE2" w14:textId="77777777" w:rsidR="007406C4" w:rsidRPr="007406C4" w:rsidRDefault="007406C4" w:rsidP="007406C4">
      <w:pPr>
        <w:pStyle w:val="ListParagraph"/>
        <w:rPr>
          <w:b/>
          <w:noProof/>
          <w:color w:val="000000" w:themeColor="text1"/>
        </w:rPr>
      </w:pPr>
      <w:r w:rsidRPr="007406C4">
        <w:rPr>
          <w:b/>
          <w:noProof/>
          <w:color w:val="000000" w:themeColor="text1"/>
        </w:rPr>
        <w:lastRenderedPageBreak/>
        <w:t>Decile-wise Lift Chart:</w:t>
      </w:r>
    </w:p>
    <w:tbl>
      <w:tblPr>
        <w:tblStyle w:val="TableGrid"/>
        <w:tblW w:w="0" w:type="auto"/>
        <w:tblInd w:w="720" w:type="dxa"/>
        <w:tblLook w:val="04A0" w:firstRow="1" w:lastRow="0" w:firstColumn="1" w:lastColumn="0" w:noHBand="0" w:noVBand="1"/>
      </w:tblPr>
      <w:tblGrid>
        <w:gridCol w:w="4041"/>
        <w:gridCol w:w="4095"/>
      </w:tblGrid>
      <w:tr w:rsidR="007406C4" w:rsidRPr="007406C4" w14:paraId="160695E3" w14:textId="77777777" w:rsidTr="00E3151E">
        <w:tc>
          <w:tcPr>
            <w:tcW w:w="4675" w:type="dxa"/>
          </w:tcPr>
          <w:p w14:paraId="12432F7B"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675" w:type="dxa"/>
          </w:tcPr>
          <w:p w14:paraId="36813622"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03FF23F9" w14:textId="77777777" w:rsidTr="00E3151E">
        <w:tc>
          <w:tcPr>
            <w:tcW w:w="4675" w:type="dxa"/>
          </w:tcPr>
          <w:p w14:paraId="15B0EFA6"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7B36421F" wp14:editId="6B939426">
                  <wp:extent cx="2654300" cy="1903382"/>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5815" cy="1911639"/>
                          </a:xfrm>
                          <a:prstGeom prst="rect">
                            <a:avLst/>
                          </a:prstGeom>
                        </pic:spPr>
                      </pic:pic>
                    </a:graphicData>
                  </a:graphic>
                </wp:inline>
              </w:drawing>
            </w:r>
          </w:p>
        </w:tc>
        <w:tc>
          <w:tcPr>
            <w:tcW w:w="4675" w:type="dxa"/>
          </w:tcPr>
          <w:p w14:paraId="3FE6600A"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17A75D6F" wp14:editId="0AB826E5">
                  <wp:extent cx="2691765" cy="1935138"/>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1581" cy="1949384"/>
                          </a:xfrm>
                          <a:prstGeom prst="rect">
                            <a:avLst/>
                          </a:prstGeom>
                        </pic:spPr>
                      </pic:pic>
                    </a:graphicData>
                  </a:graphic>
                </wp:inline>
              </w:drawing>
            </w:r>
          </w:p>
        </w:tc>
      </w:tr>
    </w:tbl>
    <w:p w14:paraId="6E13ADBE" w14:textId="77777777" w:rsidR="007406C4" w:rsidRPr="007406C4" w:rsidRDefault="007406C4" w:rsidP="007406C4">
      <w:pPr>
        <w:pStyle w:val="ListParagraph"/>
        <w:rPr>
          <w:b/>
          <w:color w:val="000000" w:themeColor="text1"/>
        </w:rPr>
      </w:pPr>
    </w:p>
    <w:p w14:paraId="03FD4B43" w14:textId="77777777" w:rsidR="007406C4" w:rsidRPr="007406C4" w:rsidRDefault="007406C4" w:rsidP="007406C4">
      <w:pPr>
        <w:pStyle w:val="ListParagraph"/>
        <w:rPr>
          <w:b/>
          <w:color w:val="000000" w:themeColor="text1"/>
        </w:rPr>
      </w:pPr>
    </w:p>
    <w:p w14:paraId="273CF8EC" w14:textId="77777777" w:rsidR="007406C4" w:rsidRPr="007406C4" w:rsidRDefault="007406C4" w:rsidP="007406C4">
      <w:pPr>
        <w:pStyle w:val="ListParagraph"/>
        <w:numPr>
          <w:ilvl w:val="0"/>
          <w:numId w:val="11"/>
        </w:numPr>
        <w:spacing w:after="160" w:line="259" w:lineRule="auto"/>
        <w:rPr>
          <w:b/>
          <w:color w:val="000000" w:themeColor="text1"/>
        </w:rPr>
      </w:pPr>
      <w:r w:rsidRPr="007406C4">
        <w:rPr>
          <w:b/>
          <w:color w:val="000000" w:themeColor="text1"/>
        </w:rPr>
        <w:t>Random Forest:</w:t>
      </w:r>
    </w:p>
    <w:p w14:paraId="69263652" w14:textId="77777777" w:rsidR="007406C4" w:rsidRPr="007406C4" w:rsidRDefault="007406C4" w:rsidP="007406C4">
      <w:pPr>
        <w:pStyle w:val="ListParagraph"/>
        <w:rPr>
          <w:color w:val="000000" w:themeColor="text1"/>
        </w:rPr>
      </w:pPr>
      <w:r w:rsidRPr="007406C4">
        <w:rPr>
          <w:color w:val="000000" w:themeColor="text1"/>
        </w:rPr>
        <w:t>Random forests is a notion of the general technique of random decision forests</w:t>
      </w:r>
      <w:hyperlink r:id="rId74" w:anchor="cite_note-ho1995-1" w:history="1">
        <w:r w:rsidRPr="007406C4">
          <w:rPr>
            <w:color w:val="000000" w:themeColor="text1"/>
          </w:rPr>
          <w:t>[1]</w:t>
        </w:r>
      </w:hyperlink>
      <w:hyperlink r:id="rId75" w:anchor="cite_note-ho1998-2" w:history="1">
        <w:r w:rsidRPr="007406C4">
          <w:rPr>
            <w:color w:val="000000" w:themeColor="text1"/>
          </w:rPr>
          <w:t>[2]</w:t>
        </w:r>
      </w:hyperlink>
      <w:r w:rsidRPr="007406C4">
        <w:rPr>
          <w:color w:val="000000" w:themeColor="text1"/>
        </w:rPr>
        <w:t xml:space="preserve"> that are an </w:t>
      </w:r>
      <w:hyperlink r:id="rId76" w:tooltip="Ensemble learning" w:history="1">
        <w:r w:rsidRPr="007406C4">
          <w:rPr>
            <w:color w:val="000000" w:themeColor="text1"/>
          </w:rPr>
          <w:t>ensemble learning</w:t>
        </w:r>
      </w:hyperlink>
      <w:r w:rsidRPr="007406C4">
        <w:rPr>
          <w:color w:val="000000" w:themeColor="text1"/>
        </w:rPr>
        <w:t> method for </w:t>
      </w:r>
      <w:hyperlink r:id="rId77" w:tooltip="Statistical classification" w:history="1">
        <w:r w:rsidRPr="007406C4">
          <w:rPr>
            <w:color w:val="000000" w:themeColor="text1"/>
          </w:rPr>
          <w:t>classification</w:t>
        </w:r>
      </w:hyperlink>
      <w:r w:rsidRPr="007406C4">
        <w:rPr>
          <w:color w:val="000000" w:themeColor="text1"/>
        </w:rPr>
        <w:t>, </w:t>
      </w:r>
      <w:hyperlink r:id="rId78" w:tooltip="Regression analysis" w:history="1">
        <w:r w:rsidRPr="007406C4">
          <w:rPr>
            <w:color w:val="000000" w:themeColor="text1"/>
          </w:rPr>
          <w:t>regression</w:t>
        </w:r>
      </w:hyperlink>
      <w:r w:rsidRPr="007406C4">
        <w:rPr>
          <w:color w:val="000000" w:themeColor="text1"/>
        </w:rPr>
        <w:t> and other tasks, that operate by constructing a multitude of </w:t>
      </w:r>
      <w:hyperlink r:id="rId79" w:tooltip="Decision tree learning" w:history="1">
        <w:r w:rsidRPr="007406C4">
          <w:rPr>
            <w:color w:val="000000" w:themeColor="text1"/>
          </w:rPr>
          <w:t>decision trees</w:t>
        </w:r>
      </w:hyperlink>
      <w:r w:rsidRPr="007406C4">
        <w:rPr>
          <w:color w:val="000000" w:themeColor="text1"/>
        </w:rPr>
        <w:t> at training time and outputting the class that is the </w:t>
      </w:r>
      <w:hyperlink r:id="rId80" w:tooltip="Mode (statistics)" w:history="1">
        <w:r w:rsidRPr="007406C4">
          <w:rPr>
            <w:color w:val="000000" w:themeColor="text1"/>
          </w:rPr>
          <w:t>mode</w:t>
        </w:r>
      </w:hyperlink>
      <w:r w:rsidRPr="007406C4">
        <w:rPr>
          <w:color w:val="000000" w:themeColor="text1"/>
        </w:rPr>
        <w:t> of the classes (classification) or mean prediction (regression) of the individual trees. Random decision forests correct for decision trees' habit of </w:t>
      </w:r>
      <w:hyperlink r:id="rId81" w:tooltip="Overfitting" w:history="1">
        <w:r w:rsidRPr="007406C4">
          <w:rPr>
            <w:color w:val="000000" w:themeColor="text1"/>
          </w:rPr>
          <w:t>overfitting</w:t>
        </w:r>
      </w:hyperlink>
      <w:r w:rsidRPr="007406C4">
        <w:rPr>
          <w:color w:val="000000" w:themeColor="text1"/>
        </w:rPr>
        <w:t> to their training set.</w:t>
      </w:r>
    </w:p>
    <w:p w14:paraId="79FED7A7" w14:textId="77777777" w:rsidR="007406C4" w:rsidRPr="007406C4" w:rsidRDefault="007406C4" w:rsidP="007406C4">
      <w:pPr>
        <w:pStyle w:val="ListParagraph"/>
        <w:rPr>
          <w:b/>
          <w:color w:val="000000" w:themeColor="text1"/>
        </w:rPr>
      </w:pPr>
      <w:r w:rsidRPr="007406C4">
        <w:rPr>
          <w:b/>
          <w:color w:val="000000" w:themeColor="text1"/>
        </w:rPr>
        <w:t>Confusion Matrix:</w:t>
      </w:r>
    </w:p>
    <w:tbl>
      <w:tblPr>
        <w:tblStyle w:val="TableGrid"/>
        <w:tblW w:w="0" w:type="auto"/>
        <w:tblInd w:w="720" w:type="dxa"/>
        <w:tblLook w:val="04A0" w:firstRow="1" w:lastRow="0" w:firstColumn="1" w:lastColumn="0" w:noHBand="0" w:noVBand="1"/>
      </w:tblPr>
      <w:tblGrid>
        <w:gridCol w:w="4092"/>
        <w:gridCol w:w="4044"/>
      </w:tblGrid>
      <w:tr w:rsidR="007406C4" w:rsidRPr="007406C4" w14:paraId="2CC3E75C" w14:textId="77777777" w:rsidTr="00E3151E">
        <w:tc>
          <w:tcPr>
            <w:tcW w:w="4329" w:type="dxa"/>
          </w:tcPr>
          <w:p w14:paraId="40A42923"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301" w:type="dxa"/>
          </w:tcPr>
          <w:p w14:paraId="74CB0D23"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2E0D4250" w14:textId="77777777" w:rsidTr="00E3151E">
        <w:tc>
          <w:tcPr>
            <w:tcW w:w="4329" w:type="dxa"/>
          </w:tcPr>
          <w:p w14:paraId="728F80C5"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55B8E22D" wp14:editId="30C9C106">
                  <wp:extent cx="2209800" cy="104122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23176" cy="1047531"/>
                          </a:xfrm>
                          <a:prstGeom prst="rect">
                            <a:avLst/>
                          </a:prstGeom>
                        </pic:spPr>
                      </pic:pic>
                    </a:graphicData>
                  </a:graphic>
                </wp:inline>
              </w:drawing>
            </w:r>
          </w:p>
        </w:tc>
        <w:tc>
          <w:tcPr>
            <w:tcW w:w="4301" w:type="dxa"/>
          </w:tcPr>
          <w:p w14:paraId="064C094B"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46FED381" wp14:editId="3904CAEA">
                  <wp:extent cx="2159000" cy="104303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72281" cy="1049446"/>
                          </a:xfrm>
                          <a:prstGeom prst="rect">
                            <a:avLst/>
                          </a:prstGeom>
                        </pic:spPr>
                      </pic:pic>
                    </a:graphicData>
                  </a:graphic>
                </wp:inline>
              </w:drawing>
            </w:r>
          </w:p>
        </w:tc>
      </w:tr>
    </w:tbl>
    <w:p w14:paraId="4DB5B627" w14:textId="77777777" w:rsidR="007406C4" w:rsidRPr="007406C4" w:rsidRDefault="007406C4" w:rsidP="007406C4">
      <w:pPr>
        <w:ind w:left="720"/>
        <w:rPr>
          <w:color w:val="000000" w:themeColor="text1"/>
          <w:sz w:val="24"/>
          <w:szCs w:val="24"/>
        </w:rPr>
      </w:pPr>
      <w:r w:rsidRPr="007406C4">
        <w:rPr>
          <w:b/>
          <w:color w:val="000000" w:themeColor="text1"/>
          <w:sz w:val="24"/>
          <w:szCs w:val="24"/>
        </w:rPr>
        <w:t xml:space="preserve">Confusion Matrix of Validation Dataset: </w:t>
      </w:r>
      <w:r w:rsidRPr="007406C4">
        <w:rPr>
          <w:color w:val="000000" w:themeColor="text1"/>
          <w:sz w:val="24"/>
          <w:szCs w:val="24"/>
        </w:rPr>
        <w:t xml:space="preserve">From the confusion matrix of validation dataset we can see that the CART Model predicted 475 correct values for class 1 and 70 wrong values for class 1. It predicted 802 correct values for class 0 and 33 wrong values for class </w:t>
      </w:r>
    </w:p>
    <w:p w14:paraId="4F19CDC2" w14:textId="77777777" w:rsidR="007406C4" w:rsidRPr="007406C4" w:rsidRDefault="007406C4" w:rsidP="007406C4">
      <w:pPr>
        <w:pStyle w:val="ListParagraph"/>
        <w:rPr>
          <w:b/>
          <w:color w:val="000000" w:themeColor="text1"/>
        </w:rPr>
      </w:pPr>
    </w:p>
    <w:p w14:paraId="2BF77248" w14:textId="77777777" w:rsidR="007406C4" w:rsidRDefault="007406C4" w:rsidP="007406C4">
      <w:pPr>
        <w:pStyle w:val="ListParagraph"/>
        <w:rPr>
          <w:b/>
          <w:color w:val="000000" w:themeColor="text1"/>
        </w:rPr>
      </w:pPr>
    </w:p>
    <w:p w14:paraId="4EE7EFB9" w14:textId="77777777" w:rsidR="007406C4" w:rsidRDefault="007406C4" w:rsidP="007406C4">
      <w:pPr>
        <w:pStyle w:val="ListParagraph"/>
        <w:rPr>
          <w:b/>
          <w:color w:val="000000" w:themeColor="text1"/>
        </w:rPr>
      </w:pPr>
    </w:p>
    <w:p w14:paraId="32E4758F" w14:textId="77777777" w:rsidR="007406C4" w:rsidRDefault="007406C4" w:rsidP="007406C4">
      <w:pPr>
        <w:pStyle w:val="ListParagraph"/>
        <w:rPr>
          <w:b/>
          <w:color w:val="000000" w:themeColor="text1"/>
        </w:rPr>
      </w:pPr>
    </w:p>
    <w:p w14:paraId="017EB144" w14:textId="77777777" w:rsidR="007406C4" w:rsidRDefault="007406C4" w:rsidP="007406C4">
      <w:pPr>
        <w:pStyle w:val="ListParagraph"/>
        <w:rPr>
          <w:b/>
          <w:color w:val="000000" w:themeColor="text1"/>
        </w:rPr>
      </w:pPr>
    </w:p>
    <w:p w14:paraId="746327A9" w14:textId="77777777" w:rsidR="007406C4" w:rsidRDefault="007406C4" w:rsidP="007406C4">
      <w:pPr>
        <w:pStyle w:val="ListParagraph"/>
        <w:rPr>
          <w:b/>
          <w:color w:val="000000" w:themeColor="text1"/>
        </w:rPr>
      </w:pPr>
    </w:p>
    <w:p w14:paraId="1AF573D0" w14:textId="77777777" w:rsidR="007406C4" w:rsidRPr="007406C4" w:rsidRDefault="007406C4" w:rsidP="007406C4">
      <w:pPr>
        <w:pStyle w:val="ListParagraph"/>
        <w:rPr>
          <w:b/>
          <w:color w:val="000000" w:themeColor="text1"/>
        </w:rPr>
      </w:pPr>
    </w:p>
    <w:p w14:paraId="5568A37D" w14:textId="77777777" w:rsidR="007406C4" w:rsidRPr="007406C4" w:rsidRDefault="007406C4" w:rsidP="007406C4">
      <w:pPr>
        <w:pStyle w:val="ListParagraph"/>
        <w:rPr>
          <w:b/>
          <w:color w:val="000000" w:themeColor="text1"/>
        </w:rPr>
      </w:pPr>
      <w:r w:rsidRPr="007406C4">
        <w:rPr>
          <w:b/>
          <w:color w:val="000000" w:themeColor="text1"/>
        </w:rPr>
        <w:lastRenderedPageBreak/>
        <w:t>Lift Chart:</w:t>
      </w:r>
    </w:p>
    <w:tbl>
      <w:tblPr>
        <w:tblStyle w:val="TableGrid"/>
        <w:tblW w:w="0" w:type="auto"/>
        <w:tblInd w:w="720" w:type="dxa"/>
        <w:tblLook w:val="04A0" w:firstRow="1" w:lastRow="0" w:firstColumn="1" w:lastColumn="0" w:noHBand="0" w:noVBand="1"/>
      </w:tblPr>
      <w:tblGrid>
        <w:gridCol w:w="4042"/>
        <w:gridCol w:w="4094"/>
      </w:tblGrid>
      <w:tr w:rsidR="007406C4" w:rsidRPr="007406C4" w14:paraId="250BA2E7" w14:textId="77777777" w:rsidTr="00E3151E">
        <w:trPr>
          <w:trHeight w:val="259"/>
        </w:trPr>
        <w:tc>
          <w:tcPr>
            <w:tcW w:w="4362" w:type="dxa"/>
          </w:tcPr>
          <w:p w14:paraId="2A54E3B4"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268" w:type="dxa"/>
          </w:tcPr>
          <w:p w14:paraId="15B03C72"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6C63D9F8" w14:textId="77777777" w:rsidTr="00E3151E">
        <w:trPr>
          <w:trHeight w:val="3050"/>
        </w:trPr>
        <w:tc>
          <w:tcPr>
            <w:tcW w:w="4362" w:type="dxa"/>
          </w:tcPr>
          <w:p w14:paraId="4A754851"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07E93EB0" wp14:editId="1A16AAF3">
                  <wp:extent cx="2632960" cy="1892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38505" cy="1896285"/>
                          </a:xfrm>
                          <a:prstGeom prst="rect">
                            <a:avLst/>
                          </a:prstGeom>
                        </pic:spPr>
                      </pic:pic>
                    </a:graphicData>
                  </a:graphic>
                </wp:inline>
              </w:drawing>
            </w:r>
          </w:p>
        </w:tc>
        <w:tc>
          <w:tcPr>
            <w:tcW w:w="4268" w:type="dxa"/>
          </w:tcPr>
          <w:p w14:paraId="10642172"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72A8EAEA" wp14:editId="55490D84">
                  <wp:extent cx="2668303" cy="19177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76859" cy="1923849"/>
                          </a:xfrm>
                          <a:prstGeom prst="rect">
                            <a:avLst/>
                          </a:prstGeom>
                        </pic:spPr>
                      </pic:pic>
                    </a:graphicData>
                  </a:graphic>
                </wp:inline>
              </w:drawing>
            </w:r>
          </w:p>
        </w:tc>
      </w:tr>
    </w:tbl>
    <w:p w14:paraId="4DADEAD7" w14:textId="77777777" w:rsidR="007406C4" w:rsidRPr="007406C4" w:rsidRDefault="007406C4" w:rsidP="007406C4">
      <w:pPr>
        <w:pStyle w:val="ListParagraph"/>
        <w:rPr>
          <w:b/>
          <w:color w:val="000000" w:themeColor="text1"/>
        </w:rPr>
      </w:pPr>
    </w:p>
    <w:p w14:paraId="24171BBD" w14:textId="77777777" w:rsidR="007406C4" w:rsidRPr="007406C4" w:rsidRDefault="007406C4" w:rsidP="007406C4">
      <w:pPr>
        <w:pStyle w:val="ListParagraph"/>
        <w:rPr>
          <w:b/>
          <w:color w:val="000000" w:themeColor="text1"/>
        </w:rPr>
      </w:pPr>
    </w:p>
    <w:p w14:paraId="258FEF23" w14:textId="77777777" w:rsidR="007406C4" w:rsidRPr="007406C4" w:rsidRDefault="007406C4" w:rsidP="007406C4">
      <w:pPr>
        <w:pStyle w:val="ListParagraph"/>
        <w:rPr>
          <w:b/>
          <w:color w:val="000000" w:themeColor="text1"/>
        </w:rPr>
      </w:pPr>
    </w:p>
    <w:p w14:paraId="1DD5E483" w14:textId="77777777" w:rsidR="007406C4" w:rsidRPr="007406C4" w:rsidRDefault="007406C4" w:rsidP="007406C4">
      <w:pPr>
        <w:pStyle w:val="ListParagraph"/>
        <w:rPr>
          <w:b/>
          <w:color w:val="000000" w:themeColor="text1"/>
        </w:rPr>
      </w:pPr>
    </w:p>
    <w:p w14:paraId="31AC446A" w14:textId="77777777" w:rsidR="007406C4" w:rsidRPr="007406C4" w:rsidRDefault="007406C4" w:rsidP="007406C4">
      <w:pPr>
        <w:pStyle w:val="ListParagraph"/>
        <w:rPr>
          <w:b/>
          <w:color w:val="000000" w:themeColor="text1"/>
        </w:rPr>
      </w:pPr>
    </w:p>
    <w:p w14:paraId="38C973A5" w14:textId="77777777" w:rsidR="007406C4" w:rsidRPr="007406C4" w:rsidRDefault="007406C4" w:rsidP="007406C4">
      <w:pPr>
        <w:pStyle w:val="ListParagraph"/>
        <w:rPr>
          <w:b/>
          <w:color w:val="000000" w:themeColor="text1"/>
        </w:rPr>
      </w:pPr>
      <w:r w:rsidRPr="007406C4">
        <w:rPr>
          <w:b/>
          <w:color w:val="000000" w:themeColor="text1"/>
        </w:rPr>
        <w:t>Decile-wise Lift Chart</w:t>
      </w:r>
    </w:p>
    <w:tbl>
      <w:tblPr>
        <w:tblStyle w:val="TableGrid"/>
        <w:tblW w:w="0" w:type="auto"/>
        <w:tblInd w:w="720" w:type="dxa"/>
        <w:tblLook w:val="04A0" w:firstRow="1" w:lastRow="0" w:firstColumn="1" w:lastColumn="0" w:noHBand="0" w:noVBand="1"/>
      </w:tblPr>
      <w:tblGrid>
        <w:gridCol w:w="4035"/>
        <w:gridCol w:w="4101"/>
      </w:tblGrid>
      <w:tr w:rsidR="007406C4" w:rsidRPr="007406C4" w14:paraId="285ABE43" w14:textId="77777777" w:rsidTr="00E3151E">
        <w:tc>
          <w:tcPr>
            <w:tcW w:w="4675" w:type="dxa"/>
          </w:tcPr>
          <w:p w14:paraId="23665251"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675" w:type="dxa"/>
          </w:tcPr>
          <w:p w14:paraId="2770AAF2"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549557BB" w14:textId="77777777" w:rsidTr="00E3151E">
        <w:tc>
          <w:tcPr>
            <w:tcW w:w="4675" w:type="dxa"/>
          </w:tcPr>
          <w:p w14:paraId="3C41DA98"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6E985A31" wp14:editId="65C8F073">
                  <wp:extent cx="2571157" cy="18542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83274" cy="1862938"/>
                          </a:xfrm>
                          <a:prstGeom prst="rect">
                            <a:avLst/>
                          </a:prstGeom>
                        </pic:spPr>
                      </pic:pic>
                    </a:graphicData>
                  </a:graphic>
                </wp:inline>
              </w:drawing>
            </w:r>
          </w:p>
        </w:tc>
        <w:tc>
          <w:tcPr>
            <w:tcW w:w="4675" w:type="dxa"/>
          </w:tcPr>
          <w:p w14:paraId="456BD348"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68BD6648" wp14:editId="4509D7AF">
                  <wp:extent cx="2616200" cy="1880813"/>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27643" cy="1889040"/>
                          </a:xfrm>
                          <a:prstGeom prst="rect">
                            <a:avLst/>
                          </a:prstGeom>
                        </pic:spPr>
                      </pic:pic>
                    </a:graphicData>
                  </a:graphic>
                </wp:inline>
              </w:drawing>
            </w:r>
          </w:p>
        </w:tc>
      </w:tr>
    </w:tbl>
    <w:p w14:paraId="00539454" w14:textId="77777777" w:rsidR="007406C4" w:rsidRPr="007406C4" w:rsidRDefault="007406C4" w:rsidP="007406C4">
      <w:pPr>
        <w:pStyle w:val="ListParagraph"/>
        <w:rPr>
          <w:b/>
          <w:color w:val="000000" w:themeColor="text1"/>
        </w:rPr>
      </w:pPr>
    </w:p>
    <w:p w14:paraId="216E0381" w14:textId="77777777" w:rsidR="007406C4" w:rsidRDefault="007406C4" w:rsidP="007406C4">
      <w:pPr>
        <w:rPr>
          <w:b/>
          <w:color w:val="000000" w:themeColor="text1"/>
          <w:sz w:val="24"/>
          <w:szCs w:val="24"/>
        </w:rPr>
      </w:pPr>
    </w:p>
    <w:p w14:paraId="14892D0E" w14:textId="77777777" w:rsidR="007406C4" w:rsidRDefault="007406C4" w:rsidP="007406C4">
      <w:pPr>
        <w:rPr>
          <w:b/>
          <w:color w:val="000000" w:themeColor="text1"/>
          <w:sz w:val="24"/>
          <w:szCs w:val="24"/>
        </w:rPr>
      </w:pPr>
    </w:p>
    <w:p w14:paraId="6D9234FF" w14:textId="77777777" w:rsidR="007406C4" w:rsidRDefault="007406C4" w:rsidP="007406C4">
      <w:pPr>
        <w:rPr>
          <w:b/>
          <w:color w:val="000000" w:themeColor="text1"/>
          <w:sz w:val="24"/>
          <w:szCs w:val="24"/>
        </w:rPr>
      </w:pPr>
    </w:p>
    <w:p w14:paraId="1D07FC58" w14:textId="77777777" w:rsidR="007406C4" w:rsidRDefault="007406C4" w:rsidP="007406C4">
      <w:pPr>
        <w:rPr>
          <w:b/>
          <w:color w:val="000000" w:themeColor="text1"/>
          <w:sz w:val="24"/>
          <w:szCs w:val="24"/>
        </w:rPr>
      </w:pPr>
    </w:p>
    <w:p w14:paraId="56689069" w14:textId="77777777" w:rsidR="007406C4" w:rsidRDefault="007406C4" w:rsidP="007406C4">
      <w:pPr>
        <w:rPr>
          <w:b/>
          <w:color w:val="000000" w:themeColor="text1"/>
          <w:sz w:val="24"/>
          <w:szCs w:val="24"/>
        </w:rPr>
      </w:pPr>
    </w:p>
    <w:p w14:paraId="04790130" w14:textId="77777777" w:rsidR="007406C4" w:rsidRDefault="007406C4" w:rsidP="007406C4">
      <w:pPr>
        <w:rPr>
          <w:b/>
          <w:color w:val="000000" w:themeColor="text1"/>
          <w:sz w:val="24"/>
          <w:szCs w:val="24"/>
        </w:rPr>
      </w:pPr>
    </w:p>
    <w:p w14:paraId="312F3746" w14:textId="77777777" w:rsidR="007406C4" w:rsidRDefault="007406C4" w:rsidP="007406C4">
      <w:pPr>
        <w:rPr>
          <w:b/>
          <w:color w:val="000000" w:themeColor="text1"/>
          <w:sz w:val="24"/>
          <w:szCs w:val="24"/>
        </w:rPr>
      </w:pPr>
    </w:p>
    <w:p w14:paraId="7B68520A" w14:textId="77777777" w:rsidR="007406C4" w:rsidRPr="007406C4" w:rsidRDefault="007406C4" w:rsidP="007406C4">
      <w:pPr>
        <w:rPr>
          <w:b/>
          <w:color w:val="000000" w:themeColor="text1"/>
          <w:sz w:val="24"/>
          <w:szCs w:val="24"/>
        </w:rPr>
      </w:pPr>
      <w:r w:rsidRPr="007406C4">
        <w:rPr>
          <w:b/>
          <w:color w:val="000000" w:themeColor="text1"/>
          <w:sz w:val="24"/>
          <w:szCs w:val="24"/>
        </w:rPr>
        <w:lastRenderedPageBreak/>
        <w:t>Comparison of the aforementioned Algorithms:</w:t>
      </w:r>
    </w:p>
    <w:tbl>
      <w:tblPr>
        <w:tblStyle w:val="TableGrid"/>
        <w:tblW w:w="0" w:type="auto"/>
        <w:tblInd w:w="-185" w:type="dxa"/>
        <w:tblLook w:val="04A0" w:firstRow="1" w:lastRow="0" w:firstColumn="1" w:lastColumn="0" w:noHBand="0" w:noVBand="1"/>
      </w:tblPr>
      <w:tblGrid>
        <w:gridCol w:w="3023"/>
        <w:gridCol w:w="3000"/>
        <w:gridCol w:w="3018"/>
      </w:tblGrid>
      <w:tr w:rsidR="007406C4" w:rsidRPr="007406C4" w14:paraId="171FFFB0" w14:textId="77777777" w:rsidTr="00E3151E">
        <w:tc>
          <w:tcPr>
            <w:tcW w:w="3456" w:type="dxa"/>
          </w:tcPr>
          <w:p w14:paraId="6C205320" w14:textId="77777777" w:rsidR="007406C4" w:rsidRPr="007406C4" w:rsidRDefault="007406C4" w:rsidP="00E3151E">
            <w:pPr>
              <w:rPr>
                <w:color w:val="000000" w:themeColor="text1"/>
                <w:sz w:val="24"/>
                <w:szCs w:val="24"/>
              </w:rPr>
            </w:pPr>
            <w:r w:rsidRPr="007406C4">
              <w:rPr>
                <w:color w:val="000000" w:themeColor="text1"/>
                <w:sz w:val="24"/>
                <w:szCs w:val="24"/>
              </w:rPr>
              <w:t>Logistic</w:t>
            </w:r>
          </w:p>
        </w:tc>
        <w:tc>
          <w:tcPr>
            <w:tcW w:w="3157" w:type="dxa"/>
          </w:tcPr>
          <w:p w14:paraId="2F21D874" w14:textId="77777777" w:rsidR="007406C4" w:rsidRPr="007406C4" w:rsidRDefault="007406C4" w:rsidP="00E3151E">
            <w:pPr>
              <w:rPr>
                <w:color w:val="000000" w:themeColor="text1"/>
                <w:sz w:val="24"/>
                <w:szCs w:val="24"/>
              </w:rPr>
            </w:pPr>
            <w:r w:rsidRPr="007406C4">
              <w:rPr>
                <w:color w:val="000000" w:themeColor="text1"/>
                <w:sz w:val="24"/>
                <w:szCs w:val="24"/>
              </w:rPr>
              <w:t>CART</w:t>
            </w:r>
          </w:p>
        </w:tc>
        <w:tc>
          <w:tcPr>
            <w:tcW w:w="2922" w:type="dxa"/>
          </w:tcPr>
          <w:p w14:paraId="4079AE49" w14:textId="77777777" w:rsidR="007406C4" w:rsidRPr="007406C4" w:rsidRDefault="007406C4" w:rsidP="00E3151E">
            <w:pPr>
              <w:rPr>
                <w:color w:val="000000" w:themeColor="text1"/>
                <w:sz w:val="24"/>
                <w:szCs w:val="24"/>
              </w:rPr>
            </w:pPr>
            <w:r w:rsidRPr="007406C4">
              <w:rPr>
                <w:color w:val="000000" w:themeColor="text1"/>
                <w:sz w:val="24"/>
                <w:szCs w:val="24"/>
              </w:rPr>
              <w:t>Random Forest</w:t>
            </w:r>
          </w:p>
        </w:tc>
      </w:tr>
      <w:tr w:rsidR="007406C4" w:rsidRPr="007406C4" w14:paraId="7F720B7C" w14:textId="77777777" w:rsidTr="00E3151E">
        <w:tc>
          <w:tcPr>
            <w:tcW w:w="3456" w:type="dxa"/>
          </w:tcPr>
          <w:p w14:paraId="41A0BC42" w14:textId="77777777" w:rsidR="007406C4" w:rsidRPr="007406C4" w:rsidRDefault="007406C4" w:rsidP="00E3151E">
            <w:pPr>
              <w:rPr>
                <w:color w:val="000000" w:themeColor="text1"/>
                <w:sz w:val="24"/>
                <w:szCs w:val="24"/>
              </w:rPr>
            </w:pPr>
            <w:r w:rsidRPr="007406C4">
              <w:rPr>
                <w:noProof/>
                <w:color w:val="000000" w:themeColor="text1"/>
                <w:sz w:val="24"/>
                <w:szCs w:val="24"/>
                <w:lang w:eastAsia="en-US"/>
              </w:rPr>
              <w:drawing>
                <wp:inline distT="0" distB="0" distL="0" distR="0" wp14:anchorId="25A43442" wp14:editId="2775A018">
                  <wp:extent cx="2004869" cy="677906"/>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72885" cy="700904"/>
                          </a:xfrm>
                          <a:prstGeom prst="rect">
                            <a:avLst/>
                          </a:prstGeom>
                        </pic:spPr>
                      </pic:pic>
                    </a:graphicData>
                  </a:graphic>
                </wp:inline>
              </w:drawing>
            </w:r>
          </w:p>
        </w:tc>
        <w:tc>
          <w:tcPr>
            <w:tcW w:w="3157" w:type="dxa"/>
          </w:tcPr>
          <w:p w14:paraId="4E630817" w14:textId="77777777" w:rsidR="007406C4" w:rsidRPr="007406C4" w:rsidRDefault="007406C4" w:rsidP="00E3151E">
            <w:pPr>
              <w:rPr>
                <w:color w:val="000000" w:themeColor="text1"/>
                <w:sz w:val="24"/>
                <w:szCs w:val="24"/>
              </w:rPr>
            </w:pPr>
            <w:r w:rsidRPr="007406C4">
              <w:rPr>
                <w:noProof/>
                <w:color w:val="000000" w:themeColor="text1"/>
                <w:sz w:val="24"/>
                <w:szCs w:val="24"/>
                <w:lang w:eastAsia="en-US"/>
              </w:rPr>
              <w:drawing>
                <wp:inline distT="0" distB="0" distL="0" distR="0" wp14:anchorId="668B8392" wp14:editId="1143637D">
                  <wp:extent cx="1987903" cy="730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52694" cy="754051"/>
                          </a:xfrm>
                          <a:prstGeom prst="rect">
                            <a:avLst/>
                          </a:prstGeom>
                        </pic:spPr>
                      </pic:pic>
                    </a:graphicData>
                  </a:graphic>
                </wp:inline>
              </w:drawing>
            </w:r>
          </w:p>
        </w:tc>
        <w:tc>
          <w:tcPr>
            <w:tcW w:w="2922" w:type="dxa"/>
          </w:tcPr>
          <w:p w14:paraId="483A4B92" w14:textId="77777777" w:rsidR="007406C4" w:rsidRPr="007406C4" w:rsidRDefault="007406C4" w:rsidP="00E3151E">
            <w:pPr>
              <w:rPr>
                <w:color w:val="000000" w:themeColor="text1"/>
                <w:sz w:val="24"/>
                <w:szCs w:val="24"/>
              </w:rPr>
            </w:pPr>
            <w:r w:rsidRPr="007406C4">
              <w:rPr>
                <w:noProof/>
                <w:color w:val="000000" w:themeColor="text1"/>
                <w:sz w:val="24"/>
                <w:szCs w:val="24"/>
                <w:lang w:eastAsia="en-US"/>
              </w:rPr>
              <w:drawing>
                <wp:inline distT="0" distB="0" distL="0" distR="0" wp14:anchorId="614C7804" wp14:editId="4DA527D7">
                  <wp:extent cx="1862550" cy="679450"/>
                  <wp:effectExtent l="0" t="0" r="444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5519" cy="702421"/>
                          </a:xfrm>
                          <a:prstGeom prst="rect">
                            <a:avLst/>
                          </a:prstGeom>
                        </pic:spPr>
                      </pic:pic>
                    </a:graphicData>
                  </a:graphic>
                </wp:inline>
              </w:drawing>
            </w:r>
          </w:p>
        </w:tc>
      </w:tr>
      <w:tr w:rsidR="007406C4" w:rsidRPr="007406C4" w14:paraId="5076F3FE" w14:textId="77777777" w:rsidTr="00E3151E">
        <w:tc>
          <w:tcPr>
            <w:tcW w:w="3456" w:type="dxa"/>
          </w:tcPr>
          <w:p w14:paraId="552F8005" w14:textId="77777777" w:rsidR="007406C4" w:rsidRPr="007406C4" w:rsidRDefault="007406C4" w:rsidP="00E3151E">
            <w:pPr>
              <w:rPr>
                <w:noProof/>
                <w:color w:val="000000" w:themeColor="text1"/>
                <w:sz w:val="24"/>
                <w:szCs w:val="24"/>
              </w:rPr>
            </w:pPr>
            <w:r w:rsidRPr="007406C4">
              <w:rPr>
                <w:noProof/>
                <w:color w:val="000000" w:themeColor="text1"/>
                <w:sz w:val="24"/>
                <w:szCs w:val="24"/>
                <w:lang w:eastAsia="en-US"/>
              </w:rPr>
              <w:drawing>
                <wp:inline distT="0" distB="0" distL="0" distR="0" wp14:anchorId="53F63CA5" wp14:editId="2881621B">
                  <wp:extent cx="1871377" cy="1352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79748" cy="1358600"/>
                          </a:xfrm>
                          <a:prstGeom prst="rect">
                            <a:avLst/>
                          </a:prstGeom>
                        </pic:spPr>
                      </pic:pic>
                    </a:graphicData>
                  </a:graphic>
                </wp:inline>
              </w:drawing>
            </w:r>
          </w:p>
        </w:tc>
        <w:tc>
          <w:tcPr>
            <w:tcW w:w="3157" w:type="dxa"/>
          </w:tcPr>
          <w:p w14:paraId="1A4F0FEB" w14:textId="77777777" w:rsidR="007406C4" w:rsidRPr="007406C4" w:rsidRDefault="007406C4" w:rsidP="00E3151E">
            <w:pPr>
              <w:rPr>
                <w:noProof/>
                <w:color w:val="000000" w:themeColor="text1"/>
                <w:sz w:val="24"/>
                <w:szCs w:val="24"/>
              </w:rPr>
            </w:pPr>
            <w:r w:rsidRPr="007406C4">
              <w:rPr>
                <w:noProof/>
                <w:color w:val="000000" w:themeColor="text1"/>
                <w:sz w:val="24"/>
                <w:szCs w:val="24"/>
                <w:lang w:eastAsia="en-US"/>
              </w:rPr>
              <w:drawing>
                <wp:inline distT="0" distB="0" distL="0" distR="0" wp14:anchorId="069D6953" wp14:editId="5FDE3B84">
                  <wp:extent cx="1938517" cy="1384300"/>
                  <wp:effectExtent l="0" t="0" r="508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51353" cy="1393466"/>
                          </a:xfrm>
                          <a:prstGeom prst="rect">
                            <a:avLst/>
                          </a:prstGeom>
                        </pic:spPr>
                      </pic:pic>
                    </a:graphicData>
                  </a:graphic>
                </wp:inline>
              </w:drawing>
            </w:r>
          </w:p>
        </w:tc>
        <w:tc>
          <w:tcPr>
            <w:tcW w:w="2922" w:type="dxa"/>
          </w:tcPr>
          <w:p w14:paraId="66226483" w14:textId="77777777" w:rsidR="007406C4" w:rsidRPr="007406C4" w:rsidRDefault="007406C4" w:rsidP="00E3151E">
            <w:pPr>
              <w:rPr>
                <w:noProof/>
                <w:color w:val="000000" w:themeColor="text1"/>
                <w:sz w:val="24"/>
                <w:szCs w:val="24"/>
              </w:rPr>
            </w:pPr>
            <w:r w:rsidRPr="007406C4">
              <w:rPr>
                <w:noProof/>
                <w:color w:val="000000" w:themeColor="text1"/>
                <w:sz w:val="24"/>
                <w:szCs w:val="24"/>
                <w:lang w:eastAsia="en-US"/>
              </w:rPr>
              <w:drawing>
                <wp:inline distT="0" distB="0" distL="0" distR="0" wp14:anchorId="6B9E10CA" wp14:editId="29F70D6B">
                  <wp:extent cx="1997532" cy="13462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7406" cy="1359593"/>
                          </a:xfrm>
                          <a:prstGeom prst="rect">
                            <a:avLst/>
                          </a:prstGeom>
                        </pic:spPr>
                      </pic:pic>
                    </a:graphicData>
                  </a:graphic>
                </wp:inline>
              </w:drawing>
            </w:r>
          </w:p>
        </w:tc>
      </w:tr>
    </w:tbl>
    <w:p w14:paraId="7E7B4185" w14:textId="77777777" w:rsidR="007406C4" w:rsidRPr="007406C4" w:rsidRDefault="007406C4" w:rsidP="007406C4">
      <w:pPr>
        <w:rPr>
          <w:color w:val="000000" w:themeColor="text1"/>
          <w:sz w:val="24"/>
          <w:szCs w:val="24"/>
        </w:rPr>
      </w:pPr>
    </w:p>
    <w:p w14:paraId="598D7AE2" w14:textId="77777777" w:rsidR="007406C4" w:rsidRPr="007406C4" w:rsidRDefault="007406C4" w:rsidP="007406C4">
      <w:pPr>
        <w:rPr>
          <w:b/>
          <w:color w:val="000000" w:themeColor="text1"/>
          <w:sz w:val="24"/>
          <w:szCs w:val="24"/>
        </w:rPr>
      </w:pPr>
    </w:p>
    <w:p w14:paraId="23B01BC7" w14:textId="77777777" w:rsidR="007406C4" w:rsidRPr="007406C4" w:rsidRDefault="007406C4" w:rsidP="007406C4">
      <w:pPr>
        <w:rPr>
          <w:b/>
          <w:color w:val="000000" w:themeColor="text1"/>
          <w:sz w:val="24"/>
          <w:szCs w:val="24"/>
        </w:rPr>
      </w:pPr>
    </w:p>
    <w:p w14:paraId="36265572" w14:textId="77777777" w:rsidR="007406C4" w:rsidRPr="007406C4" w:rsidRDefault="007406C4" w:rsidP="007406C4">
      <w:pPr>
        <w:rPr>
          <w:b/>
          <w:color w:val="000000" w:themeColor="text1"/>
          <w:sz w:val="24"/>
          <w:szCs w:val="24"/>
        </w:rPr>
      </w:pPr>
    </w:p>
    <w:p w14:paraId="77A8BA12" w14:textId="77777777" w:rsidR="007406C4" w:rsidRPr="007406C4" w:rsidRDefault="007406C4" w:rsidP="007406C4">
      <w:pPr>
        <w:rPr>
          <w:b/>
          <w:color w:val="000000" w:themeColor="text1"/>
          <w:sz w:val="24"/>
          <w:szCs w:val="24"/>
        </w:rPr>
      </w:pPr>
      <w:r w:rsidRPr="007406C4">
        <w:rPr>
          <w:b/>
          <w:color w:val="000000" w:themeColor="text1"/>
          <w:sz w:val="24"/>
          <w:szCs w:val="24"/>
        </w:rPr>
        <w:t>Conclusion:</w:t>
      </w:r>
    </w:p>
    <w:p w14:paraId="1EF74591" w14:textId="77777777" w:rsidR="007406C4" w:rsidRPr="007406C4" w:rsidRDefault="007406C4" w:rsidP="007406C4">
      <w:pPr>
        <w:rPr>
          <w:color w:val="000000" w:themeColor="text1"/>
          <w:sz w:val="24"/>
          <w:szCs w:val="24"/>
        </w:rPr>
      </w:pPr>
      <w:r w:rsidRPr="007406C4">
        <w:rPr>
          <w:color w:val="000000" w:themeColor="text1"/>
          <w:sz w:val="24"/>
          <w:szCs w:val="24"/>
        </w:rPr>
        <w:t>If we look into the above table it’s clearly seen that Random Forest provides the least value for overall error report as compared to Logistic and CART analysis. But if we compare the AUC values for all the 3 algorithms Logistic and Random Forest provides approximately same results with a difference of 0.005. So as per our studies I have chosen Random forest as the best analysis model for the given dataset.</w:t>
      </w:r>
    </w:p>
    <w:p w14:paraId="0F349D6D" w14:textId="77777777" w:rsidR="007406C4" w:rsidRPr="009B0B73" w:rsidRDefault="007406C4" w:rsidP="007406C4">
      <w:pPr>
        <w:rPr>
          <w:b/>
          <w:color w:val="000000" w:themeColor="text1"/>
          <w:sz w:val="24"/>
          <w:szCs w:val="24"/>
        </w:rPr>
      </w:pPr>
      <w:r w:rsidRPr="009B0B73">
        <w:rPr>
          <w:b/>
          <w:color w:val="000000" w:themeColor="text1"/>
          <w:sz w:val="24"/>
          <w:szCs w:val="24"/>
        </w:rPr>
        <w:t>Problem 4:</w:t>
      </w:r>
    </w:p>
    <w:p w14:paraId="70881897" w14:textId="77777777" w:rsidR="007406C4" w:rsidRPr="007406C4" w:rsidRDefault="007406C4" w:rsidP="007406C4">
      <w:pPr>
        <w:rPr>
          <w:b/>
          <w:color w:val="000000" w:themeColor="text1"/>
          <w:sz w:val="24"/>
          <w:szCs w:val="24"/>
        </w:rPr>
      </w:pPr>
      <w:r w:rsidRPr="007406C4">
        <w:rPr>
          <w:b/>
          <w:color w:val="000000" w:themeColor="text1"/>
          <w:sz w:val="24"/>
          <w:szCs w:val="24"/>
        </w:rPr>
        <w:t>Random Forest:</w:t>
      </w:r>
    </w:p>
    <w:p w14:paraId="30244953" w14:textId="77777777" w:rsidR="007406C4" w:rsidRPr="007406C4" w:rsidRDefault="007406C4" w:rsidP="007406C4">
      <w:pPr>
        <w:jc w:val="both"/>
        <w:rPr>
          <w:rFonts w:cs="Arial"/>
          <w:color w:val="000000" w:themeColor="text1"/>
          <w:sz w:val="24"/>
          <w:szCs w:val="24"/>
          <w:shd w:val="clear" w:color="auto" w:fill="FFFFFF"/>
        </w:rPr>
      </w:pPr>
      <w:r w:rsidRPr="007406C4">
        <w:rPr>
          <w:rFonts w:cs="Arial"/>
          <w:b/>
          <w:bCs/>
          <w:color w:val="000000" w:themeColor="text1"/>
          <w:sz w:val="24"/>
          <w:szCs w:val="24"/>
          <w:shd w:val="clear" w:color="auto" w:fill="FFFFFF"/>
        </w:rPr>
        <w:t>Random forests</w:t>
      </w:r>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is a notion of the general technique of random decision forest</w:t>
      </w:r>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that are an</w:t>
      </w:r>
      <w:r w:rsidRPr="007406C4">
        <w:rPr>
          <w:rStyle w:val="apple-converted-space"/>
          <w:rFonts w:cs="Arial"/>
          <w:color w:val="000000" w:themeColor="text1"/>
          <w:sz w:val="24"/>
          <w:szCs w:val="24"/>
          <w:shd w:val="clear" w:color="auto" w:fill="FFFFFF"/>
        </w:rPr>
        <w:t> </w:t>
      </w:r>
      <w:hyperlink r:id="rId94" w:tooltip="Ensemble learning" w:history="1">
        <w:r w:rsidRPr="007406C4">
          <w:rPr>
            <w:rStyle w:val="Hyperlink"/>
            <w:rFonts w:cs="Arial"/>
            <w:color w:val="000000" w:themeColor="text1"/>
            <w:sz w:val="24"/>
            <w:szCs w:val="24"/>
            <w:shd w:val="clear" w:color="auto" w:fill="FFFFFF"/>
          </w:rPr>
          <w:t>ensemble learning</w:t>
        </w:r>
      </w:hyperlink>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method for</w:t>
      </w:r>
      <w:r w:rsidRPr="007406C4">
        <w:rPr>
          <w:rStyle w:val="apple-converted-space"/>
          <w:rFonts w:cs="Arial"/>
          <w:color w:val="000000" w:themeColor="text1"/>
          <w:sz w:val="24"/>
          <w:szCs w:val="24"/>
          <w:shd w:val="clear" w:color="auto" w:fill="FFFFFF"/>
        </w:rPr>
        <w:t> </w:t>
      </w:r>
      <w:hyperlink r:id="rId95" w:tooltip="Statistical classification" w:history="1">
        <w:r w:rsidRPr="007406C4">
          <w:rPr>
            <w:rStyle w:val="Hyperlink"/>
            <w:rFonts w:cs="Arial"/>
            <w:color w:val="000000" w:themeColor="text1"/>
            <w:sz w:val="24"/>
            <w:szCs w:val="24"/>
            <w:shd w:val="clear" w:color="auto" w:fill="FFFFFF"/>
          </w:rPr>
          <w:t>classification</w:t>
        </w:r>
      </w:hyperlink>
      <w:r w:rsidRPr="007406C4">
        <w:rPr>
          <w:rFonts w:cs="Arial"/>
          <w:color w:val="000000" w:themeColor="text1"/>
          <w:sz w:val="24"/>
          <w:szCs w:val="24"/>
          <w:shd w:val="clear" w:color="auto" w:fill="FFFFFF"/>
        </w:rPr>
        <w:t>,</w:t>
      </w:r>
      <w:r w:rsidRPr="007406C4">
        <w:rPr>
          <w:rStyle w:val="apple-converted-space"/>
          <w:rFonts w:cs="Arial"/>
          <w:color w:val="000000" w:themeColor="text1"/>
          <w:sz w:val="24"/>
          <w:szCs w:val="24"/>
          <w:shd w:val="clear" w:color="auto" w:fill="FFFFFF"/>
        </w:rPr>
        <w:t> </w:t>
      </w:r>
      <w:hyperlink r:id="rId96" w:tooltip="Regression analysis" w:history="1">
        <w:r w:rsidRPr="007406C4">
          <w:rPr>
            <w:rStyle w:val="Hyperlink"/>
            <w:rFonts w:cs="Arial"/>
            <w:color w:val="000000" w:themeColor="text1"/>
            <w:sz w:val="24"/>
            <w:szCs w:val="24"/>
            <w:shd w:val="clear" w:color="auto" w:fill="FFFFFF"/>
          </w:rPr>
          <w:t>regression</w:t>
        </w:r>
      </w:hyperlink>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 xml:space="preserve">and other tasks, that operate by constructing a multitude of </w:t>
      </w:r>
      <w:hyperlink r:id="rId97" w:tooltip="Decision tree learning" w:history="1">
        <w:r w:rsidRPr="007406C4">
          <w:rPr>
            <w:rStyle w:val="Hyperlink"/>
            <w:rFonts w:cs="Arial"/>
            <w:color w:val="000000" w:themeColor="text1"/>
            <w:sz w:val="24"/>
            <w:szCs w:val="24"/>
            <w:shd w:val="clear" w:color="auto" w:fill="FFFFFF"/>
          </w:rPr>
          <w:t>decision trees</w:t>
        </w:r>
      </w:hyperlink>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at training time and outputting the class that is the</w:t>
      </w:r>
      <w:r w:rsidRPr="007406C4">
        <w:rPr>
          <w:rStyle w:val="apple-converted-space"/>
          <w:rFonts w:cs="Arial"/>
          <w:color w:val="000000" w:themeColor="text1"/>
          <w:sz w:val="24"/>
          <w:szCs w:val="24"/>
          <w:shd w:val="clear" w:color="auto" w:fill="FFFFFF"/>
        </w:rPr>
        <w:t> </w:t>
      </w:r>
      <w:hyperlink r:id="rId98" w:tooltip="Mode (statistics)" w:history="1">
        <w:r w:rsidRPr="007406C4">
          <w:rPr>
            <w:rStyle w:val="Hyperlink"/>
            <w:rFonts w:cs="Arial"/>
            <w:color w:val="000000" w:themeColor="text1"/>
            <w:sz w:val="24"/>
            <w:szCs w:val="24"/>
            <w:shd w:val="clear" w:color="auto" w:fill="FFFFFF"/>
          </w:rPr>
          <w:t>mode</w:t>
        </w:r>
      </w:hyperlink>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 xml:space="preserve">of the classes (classification) or mean prediction (regression) of the individual trees. Random decision forests correct for decision trees' habit of </w:t>
      </w:r>
      <w:hyperlink r:id="rId99" w:tooltip="Overfitting" w:history="1">
        <w:r w:rsidRPr="007406C4">
          <w:rPr>
            <w:rStyle w:val="Hyperlink"/>
            <w:rFonts w:cs="Arial"/>
            <w:color w:val="000000" w:themeColor="text1"/>
            <w:sz w:val="24"/>
            <w:szCs w:val="24"/>
            <w:shd w:val="clear" w:color="auto" w:fill="FFFFFF"/>
          </w:rPr>
          <w:t>overfitting</w:t>
        </w:r>
      </w:hyperlink>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to their training set.</w:t>
      </w:r>
    </w:p>
    <w:p w14:paraId="7B1DC15A" w14:textId="77777777" w:rsidR="007406C4" w:rsidRDefault="007406C4" w:rsidP="007406C4">
      <w:pPr>
        <w:jc w:val="both"/>
        <w:rPr>
          <w:rFonts w:cs="Arial"/>
          <w:b/>
          <w:color w:val="000000" w:themeColor="text1"/>
          <w:sz w:val="24"/>
          <w:szCs w:val="24"/>
          <w:shd w:val="clear" w:color="auto" w:fill="FFFFFF"/>
        </w:rPr>
      </w:pPr>
    </w:p>
    <w:p w14:paraId="3F8F8F7C" w14:textId="77777777" w:rsidR="007406C4" w:rsidRPr="007406C4" w:rsidRDefault="007406C4" w:rsidP="007406C4">
      <w:pPr>
        <w:jc w:val="both"/>
        <w:rPr>
          <w:rFonts w:cs="Arial"/>
          <w:b/>
          <w:color w:val="000000" w:themeColor="text1"/>
          <w:sz w:val="24"/>
          <w:szCs w:val="24"/>
          <w:shd w:val="clear" w:color="auto" w:fill="FFFFFF"/>
        </w:rPr>
      </w:pPr>
      <w:r w:rsidRPr="007406C4">
        <w:rPr>
          <w:rFonts w:cs="Arial"/>
          <w:b/>
          <w:color w:val="000000" w:themeColor="text1"/>
          <w:sz w:val="24"/>
          <w:szCs w:val="24"/>
          <w:shd w:val="clear" w:color="auto" w:fill="FFFFFF"/>
        </w:rPr>
        <w:lastRenderedPageBreak/>
        <w:t>Working Principle:</w:t>
      </w:r>
    </w:p>
    <w:p w14:paraId="01805035" w14:textId="77777777" w:rsidR="007406C4" w:rsidRPr="007406C4" w:rsidRDefault="007406C4" w:rsidP="007406C4">
      <w:pPr>
        <w:jc w:val="both"/>
        <w:rPr>
          <w:color w:val="000000" w:themeColor="text1"/>
          <w:sz w:val="24"/>
          <w:szCs w:val="24"/>
        </w:rPr>
      </w:pPr>
      <w:r w:rsidRPr="007406C4">
        <w:rPr>
          <w:bCs/>
          <w:color w:val="000000" w:themeColor="text1"/>
          <w:sz w:val="24"/>
          <w:szCs w:val="24"/>
        </w:rPr>
        <w:t xml:space="preserve">Bootstrapping: </w:t>
      </w:r>
      <w:r w:rsidRPr="007406C4">
        <w:rPr>
          <w:color w:val="000000" w:themeColor="text1"/>
          <w:sz w:val="24"/>
          <w:szCs w:val="24"/>
        </w:rPr>
        <w:t>Identification of a feature (column/ variable) that best splits the data i.e. the most predominant predictor variable in the data set</w:t>
      </w:r>
    </w:p>
    <w:p w14:paraId="3291B1A9" w14:textId="77777777" w:rsidR="007406C4" w:rsidRPr="007406C4" w:rsidRDefault="007406C4" w:rsidP="007406C4">
      <w:pPr>
        <w:jc w:val="both"/>
        <w:rPr>
          <w:color w:val="000000" w:themeColor="text1"/>
          <w:sz w:val="24"/>
          <w:szCs w:val="24"/>
        </w:rPr>
      </w:pPr>
      <w:r w:rsidRPr="007406C4">
        <w:rPr>
          <w:bCs/>
          <w:color w:val="000000" w:themeColor="text1"/>
          <w:sz w:val="24"/>
          <w:szCs w:val="24"/>
        </w:rPr>
        <w:t xml:space="preserve">Randomization: </w:t>
      </w:r>
      <w:r w:rsidRPr="007406C4">
        <w:rPr>
          <w:color w:val="000000" w:themeColor="text1"/>
          <w:sz w:val="24"/>
          <w:szCs w:val="24"/>
        </w:rPr>
        <w:t xml:space="preserve">The Random Forest algorithm randomly chooses predictor variables from data set to form decision trees. </w:t>
      </w:r>
    </w:p>
    <w:p w14:paraId="1A5960E9" w14:textId="77777777" w:rsidR="007406C4" w:rsidRPr="007406C4" w:rsidRDefault="007406C4" w:rsidP="007406C4">
      <w:pPr>
        <w:shd w:val="clear" w:color="auto" w:fill="FFFFFF"/>
        <w:spacing w:after="0" w:line="304" w:lineRule="atLeast"/>
        <w:textAlignment w:val="baseline"/>
        <w:rPr>
          <w:rFonts w:eastAsia="Times New Roman" w:cs="Arial"/>
          <w:b/>
          <w:color w:val="000000" w:themeColor="text1"/>
          <w:sz w:val="24"/>
          <w:szCs w:val="24"/>
        </w:rPr>
      </w:pPr>
      <w:r w:rsidRPr="007406C4">
        <w:rPr>
          <w:rFonts w:eastAsia="Times New Roman" w:cs="Times New Roman"/>
          <w:b/>
          <w:color w:val="000000" w:themeColor="text1"/>
          <w:sz w:val="24"/>
          <w:szCs w:val="24"/>
          <w:u w:val="single"/>
          <w:bdr w:val="none" w:sz="0" w:space="0" w:color="auto" w:frame="1"/>
        </w:rPr>
        <w:t>Top Benefits of Random Forests</w:t>
      </w:r>
      <w:r w:rsidRPr="007406C4">
        <w:rPr>
          <w:rFonts w:eastAsia="Times New Roman" w:cs="Times New Roman"/>
          <w:b/>
          <w:color w:val="000000" w:themeColor="text1"/>
          <w:sz w:val="24"/>
          <w:szCs w:val="24"/>
          <w:bdr w:val="none" w:sz="0" w:space="0" w:color="auto" w:frame="1"/>
        </w:rPr>
        <w:br/>
      </w:r>
    </w:p>
    <w:p w14:paraId="71E798AE"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Accuracy</w:t>
      </w:r>
    </w:p>
    <w:p w14:paraId="5CD93F16"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Runs efficiently on large data bases</w:t>
      </w:r>
    </w:p>
    <w:p w14:paraId="15561892"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Handles thousands of input variables without variable deletion</w:t>
      </w:r>
    </w:p>
    <w:p w14:paraId="22F949E5"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Gives estimates of what variables are important in the classification</w:t>
      </w:r>
    </w:p>
    <w:p w14:paraId="50949A27"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Generates an internal unbiased estimate of the generalization error as the forest building progresses</w:t>
      </w:r>
    </w:p>
    <w:p w14:paraId="6FEA9A57"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Provides effective methods for estimating missing data</w:t>
      </w:r>
    </w:p>
    <w:p w14:paraId="162FE316"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Maintains accuracy when a large proportion of the data are missing</w:t>
      </w:r>
    </w:p>
    <w:p w14:paraId="462770A0"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Provides methods for balancing error in class population unbalanced data sets</w:t>
      </w:r>
    </w:p>
    <w:p w14:paraId="7218755A"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Generated forests can be saved for future use on other data</w:t>
      </w:r>
    </w:p>
    <w:p w14:paraId="2F5AE59F" w14:textId="77777777" w:rsidR="007406C4" w:rsidRPr="007406C4" w:rsidRDefault="007406C4" w:rsidP="007406C4">
      <w:pPr>
        <w:spacing w:after="0" w:line="304" w:lineRule="atLeast"/>
        <w:textAlignment w:val="baseline"/>
        <w:rPr>
          <w:rFonts w:eastAsia="Times New Roman" w:cs="Times New Roman"/>
          <w:color w:val="000000" w:themeColor="text1"/>
          <w:sz w:val="24"/>
          <w:szCs w:val="24"/>
          <w:bdr w:val="none" w:sz="0" w:space="0" w:color="auto" w:frame="1"/>
        </w:rPr>
      </w:pPr>
    </w:p>
    <w:p w14:paraId="4D27DC34" w14:textId="77777777" w:rsidR="007406C4" w:rsidRPr="007406C4" w:rsidRDefault="007406C4" w:rsidP="007406C4">
      <w:pPr>
        <w:spacing w:after="0" w:line="304" w:lineRule="atLeast"/>
        <w:textAlignment w:val="baseline"/>
        <w:rPr>
          <w:rFonts w:eastAsia="Times New Roman" w:cs="Arial"/>
          <w:b/>
          <w:color w:val="000000" w:themeColor="text1"/>
          <w:sz w:val="24"/>
          <w:szCs w:val="24"/>
        </w:rPr>
      </w:pPr>
      <w:r w:rsidRPr="007406C4">
        <w:rPr>
          <w:rFonts w:eastAsia="Times New Roman" w:cs="Arial"/>
          <w:b/>
          <w:color w:val="000000" w:themeColor="text1"/>
          <w:sz w:val="24"/>
          <w:szCs w:val="24"/>
        </w:rPr>
        <w:t>Steps taken while building random forest Algorithm:</w:t>
      </w:r>
    </w:p>
    <w:p w14:paraId="0D378FC2"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First we import train and test data into R</w:t>
      </w:r>
    </w:p>
    <w:p w14:paraId="2792C94A"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Install </w:t>
      </w:r>
      <w:r w:rsidRPr="007406C4">
        <w:rPr>
          <w:rFonts w:eastAsia="Times New Roman" w:cs="Arial"/>
          <w:b/>
          <w:color w:val="000000" w:themeColor="text1"/>
        </w:rPr>
        <w:t>package randomForest</w:t>
      </w:r>
      <w:r w:rsidRPr="007406C4">
        <w:rPr>
          <w:rFonts w:eastAsia="Times New Roman" w:cs="Arial"/>
          <w:color w:val="000000" w:themeColor="text1"/>
        </w:rPr>
        <w:t xml:space="preserve"> for this algorithm</w:t>
      </w:r>
    </w:p>
    <w:p w14:paraId="4540DE1F"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Then we build model on train data set by R code </w:t>
      </w:r>
    </w:p>
    <w:p w14:paraId="6496149D"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model &lt;- randomForest(V281 ~ ., data=train, importance=TRUE, ntree=20 )</w:t>
      </w:r>
    </w:p>
    <w:p w14:paraId="6CA1C491" w14:textId="77777777" w:rsidR="007406C4" w:rsidRPr="007406C4" w:rsidRDefault="007406C4" w:rsidP="007406C4">
      <w:pPr>
        <w:pStyle w:val="ListParagraph"/>
        <w:spacing w:line="304" w:lineRule="atLeast"/>
        <w:textAlignment w:val="baseline"/>
        <w:rPr>
          <w:rFonts w:eastAsia="Times New Roman" w:cs="Arial"/>
          <w:color w:val="000000" w:themeColor="text1"/>
        </w:rPr>
      </w:pPr>
      <w:r w:rsidRPr="007406C4">
        <w:rPr>
          <w:rFonts w:eastAsia="Times New Roman" w:cs="Arial"/>
          <w:color w:val="000000" w:themeColor="text1"/>
        </w:rPr>
        <w:t xml:space="preserve">Here we use value of ntree is 20 which means algorithm build 20 tree and pick best tree amongst them </w:t>
      </w:r>
    </w:p>
    <w:p w14:paraId="14FEE058"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Then we exclude Output data column for prediction </w:t>
      </w:r>
    </w:p>
    <w:p w14:paraId="10F15894"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Then we predict model by R code on test data</w:t>
      </w:r>
    </w:p>
    <w:p w14:paraId="15DFD99E"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blog_predict &lt;- predict(model,test_blog)</w:t>
      </w:r>
    </w:p>
    <w:p w14:paraId="47AC508C"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After predicting model we determine RMS value for this algorithm by R code</w:t>
      </w:r>
    </w:p>
    <w:p w14:paraId="389AF602"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rmse_blog &lt;- sqrt(mean((blog_predict - test$V281)^2))</w:t>
      </w:r>
    </w:p>
    <w:p w14:paraId="2BDC7AD4"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b/>
          <w:color w:val="000000" w:themeColor="text1"/>
        </w:rPr>
        <w:t xml:space="preserve">RMS </w:t>
      </w:r>
      <w:r w:rsidRPr="007406C4">
        <w:rPr>
          <w:rFonts w:eastAsia="Times New Roman" w:cs="Arial"/>
          <w:color w:val="000000" w:themeColor="text1"/>
        </w:rPr>
        <w:t xml:space="preserve">value for Random forest algorithm is </w:t>
      </w:r>
      <w:r w:rsidRPr="007406C4">
        <w:rPr>
          <w:rFonts w:eastAsia="Times New Roman" w:cs="Arial"/>
          <w:b/>
          <w:color w:val="000000" w:themeColor="text1"/>
        </w:rPr>
        <w:t>23.39957</w:t>
      </w:r>
    </w:p>
    <w:p w14:paraId="4460D129"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Then We plot graph for RMS error for 20 trees using R code</w:t>
      </w:r>
    </w:p>
    <w:p w14:paraId="5144E9EF" w14:textId="77777777" w:rsidR="007406C4" w:rsidRPr="007406C4" w:rsidRDefault="007406C4" w:rsidP="007406C4">
      <w:pPr>
        <w:pStyle w:val="ListParagraph"/>
        <w:spacing w:line="304" w:lineRule="atLeast"/>
        <w:textAlignment w:val="baseline"/>
        <w:rPr>
          <w:rFonts w:eastAsia="Times New Roman" w:cs="Arial"/>
          <w:b/>
          <w:color w:val="000000" w:themeColor="text1"/>
        </w:rPr>
      </w:pPr>
    </w:p>
    <w:p w14:paraId="5BCF6012" w14:textId="77777777" w:rsidR="007406C4" w:rsidRPr="007406C4" w:rsidRDefault="007406C4" w:rsidP="007406C4">
      <w:pPr>
        <w:pStyle w:val="ListParagraph"/>
        <w:spacing w:line="304" w:lineRule="atLeast"/>
        <w:textAlignment w:val="baseline"/>
        <w:rPr>
          <w:rFonts w:eastAsia="Times New Roman" w:cs="Arial"/>
          <w:b/>
          <w:color w:val="000000" w:themeColor="text1"/>
        </w:rPr>
      </w:pPr>
    </w:p>
    <w:p w14:paraId="3DA5821C" w14:textId="77777777" w:rsidR="007406C4" w:rsidRDefault="007406C4" w:rsidP="007406C4">
      <w:pPr>
        <w:pStyle w:val="ListParagraph"/>
        <w:spacing w:line="304" w:lineRule="atLeast"/>
        <w:textAlignment w:val="baseline"/>
        <w:rPr>
          <w:rFonts w:eastAsia="Times New Roman" w:cs="Arial"/>
          <w:b/>
          <w:color w:val="000000" w:themeColor="text1"/>
        </w:rPr>
      </w:pPr>
    </w:p>
    <w:p w14:paraId="117D3169"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lastRenderedPageBreak/>
        <w:t>R code for algorithm:</w:t>
      </w:r>
    </w:p>
    <w:p w14:paraId="0ADD3654" w14:textId="77777777" w:rsidR="007406C4" w:rsidRPr="007406C4" w:rsidRDefault="007406C4" w:rsidP="007406C4">
      <w:pPr>
        <w:pStyle w:val="ListParagraph"/>
        <w:spacing w:line="304" w:lineRule="atLeast"/>
        <w:textAlignment w:val="baseline"/>
        <w:rPr>
          <w:rFonts w:eastAsia="Times New Roman" w:cs="Arial"/>
          <w:b/>
          <w:color w:val="000000" w:themeColor="text1"/>
        </w:rPr>
      </w:pPr>
    </w:p>
    <w:p w14:paraId="6379FC4C"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noProof/>
          <w:color w:val="000000" w:themeColor="text1"/>
        </w:rPr>
        <w:drawing>
          <wp:inline distT="0" distB="0" distL="0" distR="0" wp14:anchorId="05CA9B6A" wp14:editId="48B8E74E">
            <wp:extent cx="4366260" cy="2545080"/>
            <wp:effectExtent l="0" t="0" r="0" b="7620"/>
            <wp:docPr id="78" name="Picture 78" descr="D:\randomfore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ndomforest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66260" cy="2545080"/>
                    </a:xfrm>
                    <a:prstGeom prst="rect">
                      <a:avLst/>
                    </a:prstGeom>
                    <a:noFill/>
                    <a:ln>
                      <a:noFill/>
                    </a:ln>
                  </pic:spPr>
                </pic:pic>
              </a:graphicData>
            </a:graphic>
          </wp:inline>
        </w:drawing>
      </w:r>
    </w:p>
    <w:p w14:paraId="59D0C9E6" w14:textId="77777777" w:rsidR="007406C4" w:rsidRPr="007406C4" w:rsidRDefault="007406C4" w:rsidP="007406C4">
      <w:pPr>
        <w:pStyle w:val="ListParagraph"/>
        <w:spacing w:line="304" w:lineRule="atLeast"/>
        <w:textAlignment w:val="baseline"/>
        <w:rPr>
          <w:rFonts w:eastAsia="Times New Roman" w:cs="Arial"/>
          <w:b/>
          <w:color w:val="000000" w:themeColor="text1"/>
        </w:rPr>
      </w:pPr>
    </w:p>
    <w:p w14:paraId="39DE51AD" w14:textId="77777777" w:rsidR="007406C4" w:rsidRPr="007406C4" w:rsidRDefault="007406C4" w:rsidP="007406C4">
      <w:pPr>
        <w:jc w:val="both"/>
        <w:rPr>
          <w:b/>
          <w:color w:val="000000" w:themeColor="text1"/>
          <w:sz w:val="24"/>
          <w:szCs w:val="24"/>
        </w:rPr>
      </w:pPr>
      <w:r w:rsidRPr="007406C4">
        <w:rPr>
          <w:b/>
          <w:color w:val="000000" w:themeColor="text1"/>
          <w:sz w:val="24"/>
          <w:szCs w:val="24"/>
        </w:rPr>
        <w:t>Plot Graph:</w:t>
      </w:r>
    </w:p>
    <w:p w14:paraId="20F01A83"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788E8535" wp14:editId="0E993559">
            <wp:extent cx="5943600" cy="3659227"/>
            <wp:effectExtent l="0" t="0" r="0" b="0"/>
            <wp:docPr id="79" name="Picture 79" descr="D:\plot_random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lot_randomfores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659227"/>
                    </a:xfrm>
                    <a:prstGeom prst="rect">
                      <a:avLst/>
                    </a:prstGeom>
                    <a:noFill/>
                    <a:ln>
                      <a:noFill/>
                    </a:ln>
                  </pic:spPr>
                </pic:pic>
              </a:graphicData>
            </a:graphic>
          </wp:inline>
        </w:drawing>
      </w:r>
    </w:p>
    <w:p w14:paraId="3635E410" w14:textId="77777777" w:rsidR="007406C4" w:rsidRPr="007406C4" w:rsidRDefault="007406C4" w:rsidP="007406C4">
      <w:pPr>
        <w:jc w:val="both"/>
        <w:rPr>
          <w:b/>
          <w:color w:val="000000" w:themeColor="text1"/>
          <w:sz w:val="24"/>
          <w:szCs w:val="24"/>
        </w:rPr>
      </w:pPr>
    </w:p>
    <w:p w14:paraId="4C7B16CC" w14:textId="77777777" w:rsidR="007406C4" w:rsidRPr="007406C4" w:rsidRDefault="007406C4" w:rsidP="007406C4">
      <w:pPr>
        <w:jc w:val="both"/>
        <w:rPr>
          <w:color w:val="000000" w:themeColor="text1"/>
          <w:sz w:val="24"/>
          <w:szCs w:val="24"/>
        </w:rPr>
      </w:pPr>
      <w:r w:rsidRPr="007406C4">
        <w:rPr>
          <w:color w:val="000000" w:themeColor="text1"/>
          <w:sz w:val="24"/>
          <w:szCs w:val="24"/>
        </w:rPr>
        <w:lastRenderedPageBreak/>
        <w:t>Above graph explains RMS error against number of trees. We can see that for first five tree RMS error maximum. After first 3 trees value of RMS error start decreasing. At tree 20 error is minimum.</w:t>
      </w:r>
    </w:p>
    <w:p w14:paraId="292679E9" w14:textId="77777777" w:rsidR="007406C4" w:rsidRPr="007406C4" w:rsidRDefault="007406C4" w:rsidP="007406C4">
      <w:pPr>
        <w:jc w:val="both"/>
        <w:rPr>
          <w:color w:val="000000" w:themeColor="text1"/>
          <w:sz w:val="24"/>
          <w:szCs w:val="24"/>
        </w:rPr>
      </w:pPr>
    </w:p>
    <w:p w14:paraId="441FA567" w14:textId="77777777" w:rsidR="007406C4" w:rsidRPr="007406C4" w:rsidRDefault="007406C4" w:rsidP="007406C4">
      <w:pPr>
        <w:jc w:val="both"/>
        <w:rPr>
          <w:b/>
          <w:color w:val="000000" w:themeColor="text1"/>
          <w:sz w:val="24"/>
          <w:szCs w:val="24"/>
        </w:rPr>
      </w:pPr>
      <w:r w:rsidRPr="007406C4">
        <w:rPr>
          <w:b/>
          <w:color w:val="000000" w:themeColor="text1"/>
          <w:sz w:val="24"/>
          <w:szCs w:val="24"/>
        </w:rPr>
        <w:t>RMS error in R:</w:t>
      </w:r>
    </w:p>
    <w:p w14:paraId="0D193E62"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26A04ACF" wp14:editId="6E62B8DE">
            <wp:extent cx="3436620" cy="1089660"/>
            <wp:effectExtent l="0" t="0" r="0" b="0"/>
            <wp:docPr id="80" name="Picture 80" descr="D:\RMS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MS valu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36620" cy="1089660"/>
                    </a:xfrm>
                    <a:prstGeom prst="rect">
                      <a:avLst/>
                    </a:prstGeom>
                    <a:noFill/>
                    <a:ln>
                      <a:noFill/>
                    </a:ln>
                  </pic:spPr>
                </pic:pic>
              </a:graphicData>
            </a:graphic>
          </wp:inline>
        </w:drawing>
      </w:r>
    </w:p>
    <w:p w14:paraId="1C7AE08A" w14:textId="77777777" w:rsidR="007406C4" w:rsidRPr="007406C4" w:rsidRDefault="007406C4" w:rsidP="007406C4">
      <w:pPr>
        <w:rPr>
          <w:b/>
          <w:color w:val="000000" w:themeColor="text1"/>
          <w:sz w:val="24"/>
          <w:szCs w:val="24"/>
        </w:rPr>
      </w:pPr>
      <w:r w:rsidRPr="007406C4">
        <w:rPr>
          <w:b/>
          <w:color w:val="000000" w:themeColor="text1"/>
          <w:sz w:val="24"/>
          <w:szCs w:val="24"/>
        </w:rPr>
        <w:t>CART:</w:t>
      </w:r>
    </w:p>
    <w:p w14:paraId="3104C4AF" w14:textId="77777777" w:rsidR="007406C4" w:rsidRPr="007406C4" w:rsidRDefault="007406C4" w:rsidP="007406C4">
      <w:pPr>
        <w:rPr>
          <w:color w:val="000000" w:themeColor="text1"/>
          <w:sz w:val="24"/>
          <w:szCs w:val="24"/>
        </w:rPr>
      </w:pPr>
      <w:r w:rsidRPr="007406C4">
        <w:rPr>
          <w:color w:val="000000" w:themeColor="text1"/>
          <w:sz w:val="24"/>
          <w:szCs w:val="24"/>
        </w:rPr>
        <w:t>Classification and Regression Tree Analysis, CART, is a simple yet powerful analytic tool that helps determine the most “important” (based on explanatory power) variables in a particular dataset, and can help researchers craft a potent explanatory model. This technical report will outline a brief background of CART followed by practical applications and suggested implementation strategies in R for the given dataset.</w:t>
      </w:r>
    </w:p>
    <w:p w14:paraId="1EFA2A0B" w14:textId="77777777" w:rsidR="007406C4" w:rsidRPr="007406C4" w:rsidRDefault="007406C4" w:rsidP="007406C4">
      <w:pPr>
        <w:rPr>
          <w:color w:val="000000" w:themeColor="text1"/>
          <w:sz w:val="24"/>
          <w:szCs w:val="24"/>
        </w:rPr>
      </w:pPr>
      <w:r w:rsidRPr="007406C4">
        <w:rPr>
          <w:color w:val="000000" w:themeColor="text1"/>
          <w:sz w:val="24"/>
          <w:szCs w:val="24"/>
        </w:rPr>
        <w:t xml:space="preserve">CART methodology consists of three parts: </w:t>
      </w:r>
    </w:p>
    <w:p w14:paraId="7E2BB1DF" w14:textId="77777777" w:rsidR="007406C4" w:rsidRPr="007406C4" w:rsidRDefault="007406C4" w:rsidP="007406C4">
      <w:pPr>
        <w:rPr>
          <w:color w:val="000000" w:themeColor="text1"/>
          <w:sz w:val="24"/>
          <w:szCs w:val="24"/>
        </w:rPr>
      </w:pPr>
      <w:r w:rsidRPr="007406C4">
        <w:rPr>
          <w:color w:val="000000" w:themeColor="text1"/>
          <w:sz w:val="24"/>
          <w:szCs w:val="24"/>
        </w:rPr>
        <w:t xml:space="preserve">1. Construction of maximum tree </w:t>
      </w:r>
    </w:p>
    <w:p w14:paraId="6D53BBF5" w14:textId="77777777" w:rsidR="007406C4" w:rsidRPr="007406C4" w:rsidRDefault="007406C4" w:rsidP="007406C4">
      <w:pPr>
        <w:rPr>
          <w:color w:val="000000" w:themeColor="text1"/>
          <w:sz w:val="24"/>
          <w:szCs w:val="24"/>
        </w:rPr>
      </w:pPr>
      <w:r w:rsidRPr="007406C4">
        <w:rPr>
          <w:color w:val="000000" w:themeColor="text1"/>
          <w:sz w:val="24"/>
          <w:szCs w:val="24"/>
        </w:rPr>
        <w:t xml:space="preserve">2. Choice of the right tree size </w:t>
      </w:r>
    </w:p>
    <w:p w14:paraId="405EA143" w14:textId="77777777" w:rsidR="007406C4" w:rsidRPr="007406C4" w:rsidRDefault="007406C4" w:rsidP="007406C4">
      <w:pPr>
        <w:rPr>
          <w:color w:val="000000" w:themeColor="text1"/>
          <w:sz w:val="24"/>
          <w:szCs w:val="24"/>
        </w:rPr>
      </w:pPr>
      <w:r w:rsidRPr="007406C4">
        <w:rPr>
          <w:color w:val="000000" w:themeColor="text1"/>
          <w:sz w:val="24"/>
          <w:szCs w:val="24"/>
        </w:rPr>
        <w:t>3. Classification of new data using constructed tree</w:t>
      </w:r>
    </w:p>
    <w:p w14:paraId="095D598A" w14:textId="77777777" w:rsidR="007406C4" w:rsidRPr="007406C4" w:rsidRDefault="007406C4" w:rsidP="007406C4">
      <w:pPr>
        <w:rPr>
          <w:b/>
          <w:color w:val="000000" w:themeColor="text1"/>
          <w:sz w:val="24"/>
          <w:szCs w:val="24"/>
        </w:rPr>
      </w:pPr>
      <w:r w:rsidRPr="007406C4">
        <w:rPr>
          <w:b/>
          <w:color w:val="000000" w:themeColor="text1"/>
          <w:sz w:val="24"/>
          <w:szCs w:val="24"/>
        </w:rPr>
        <w:t>Advantages of CART:</w:t>
      </w:r>
    </w:p>
    <w:p w14:paraId="5D40C093"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 xml:space="preserve">CART is nonparametric: Therefore this method does not require specification of any functional form </w:t>
      </w:r>
    </w:p>
    <w:p w14:paraId="18289F25"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does not require variables to be selected in advance: CART algorithm will itself identify the most significant variables and eliminate non-significant ones</w:t>
      </w:r>
    </w:p>
    <w:p w14:paraId="696E1CD0"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results are invariant to monotone transformations of its independent variables.</w:t>
      </w:r>
    </w:p>
    <w:p w14:paraId="4054579E"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can easily handle outliers</w:t>
      </w:r>
    </w:p>
    <w:p w14:paraId="7EB20C21"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has no assumptions and computationally fast.</w:t>
      </w:r>
    </w:p>
    <w:p w14:paraId="0F8855FD"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is flexible and has an ability to adjust in time.</w:t>
      </w:r>
    </w:p>
    <w:p w14:paraId="7C577218" w14:textId="77777777" w:rsidR="007406C4" w:rsidRPr="007406C4" w:rsidRDefault="007406C4" w:rsidP="007406C4">
      <w:pPr>
        <w:rPr>
          <w:b/>
          <w:color w:val="000000" w:themeColor="text1"/>
          <w:sz w:val="24"/>
          <w:szCs w:val="24"/>
        </w:rPr>
      </w:pPr>
      <w:r w:rsidRPr="007406C4">
        <w:rPr>
          <w:b/>
          <w:color w:val="000000" w:themeColor="text1"/>
          <w:sz w:val="24"/>
          <w:szCs w:val="24"/>
        </w:rPr>
        <w:lastRenderedPageBreak/>
        <w:t>Disadvantages of CART</w:t>
      </w:r>
    </w:p>
    <w:p w14:paraId="41C102D9"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may have unstable decision trees</w:t>
      </w:r>
    </w:p>
    <w:p w14:paraId="249709B0"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splits only by one variable</w:t>
      </w:r>
    </w:p>
    <w:p w14:paraId="515B6A05" w14:textId="77777777" w:rsidR="007406C4" w:rsidRPr="007406C4" w:rsidRDefault="007406C4" w:rsidP="007406C4">
      <w:pPr>
        <w:spacing w:after="0" w:line="304" w:lineRule="atLeast"/>
        <w:textAlignment w:val="baseline"/>
        <w:rPr>
          <w:rFonts w:eastAsia="Times New Roman" w:cs="Arial"/>
          <w:b/>
          <w:color w:val="000000" w:themeColor="text1"/>
          <w:sz w:val="24"/>
          <w:szCs w:val="24"/>
        </w:rPr>
      </w:pPr>
      <w:r w:rsidRPr="007406C4">
        <w:rPr>
          <w:rFonts w:eastAsia="Times New Roman" w:cs="Arial"/>
          <w:b/>
          <w:color w:val="000000" w:themeColor="text1"/>
          <w:sz w:val="24"/>
          <w:szCs w:val="24"/>
        </w:rPr>
        <w:t>Steps taken while building random forest Algorithm:</w:t>
      </w:r>
    </w:p>
    <w:p w14:paraId="3AFF2DCA"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First we import train and test data into R</w:t>
      </w:r>
    </w:p>
    <w:p w14:paraId="6A8C6E67"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Install </w:t>
      </w:r>
      <w:r w:rsidRPr="007406C4">
        <w:rPr>
          <w:rFonts w:eastAsia="Times New Roman" w:cs="Arial"/>
          <w:b/>
          <w:color w:val="000000" w:themeColor="text1"/>
        </w:rPr>
        <w:t>package rpart</w:t>
      </w:r>
      <w:r w:rsidRPr="007406C4">
        <w:rPr>
          <w:rFonts w:eastAsia="Times New Roman" w:cs="Arial"/>
          <w:color w:val="000000" w:themeColor="text1"/>
        </w:rPr>
        <w:t xml:space="preserve"> for this algorithm</w:t>
      </w:r>
    </w:p>
    <w:p w14:paraId="28746553"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Then we build model on train data set by R code </w:t>
      </w:r>
    </w:p>
    <w:p w14:paraId="145FD6F4"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cart_model &lt;- rpart(V281~., data=train)</w:t>
      </w:r>
    </w:p>
    <w:p w14:paraId="3BC61227"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Then we exclude Output data column for prediction </w:t>
      </w:r>
    </w:p>
    <w:p w14:paraId="38B32EE5"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Then we predict model by R code on test data</w:t>
      </w:r>
    </w:p>
    <w:p w14:paraId="4D1AE108"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predict_cart &lt;- predict(cart_model,test1DS)</w:t>
      </w:r>
    </w:p>
    <w:p w14:paraId="1B37C195"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After predicting model we determine RMS value for this algorithm by R code</w:t>
      </w:r>
    </w:p>
    <w:p w14:paraId="450A2428"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 xml:space="preserve">rmse &lt;- sqrt(mean((predict_cart-TestDS$V281)^2,na.rm=TRUE ))RMS </w:t>
      </w:r>
      <w:r w:rsidRPr="007406C4">
        <w:rPr>
          <w:rFonts w:eastAsia="Times New Roman" w:cs="Arial"/>
          <w:color w:val="000000" w:themeColor="text1"/>
        </w:rPr>
        <w:t xml:space="preserve">value for Random forest algorithm is </w:t>
      </w:r>
      <w:r w:rsidRPr="007406C4">
        <w:rPr>
          <w:rFonts w:eastAsia="Times New Roman" w:cs="Arial"/>
          <w:b/>
          <w:color w:val="000000" w:themeColor="text1"/>
        </w:rPr>
        <w:t>24.3881926881315</w:t>
      </w:r>
    </w:p>
    <w:p w14:paraId="3119E0C2"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Then We plot graph for Cross Validation Error </w:t>
      </w:r>
    </w:p>
    <w:p w14:paraId="48D03E3B"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plotcp(cart_model)</w:t>
      </w:r>
    </w:p>
    <w:p w14:paraId="77F02968" w14:textId="77777777" w:rsidR="007406C4" w:rsidRPr="007406C4" w:rsidRDefault="007406C4" w:rsidP="007406C4">
      <w:pPr>
        <w:pStyle w:val="ListParagraph"/>
        <w:numPr>
          <w:ilvl w:val="0"/>
          <w:numId w:val="14"/>
        </w:numPr>
        <w:spacing w:line="304" w:lineRule="atLeast"/>
        <w:textAlignment w:val="baseline"/>
        <w:rPr>
          <w:rFonts w:eastAsia="Times New Roman" w:cs="Arial"/>
          <w:color w:val="000000" w:themeColor="text1"/>
        </w:rPr>
      </w:pPr>
      <w:r w:rsidRPr="007406C4">
        <w:rPr>
          <w:rFonts w:eastAsia="Times New Roman" w:cs="Arial"/>
          <w:color w:val="000000" w:themeColor="text1"/>
        </w:rPr>
        <w:t>Next we plot the tree :</w:t>
      </w:r>
      <w:r w:rsidRPr="007406C4">
        <w:rPr>
          <w:color w:val="000000" w:themeColor="text1"/>
        </w:rPr>
        <w:t xml:space="preserve"> </w:t>
      </w:r>
      <w:r w:rsidRPr="007406C4">
        <w:rPr>
          <w:rFonts w:eastAsia="Times New Roman" w:cs="Arial"/>
          <w:b/>
          <w:color w:val="000000" w:themeColor="text1"/>
        </w:rPr>
        <w:t>plot(cart_model) text(cart_model)</w:t>
      </w:r>
    </w:p>
    <w:p w14:paraId="53718207" w14:textId="77777777" w:rsidR="007406C4" w:rsidRPr="007406C4" w:rsidRDefault="007406C4" w:rsidP="007406C4">
      <w:pPr>
        <w:spacing w:after="0" w:line="304" w:lineRule="atLeast"/>
        <w:textAlignment w:val="baseline"/>
        <w:rPr>
          <w:b/>
          <w:color w:val="000000" w:themeColor="text1"/>
          <w:sz w:val="24"/>
          <w:szCs w:val="24"/>
        </w:rPr>
      </w:pPr>
      <w:r w:rsidRPr="007406C4">
        <w:rPr>
          <w:b/>
          <w:color w:val="000000" w:themeColor="text1"/>
          <w:sz w:val="24"/>
          <w:szCs w:val="24"/>
        </w:rPr>
        <w:t>R Code for CART:</w:t>
      </w:r>
    </w:p>
    <w:p w14:paraId="44961B23" w14:textId="77777777" w:rsidR="007406C4" w:rsidRPr="007406C4" w:rsidRDefault="007406C4" w:rsidP="007406C4">
      <w:pPr>
        <w:spacing w:after="0" w:line="304" w:lineRule="atLeast"/>
        <w:ind w:left="360"/>
        <w:textAlignment w:val="baseline"/>
        <w:rPr>
          <w:rFonts w:eastAsia="Times New Roman" w:cs="Arial"/>
          <w:color w:val="000000" w:themeColor="text1"/>
          <w:sz w:val="24"/>
          <w:szCs w:val="24"/>
        </w:rPr>
      </w:pPr>
      <w:r w:rsidRPr="007406C4">
        <w:rPr>
          <w:noProof/>
          <w:color w:val="000000" w:themeColor="text1"/>
          <w:sz w:val="24"/>
          <w:szCs w:val="24"/>
          <w:lang w:eastAsia="en-US"/>
        </w:rPr>
        <w:drawing>
          <wp:inline distT="0" distB="0" distL="0" distR="0" wp14:anchorId="5C5B1C66" wp14:editId="2E5D69B8">
            <wp:extent cx="5943600" cy="2052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52955"/>
                    </a:xfrm>
                    <a:prstGeom prst="rect">
                      <a:avLst/>
                    </a:prstGeom>
                  </pic:spPr>
                </pic:pic>
              </a:graphicData>
            </a:graphic>
          </wp:inline>
        </w:drawing>
      </w:r>
    </w:p>
    <w:p w14:paraId="4D9BEA53" w14:textId="77777777" w:rsidR="007406C4" w:rsidRDefault="007406C4" w:rsidP="007406C4">
      <w:pPr>
        <w:rPr>
          <w:b/>
          <w:color w:val="000000" w:themeColor="text1"/>
          <w:sz w:val="24"/>
          <w:szCs w:val="24"/>
        </w:rPr>
      </w:pPr>
    </w:p>
    <w:p w14:paraId="71795F78" w14:textId="77777777" w:rsidR="007406C4" w:rsidRDefault="007406C4" w:rsidP="007406C4">
      <w:pPr>
        <w:rPr>
          <w:b/>
          <w:color w:val="000000" w:themeColor="text1"/>
          <w:sz w:val="24"/>
          <w:szCs w:val="24"/>
        </w:rPr>
      </w:pPr>
    </w:p>
    <w:p w14:paraId="58507F52" w14:textId="77777777" w:rsidR="007406C4" w:rsidRDefault="007406C4" w:rsidP="007406C4">
      <w:pPr>
        <w:rPr>
          <w:b/>
          <w:color w:val="000000" w:themeColor="text1"/>
          <w:sz w:val="24"/>
          <w:szCs w:val="24"/>
        </w:rPr>
      </w:pPr>
    </w:p>
    <w:p w14:paraId="23314907" w14:textId="77777777" w:rsidR="007406C4" w:rsidRDefault="007406C4" w:rsidP="007406C4">
      <w:pPr>
        <w:rPr>
          <w:b/>
          <w:color w:val="000000" w:themeColor="text1"/>
          <w:sz w:val="24"/>
          <w:szCs w:val="24"/>
        </w:rPr>
      </w:pPr>
    </w:p>
    <w:p w14:paraId="34CB5C06" w14:textId="77777777" w:rsidR="007406C4" w:rsidRDefault="007406C4" w:rsidP="007406C4">
      <w:pPr>
        <w:rPr>
          <w:b/>
          <w:color w:val="000000" w:themeColor="text1"/>
          <w:sz w:val="24"/>
          <w:szCs w:val="24"/>
        </w:rPr>
      </w:pPr>
    </w:p>
    <w:p w14:paraId="78961AC8" w14:textId="77777777" w:rsidR="007406C4" w:rsidRPr="007406C4" w:rsidRDefault="007406C4" w:rsidP="007406C4">
      <w:pPr>
        <w:rPr>
          <w:b/>
          <w:color w:val="000000" w:themeColor="text1"/>
          <w:sz w:val="24"/>
          <w:szCs w:val="24"/>
        </w:rPr>
      </w:pPr>
      <w:r w:rsidRPr="007406C4">
        <w:rPr>
          <w:b/>
          <w:color w:val="000000" w:themeColor="text1"/>
          <w:sz w:val="24"/>
          <w:szCs w:val="24"/>
        </w:rPr>
        <w:lastRenderedPageBreak/>
        <w:t>Cross Validation Error Plot:</w:t>
      </w:r>
    </w:p>
    <w:p w14:paraId="318E6B3C" w14:textId="77777777" w:rsidR="007406C4" w:rsidRPr="007406C4" w:rsidRDefault="007406C4" w:rsidP="007406C4">
      <w:pPr>
        <w:rPr>
          <w:color w:val="000000" w:themeColor="text1"/>
          <w:sz w:val="24"/>
          <w:szCs w:val="24"/>
        </w:rPr>
      </w:pPr>
      <w:r w:rsidRPr="007406C4">
        <w:rPr>
          <w:noProof/>
          <w:color w:val="000000" w:themeColor="text1"/>
          <w:sz w:val="24"/>
          <w:szCs w:val="24"/>
          <w:lang w:eastAsia="en-US"/>
        </w:rPr>
        <w:drawing>
          <wp:inline distT="0" distB="0" distL="0" distR="0" wp14:anchorId="50AD8A90" wp14:editId="2CA9A489">
            <wp:extent cx="3892550" cy="22357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01679" cy="2240964"/>
                    </a:xfrm>
                    <a:prstGeom prst="rect">
                      <a:avLst/>
                    </a:prstGeom>
                  </pic:spPr>
                </pic:pic>
              </a:graphicData>
            </a:graphic>
          </wp:inline>
        </w:drawing>
      </w:r>
    </w:p>
    <w:p w14:paraId="3FB4AAF3" w14:textId="77777777" w:rsidR="007406C4" w:rsidRPr="007406C4" w:rsidRDefault="007406C4" w:rsidP="007406C4">
      <w:pPr>
        <w:rPr>
          <w:b/>
          <w:color w:val="000000" w:themeColor="text1"/>
          <w:sz w:val="24"/>
          <w:szCs w:val="24"/>
        </w:rPr>
      </w:pPr>
      <w:r w:rsidRPr="007406C4">
        <w:rPr>
          <w:b/>
          <w:color w:val="000000" w:themeColor="text1"/>
          <w:sz w:val="24"/>
          <w:szCs w:val="24"/>
        </w:rPr>
        <w:t>Tree Plot:</w:t>
      </w:r>
    </w:p>
    <w:p w14:paraId="110EF111" w14:textId="77777777" w:rsidR="007406C4" w:rsidRPr="007406C4" w:rsidRDefault="007406C4" w:rsidP="007406C4">
      <w:pPr>
        <w:rPr>
          <w:b/>
          <w:color w:val="000000" w:themeColor="text1"/>
          <w:sz w:val="24"/>
          <w:szCs w:val="24"/>
        </w:rPr>
      </w:pPr>
      <w:r w:rsidRPr="007406C4">
        <w:rPr>
          <w:noProof/>
          <w:color w:val="000000" w:themeColor="text1"/>
          <w:sz w:val="24"/>
          <w:szCs w:val="24"/>
          <w:lang w:eastAsia="en-US"/>
        </w:rPr>
        <w:drawing>
          <wp:inline distT="0" distB="0" distL="0" distR="0" wp14:anchorId="0319D6AB" wp14:editId="114D08C2">
            <wp:extent cx="3790950" cy="19473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2539" cy="1963543"/>
                    </a:xfrm>
                    <a:prstGeom prst="rect">
                      <a:avLst/>
                    </a:prstGeom>
                  </pic:spPr>
                </pic:pic>
              </a:graphicData>
            </a:graphic>
          </wp:inline>
        </w:drawing>
      </w:r>
    </w:p>
    <w:p w14:paraId="0542C2EA" w14:textId="77777777" w:rsidR="007406C4" w:rsidRPr="007406C4" w:rsidRDefault="007406C4" w:rsidP="007406C4">
      <w:pPr>
        <w:rPr>
          <w:color w:val="000000" w:themeColor="text1"/>
          <w:sz w:val="24"/>
          <w:szCs w:val="24"/>
        </w:rPr>
      </w:pPr>
      <w:r w:rsidRPr="007406C4">
        <w:rPr>
          <w:color w:val="000000" w:themeColor="text1"/>
          <w:sz w:val="24"/>
          <w:szCs w:val="24"/>
        </w:rPr>
        <w:t xml:space="preserve"> </w:t>
      </w:r>
    </w:p>
    <w:p w14:paraId="6D3C4526" w14:textId="77777777" w:rsidR="009B0B73" w:rsidRPr="009B0B73" w:rsidRDefault="009B0B73" w:rsidP="009B0B73">
      <w:pPr>
        <w:rPr>
          <w:b/>
          <w:color w:val="000000" w:themeColor="text1"/>
          <w:sz w:val="24"/>
          <w:szCs w:val="24"/>
        </w:rPr>
      </w:pPr>
      <w:r w:rsidRPr="009B0B73">
        <w:rPr>
          <w:b/>
          <w:color w:val="000000" w:themeColor="text1"/>
          <w:sz w:val="24"/>
          <w:szCs w:val="24"/>
        </w:rPr>
        <w:t>Multiple Linear Regression:</w:t>
      </w:r>
    </w:p>
    <w:p w14:paraId="3C35C136" w14:textId="77777777" w:rsidR="009B0B73" w:rsidRPr="009B0B73" w:rsidRDefault="009B0B73" w:rsidP="009B0B73">
      <w:pPr>
        <w:rPr>
          <w:color w:val="000000" w:themeColor="text1"/>
          <w:sz w:val="24"/>
          <w:szCs w:val="24"/>
        </w:rPr>
      </w:pPr>
    </w:p>
    <w:p w14:paraId="7541F893" w14:textId="77777777" w:rsidR="009B0B73" w:rsidRPr="009B0B73" w:rsidRDefault="009B0B73" w:rsidP="009B0B73">
      <w:pPr>
        <w:rPr>
          <w:color w:val="000000" w:themeColor="text1"/>
          <w:sz w:val="24"/>
          <w:szCs w:val="24"/>
        </w:rPr>
      </w:pPr>
      <w:r w:rsidRPr="009B0B73">
        <w:rPr>
          <w:color w:val="000000" w:themeColor="text1"/>
          <w:sz w:val="24"/>
          <w:szCs w:val="24"/>
        </w:rPr>
        <w:t>The multiple liner regression model was built using the variable V281 (</w:t>
      </w:r>
      <w:r w:rsidRPr="009B0B73">
        <w:rPr>
          <w:b/>
          <w:bCs/>
          <w:color w:val="000000" w:themeColor="text1"/>
          <w:sz w:val="24"/>
          <w:szCs w:val="24"/>
        </w:rPr>
        <w:t>the number of comments in the next 24 hours</w:t>
      </w:r>
      <w:r w:rsidRPr="009B0B73">
        <w:rPr>
          <w:color w:val="000000" w:themeColor="text1"/>
          <w:sz w:val="24"/>
          <w:szCs w:val="24"/>
        </w:rPr>
        <w:t>) as the outcome variable. The rest of the variables were fed in to the model as independent variables for prediction.</w:t>
      </w:r>
    </w:p>
    <w:p w14:paraId="7EEA15EF" w14:textId="77777777" w:rsidR="009B0B73" w:rsidRPr="009B0B73" w:rsidRDefault="009B0B73" w:rsidP="009B0B73">
      <w:pPr>
        <w:rPr>
          <w:color w:val="000000" w:themeColor="text1"/>
          <w:sz w:val="24"/>
          <w:szCs w:val="24"/>
        </w:rPr>
      </w:pPr>
      <w:r w:rsidRPr="009B0B73">
        <w:rPr>
          <w:color w:val="000000" w:themeColor="text1"/>
          <w:sz w:val="24"/>
          <w:szCs w:val="24"/>
        </w:rPr>
        <w:t>The following variables had a significant relation with the outcome variable:</w:t>
      </w:r>
    </w:p>
    <w:p w14:paraId="75587FCF" w14:textId="77777777" w:rsidR="009B0B73" w:rsidRPr="009B0B73" w:rsidRDefault="009B0B73" w:rsidP="009B0B73">
      <w:pPr>
        <w:rPr>
          <w:b/>
          <w:bCs/>
          <w:color w:val="000000" w:themeColor="text1"/>
          <w:sz w:val="24"/>
          <w:szCs w:val="24"/>
        </w:rPr>
      </w:pPr>
      <w:r w:rsidRPr="009B0B73">
        <w:rPr>
          <w:b/>
          <w:bCs/>
          <w:color w:val="000000" w:themeColor="text1"/>
          <w:sz w:val="24"/>
          <w:szCs w:val="24"/>
        </w:rPr>
        <w:t xml:space="preserve">V51: </w:t>
      </w:r>
      <w:r w:rsidRPr="009B0B73">
        <w:rPr>
          <w:bCs/>
          <w:color w:val="000000" w:themeColor="text1"/>
          <w:sz w:val="24"/>
          <w:szCs w:val="24"/>
        </w:rPr>
        <w:t>Total number of comments before basetime</w:t>
      </w:r>
      <w:r w:rsidRPr="009B0B73">
        <w:rPr>
          <w:b/>
          <w:bCs/>
          <w:color w:val="000000" w:themeColor="text1"/>
          <w:sz w:val="24"/>
          <w:szCs w:val="24"/>
        </w:rPr>
        <w:t xml:space="preserve"> </w:t>
      </w:r>
    </w:p>
    <w:p w14:paraId="5F2C307E" w14:textId="77777777" w:rsidR="009B0B73" w:rsidRPr="009B0B73" w:rsidRDefault="009B0B73" w:rsidP="009B0B73">
      <w:pPr>
        <w:rPr>
          <w:color w:val="000000" w:themeColor="text1"/>
          <w:sz w:val="24"/>
          <w:szCs w:val="24"/>
        </w:rPr>
      </w:pPr>
      <w:r w:rsidRPr="009B0B73">
        <w:rPr>
          <w:b/>
          <w:bCs/>
          <w:color w:val="000000" w:themeColor="text1"/>
          <w:sz w:val="24"/>
          <w:szCs w:val="24"/>
        </w:rPr>
        <w:t xml:space="preserve">V52: </w:t>
      </w:r>
      <w:r w:rsidRPr="009B0B73">
        <w:rPr>
          <w:bCs/>
          <w:color w:val="000000" w:themeColor="text1"/>
          <w:sz w:val="24"/>
          <w:szCs w:val="24"/>
        </w:rPr>
        <w:t xml:space="preserve">Number of comments in the last 24 hours before the  basetime </w:t>
      </w:r>
    </w:p>
    <w:p w14:paraId="3D4D3B33" w14:textId="77777777" w:rsidR="009B0B73" w:rsidRPr="009B0B73" w:rsidRDefault="009B0B73" w:rsidP="009B0B73">
      <w:pPr>
        <w:rPr>
          <w:color w:val="000000" w:themeColor="text1"/>
          <w:sz w:val="24"/>
          <w:szCs w:val="24"/>
        </w:rPr>
      </w:pPr>
      <w:r w:rsidRPr="009B0B73">
        <w:rPr>
          <w:b/>
          <w:color w:val="000000" w:themeColor="text1"/>
          <w:sz w:val="24"/>
          <w:szCs w:val="24"/>
        </w:rPr>
        <w:lastRenderedPageBreak/>
        <w:t>V</w:t>
      </w:r>
      <w:r w:rsidRPr="009B0B73">
        <w:rPr>
          <w:b/>
          <w:bCs/>
          <w:color w:val="000000" w:themeColor="text1"/>
          <w:sz w:val="24"/>
          <w:szCs w:val="24"/>
        </w:rPr>
        <w:t>53</w:t>
      </w:r>
      <w:r w:rsidRPr="009B0B73">
        <w:rPr>
          <w:bCs/>
          <w:color w:val="000000" w:themeColor="text1"/>
          <w:sz w:val="24"/>
          <w:szCs w:val="24"/>
        </w:rPr>
        <w:t xml:space="preserve">: Let T1 denote the datetime 48 hours before basetime,  Let T2 denote the datetime 24 hours before basetime.  This attribute is the number of comments in the time period between T1 and T2 </w:t>
      </w:r>
    </w:p>
    <w:p w14:paraId="56E4DCCE" w14:textId="77777777" w:rsidR="009B0B73" w:rsidRPr="009B0B73" w:rsidRDefault="009B0B73" w:rsidP="009B0B73">
      <w:pPr>
        <w:rPr>
          <w:color w:val="000000" w:themeColor="text1"/>
          <w:sz w:val="24"/>
          <w:szCs w:val="24"/>
        </w:rPr>
      </w:pPr>
      <w:r w:rsidRPr="009B0B73">
        <w:rPr>
          <w:b/>
          <w:color w:val="000000" w:themeColor="text1"/>
          <w:sz w:val="24"/>
          <w:szCs w:val="24"/>
        </w:rPr>
        <w:t>V</w:t>
      </w:r>
      <w:r w:rsidRPr="009B0B73">
        <w:rPr>
          <w:b/>
          <w:bCs/>
          <w:color w:val="000000" w:themeColor="text1"/>
          <w:sz w:val="24"/>
          <w:szCs w:val="24"/>
        </w:rPr>
        <w:t xml:space="preserve">54: </w:t>
      </w:r>
      <w:r w:rsidRPr="009B0B73">
        <w:rPr>
          <w:bCs/>
          <w:color w:val="000000" w:themeColor="text1"/>
          <w:sz w:val="24"/>
          <w:szCs w:val="24"/>
        </w:rPr>
        <w:t>Number of comments in the first 24 hours after the  publication of the blog post, but before basetime</w:t>
      </w:r>
    </w:p>
    <w:p w14:paraId="24F7BD67" w14:textId="77777777" w:rsidR="009B0B73" w:rsidRPr="009B0B73" w:rsidRDefault="009B0B73" w:rsidP="009B0B73">
      <w:pPr>
        <w:rPr>
          <w:color w:val="000000" w:themeColor="text1"/>
          <w:sz w:val="24"/>
          <w:szCs w:val="24"/>
        </w:rPr>
      </w:pPr>
    </w:p>
    <w:p w14:paraId="4F29E7D7" w14:textId="77777777" w:rsidR="009B0B73" w:rsidRPr="009B0B73" w:rsidRDefault="009B0B73" w:rsidP="009B0B73">
      <w:pPr>
        <w:rPr>
          <w:color w:val="000000" w:themeColor="text1"/>
          <w:sz w:val="24"/>
          <w:szCs w:val="24"/>
        </w:rPr>
      </w:pPr>
      <w:r w:rsidRPr="009B0B73">
        <w:rPr>
          <w:color w:val="000000" w:themeColor="text1"/>
          <w:sz w:val="24"/>
          <w:szCs w:val="24"/>
        </w:rPr>
        <w:t>R code for the Multiple Linear Regression:</w:t>
      </w:r>
    </w:p>
    <w:p w14:paraId="15B011A1" w14:textId="77777777" w:rsidR="009B0B73" w:rsidRPr="009B0B73" w:rsidRDefault="009B0B73" w:rsidP="009B0B73">
      <w:pPr>
        <w:rPr>
          <w:color w:val="000000" w:themeColor="text1"/>
          <w:sz w:val="24"/>
          <w:szCs w:val="24"/>
        </w:rPr>
      </w:pPr>
      <w:r w:rsidRPr="009B0B73">
        <w:rPr>
          <w:noProof/>
          <w:color w:val="000000" w:themeColor="text1"/>
          <w:sz w:val="24"/>
          <w:szCs w:val="24"/>
          <w:lang w:eastAsia="en-US"/>
        </w:rPr>
        <w:drawing>
          <wp:inline distT="0" distB="0" distL="0" distR="0" wp14:anchorId="5355BB84" wp14:editId="1B079AE9">
            <wp:extent cx="5880100" cy="2882900"/>
            <wp:effectExtent l="0" t="0" r="12700" b="12700"/>
            <wp:docPr id="85" name="Picture 85" descr="Macintosh HD:Users:rachithadhanraj:Desktop:Screen Shot 2016-03-18 at 11.24.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rachithadhanraj:Desktop:Screen Shot 2016-03-18 at 11.24.12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80100" cy="2882900"/>
                    </a:xfrm>
                    <a:prstGeom prst="rect">
                      <a:avLst/>
                    </a:prstGeom>
                    <a:noFill/>
                    <a:ln>
                      <a:noFill/>
                    </a:ln>
                  </pic:spPr>
                </pic:pic>
              </a:graphicData>
            </a:graphic>
          </wp:inline>
        </w:drawing>
      </w:r>
    </w:p>
    <w:p w14:paraId="1EA0FDE5" w14:textId="77777777" w:rsidR="009B0B73" w:rsidRPr="009B0B73" w:rsidRDefault="009B0B73" w:rsidP="009B0B73">
      <w:pPr>
        <w:rPr>
          <w:color w:val="000000" w:themeColor="text1"/>
          <w:sz w:val="24"/>
          <w:szCs w:val="24"/>
        </w:rPr>
      </w:pPr>
    </w:p>
    <w:p w14:paraId="2138FAB5" w14:textId="77777777" w:rsidR="009B0B73" w:rsidRPr="009B0B73" w:rsidRDefault="009B0B73" w:rsidP="009B0B73">
      <w:pPr>
        <w:rPr>
          <w:color w:val="000000" w:themeColor="text1"/>
          <w:sz w:val="24"/>
          <w:szCs w:val="24"/>
        </w:rPr>
      </w:pPr>
    </w:p>
    <w:p w14:paraId="21F6B44B" w14:textId="77777777" w:rsidR="009B0B73" w:rsidRPr="009B0B73" w:rsidRDefault="009B0B73" w:rsidP="009B0B73">
      <w:pPr>
        <w:rPr>
          <w:color w:val="000000" w:themeColor="text1"/>
          <w:sz w:val="24"/>
          <w:szCs w:val="24"/>
        </w:rPr>
      </w:pPr>
      <w:r w:rsidRPr="009B0B73">
        <w:rPr>
          <w:color w:val="000000" w:themeColor="text1"/>
          <w:sz w:val="24"/>
          <w:szCs w:val="24"/>
        </w:rPr>
        <w:t>#mlr</w:t>
      </w:r>
    </w:p>
    <w:p w14:paraId="106F601D" w14:textId="77777777" w:rsidR="009B0B73" w:rsidRPr="009B0B73" w:rsidRDefault="009B0B73" w:rsidP="009B0B73">
      <w:pPr>
        <w:rPr>
          <w:color w:val="000000" w:themeColor="text1"/>
          <w:sz w:val="24"/>
          <w:szCs w:val="24"/>
        </w:rPr>
      </w:pPr>
      <w:r w:rsidRPr="009B0B73">
        <w:rPr>
          <w:color w:val="000000" w:themeColor="text1"/>
          <w:sz w:val="24"/>
          <w:szCs w:val="24"/>
        </w:rPr>
        <w:t>blog_mlr_model &lt;- lm(V281 ~.,data=blog_train)</w:t>
      </w:r>
    </w:p>
    <w:p w14:paraId="1BC6FB39" w14:textId="77777777" w:rsidR="009B0B73" w:rsidRPr="009B0B73" w:rsidRDefault="009B0B73" w:rsidP="009B0B73">
      <w:pPr>
        <w:rPr>
          <w:color w:val="000000" w:themeColor="text1"/>
          <w:sz w:val="24"/>
          <w:szCs w:val="24"/>
        </w:rPr>
      </w:pPr>
      <w:r w:rsidRPr="009B0B73">
        <w:rPr>
          <w:color w:val="000000" w:themeColor="text1"/>
          <w:sz w:val="24"/>
          <w:szCs w:val="24"/>
        </w:rPr>
        <w:t>summary(blog_mlr_model)</w:t>
      </w:r>
    </w:p>
    <w:p w14:paraId="3BA08682" w14:textId="77777777" w:rsidR="009B0B73" w:rsidRPr="009B0B73" w:rsidRDefault="009B0B73" w:rsidP="009B0B73">
      <w:pPr>
        <w:rPr>
          <w:color w:val="000000" w:themeColor="text1"/>
          <w:sz w:val="24"/>
          <w:szCs w:val="24"/>
        </w:rPr>
      </w:pPr>
    </w:p>
    <w:p w14:paraId="18550A09" w14:textId="77777777" w:rsidR="009B0B73" w:rsidRPr="009B0B73" w:rsidRDefault="009B0B73" w:rsidP="009B0B73">
      <w:pPr>
        <w:rPr>
          <w:color w:val="000000" w:themeColor="text1"/>
          <w:sz w:val="24"/>
          <w:szCs w:val="24"/>
        </w:rPr>
      </w:pPr>
      <w:r w:rsidRPr="009B0B73">
        <w:rPr>
          <w:color w:val="000000" w:themeColor="text1"/>
          <w:sz w:val="24"/>
          <w:szCs w:val="24"/>
        </w:rPr>
        <w:t>The summary of the model is as given below:</w:t>
      </w:r>
    </w:p>
    <w:p w14:paraId="116EC8D3" w14:textId="77777777" w:rsidR="009B0B73" w:rsidRPr="009B0B73" w:rsidRDefault="009B0B73" w:rsidP="009B0B73">
      <w:pPr>
        <w:rPr>
          <w:color w:val="000000" w:themeColor="text1"/>
          <w:sz w:val="24"/>
          <w:szCs w:val="24"/>
        </w:rPr>
      </w:pPr>
    </w:p>
    <w:p w14:paraId="621AFA0D" w14:textId="77777777" w:rsidR="009B0B73" w:rsidRPr="009B0B73" w:rsidRDefault="009B0B73" w:rsidP="009B0B73">
      <w:pPr>
        <w:rPr>
          <w:b/>
          <w:color w:val="000000" w:themeColor="text1"/>
          <w:sz w:val="24"/>
          <w:szCs w:val="24"/>
        </w:rPr>
      </w:pPr>
      <w:r w:rsidRPr="009B0B73">
        <w:rPr>
          <w:b/>
          <w:color w:val="000000" w:themeColor="text1"/>
          <w:sz w:val="24"/>
          <w:szCs w:val="24"/>
        </w:rPr>
        <w:t>Residuals:</w:t>
      </w:r>
    </w:p>
    <w:p w14:paraId="3FF7B5CA" w14:textId="77777777" w:rsidR="009B0B73" w:rsidRPr="009B0B73" w:rsidRDefault="009B0B73" w:rsidP="009B0B73">
      <w:pPr>
        <w:rPr>
          <w:color w:val="000000" w:themeColor="text1"/>
          <w:sz w:val="24"/>
          <w:szCs w:val="24"/>
        </w:rPr>
      </w:pPr>
    </w:p>
    <w:p w14:paraId="1D05E3E5" w14:textId="77777777" w:rsidR="009B0B73" w:rsidRPr="009B0B73" w:rsidRDefault="009B0B73" w:rsidP="009B0B73">
      <w:pPr>
        <w:rPr>
          <w:color w:val="000000" w:themeColor="text1"/>
          <w:sz w:val="24"/>
          <w:szCs w:val="24"/>
        </w:rPr>
      </w:pPr>
      <w:r w:rsidRPr="009B0B73">
        <w:rPr>
          <w:color w:val="000000" w:themeColor="text1"/>
          <w:sz w:val="24"/>
          <w:szCs w:val="24"/>
        </w:rPr>
        <w:t xml:space="preserve">    Min      1Q  Median      3Q     Max </w:t>
      </w:r>
    </w:p>
    <w:p w14:paraId="0604960C" w14:textId="77777777" w:rsidR="009B0B73" w:rsidRPr="009B0B73" w:rsidRDefault="009B0B73" w:rsidP="009B0B73">
      <w:pPr>
        <w:rPr>
          <w:color w:val="000000" w:themeColor="text1"/>
          <w:sz w:val="24"/>
          <w:szCs w:val="24"/>
        </w:rPr>
      </w:pPr>
    </w:p>
    <w:p w14:paraId="78FCF344" w14:textId="77777777" w:rsidR="009B0B73" w:rsidRPr="009B0B73" w:rsidRDefault="009B0B73" w:rsidP="009B0B73">
      <w:pPr>
        <w:rPr>
          <w:color w:val="000000" w:themeColor="text1"/>
          <w:sz w:val="24"/>
          <w:szCs w:val="24"/>
        </w:rPr>
      </w:pPr>
      <w:r w:rsidRPr="009B0B73">
        <w:rPr>
          <w:color w:val="000000" w:themeColor="text1"/>
          <w:sz w:val="24"/>
          <w:szCs w:val="24"/>
        </w:rPr>
        <w:t>-270.51   -5.09   -1.10    2.77 1342.40</w:t>
      </w:r>
    </w:p>
    <w:p w14:paraId="1B0D7EA7" w14:textId="77777777" w:rsidR="009B0B73" w:rsidRPr="009B0B73" w:rsidRDefault="009B0B73" w:rsidP="009B0B73">
      <w:pPr>
        <w:rPr>
          <w:color w:val="000000" w:themeColor="text1"/>
          <w:sz w:val="24"/>
          <w:szCs w:val="24"/>
        </w:rPr>
      </w:pPr>
    </w:p>
    <w:p w14:paraId="6FC08563" w14:textId="77777777" w:rsidR="009B0B73" w:rsidRPr="009B0B73" w:rsidRDefault="009B0B73" w:rsidP="009B0B73">
      <w:pPr>
        <w:rPr>
          <w:color w:val="000000" w:themeColor="text1"/>
          <w:sz w:val="24"/>
          <w:szCs w:val="24"/>
        </w:rPr>
      </w:pPr>
      <w:r w:rsidRPr="009B0B73">
        <w:rPr>
          <w:b/>
          <w:color w:val="000000" w:themeColor="text1"/>
          <w:sz w:val="24"/>
          <w:szCs w:val="24"/>
        </w:rPr>
        <w:t>Residual standard error</w:t>
      </w:r>
      <w:r w:rsidRPr="009B0B73">
        <w:rPr>
          <w:color w:val="000000" w:themeColor="text1"/>
          <w:sz w:val="24"/>
          <w:szCs w:val="24"/>
        </w:rPr>
        <w:t>: 30.12 on 52148 degrees of freedom</w:t>
      </w:r>
    </w:p>
    <w:p w14:paraId="47CA140F" w14:textId="77777777" w:rsidR="009B0B73" w:rsidRPr="009B0B73" w:rsidRDefault="009B0B73" w:rsidP="009B0B73">
      <w:pPr>
        <w:rPr>
          <w:color w:val="000000" w:themeColor="text1"/>
          <w:sz w:val="24"/>
          <w:szCs w:val="24"/>
        </w:rPr>
      </w:pPr>
    </w:p>
    <w:p w14:paraId="2E706F46" w14:textId="77777777" w:rsidR="009B0B73" w:rsidRPr="009B0B73" w:rsidRDefault="009B0B73" w:rsidP="009B0B73">
      <w:pPr>
        <w:rPr>
          <w:color w:val="000000" w:themeColor="text1"/>
          <w:sz w:val="24"/>
          <w:szCs w:val="24"/>
        </w:rPr>
      </w:pPr>
      <w:r w:rsidRPr="009B0B73">
        <w:rPr>
          <w:b/>
          <w:color w:val="000000" w:themeColor="text1"/>
          <w:sz w:val="24"/>
          <w:szCs w:val="24"/>
        </w:rPr>
        <w:t>Multiple R-squared:</w:t>
      </w:r>
      <w:r w:rsidRPr="009B0B73">
        <w:rPr>
          <w:color w:val="000000" w:themeColor="text1"/>
          <w:sz w:val="24"/>
          <w:szCs w:val="24"/>
        </w:rPr>
        <w:t xml:space="preserve">  0.3648,</w:t>
      </w:r>
      <w:r w:rsidRPr="009B0B73">
        <w:rPr>
          <w:color w:val="000000" w:themeColor="text1"/>
          <w:sz w:val="24"/>
          <w:szCs w:val="24"/>
        </w:rPr>
        <w:tab/>
      </w:r>
      <w:r w:rsidRPr="009B0B73">
        <w:rPr>
          <w:b/>
          <w:color w:val="000000" w:themeColor="text1"/>
          <w:sz w:val="24"/>
          <w:szCs w:val="24"/>
        </w:rPr>
        <w:t>Adjusted R-squared:</w:t>
      </w:r>
      <w:r w:rsidRPr="009B0B73">
        <w:rPr>
          <w:color w:val="000000" w:themeColor="text1"/>
          <w:sz w:val="24"/>
          <w:szCs w:val="24"/>
        </w:rPr>
        <w:t xml:space="preserve">  0.3617 </w:t>
      </w:r>
    </w:p>
    <w:p w14:paraId="2A699285" w14:textId="77777777" w:rsidR="009B0B73" w:rsidRPr="009B0B73" w:rsidRDefault="009B0B73" w:rsidP="009B0B73">
      <w:pPr>
        <w:rPr>
          <w:color w:val="000000" w:themeColor="text1"/>
          <w:sz w:val="24"/>
          <w:szCs w:val="24"/>
        </w:rPr>
      </w:pPr>
    </w:p>
    <w:p w14:paraId="2F26B3BC" w14:textId="77777777" w:rsidR="009B0B73" w:rsidRPr="009B0B73" w:rsidRDefault="009B0B73" w:rsidP="009B0B73">
      <w:pPr>
        <w:rPr>
          <w:color w:val="000000" w:themeColor="text1"/>
          <w:sz w:val="24"/>
          <w:szCs w:val="24"/>
        </w:rPr>
      </w:pPr>
      <w:r w:rsidRPr="009B0B73">
        <w:rPr>
          <w:b/>
          <w:color w:val="000000" w:themeColor="text1"/>
          <w:sz w:val="24"/>
          <w:szCs w:val="24"/>
        </w:rPr>
        <w:t>F-statistic:</w:t>
      </w:r>
      <w:r w:rsidRPr="009B0B73">
        <w:rPr>
          <w:color w:val="000000" w:themeColor="text1"/>
          <w:sz w:val="24"/>
          <w:szCs w:val="24"/>
        </w:rPr>
        <w:t xml:space="preserve"> 120.7 on 248 and 52148 DF, p</w:t>
      </w:r>
      <w:r w:rsidRPr="009B0B73">
        <w:rPr>
          <w:b/>
          <w:color w:val="000000" w:themeColor="text1"/>
          <w:sz w:val="24"/>
          <w:szCs w:val="24"/>
        </w:rPr>
        <w:t>-value:</w:t>
      </w:r>
      <w:r w:rsidRPr="009B0B73">
        <w:rPr>
          <w:color w:val="000000" w:themeColor="text1"/>
          <w:sz w:val="24"/>
          <w:szCs w:val="24"/>
        </w:rPr>
        <w:t xml:space="preserve"> &lt; 2.2e-16</w:t>
      </w:r>
    </w:p>
    <w:p w14:paraId="7ACA0EB5" w14:textId="77777777" w:rsidR="009B0B73" w:rsidRPr="009B0B73" w:rsidRDefault="009B0B73" w:rsidP="009B0B73">
      <w:pPr>
        <w:rPr>
          <w:color w:val="000000" w:themeColor="text1"/>
          <w:sz w:val="24"/>
          <w:szCs w:val="24"/>
        </w:rPr>
      </w:pPr>
    </w:p>
    <w:p w14:paraId="34A326AC" w14:textId="77777777" w:rsidR="009B0B73" w:rsidRPr="009B0B73" w:rsidRDefault="009B0B73" w:rsidP="009B0B73">
      <w:pPr>
        <w:rPr>
          <w:color w:val="000000" w:themeColor="text1"/>
          <w:sz w:val="24"/>
          <w:szCs w:val="24"/>
        </w:rPr>
      </w:pPr>
    </w:p>
    <w:p w14:paraId="720F6421" w14:textId="77777777" w:rsidR="009B0B73" w:rsidRPr="009B0B73" w:rsidRDefault="009B0B73" w:rsidP="009B0B73">
      <w:pPr>
        <w:rPr>
          <w:color w:val="000000" w:themeColor="text1"/>
          <w:sz w:val="24"/>
          <w:szCs w:val="24"/>
        </w:rPr>
      </w:pPr>
      <w:r w:rsidRPr="009B0B73">
        <w:rPr>
          <w:color w:val="000000" w:themeColor="text1"/>
          <w:sz w:val="24"/>
          <w:szCs w:val="24"/>
        </w:rPr>
        <w:t>#predict_test</w:t>
      </w:r>
    </w:p>
    <w:p w14:paraId="53814969" w14:textId="77777777" w:rsidR="009B0B73" w:rsidRPr="009B0B73" w:rsidRDefault="009B0B73" w:rsidP="009B0B73">
      <w:pPr>
        <w:rPr>
          <w:color w:val="000000" w:themeColor="text1"/>
          <w:sz w:val="24"/>
          <w:szCs w:val="24"/>
        </w:rPr>
      </w:pPr>
      <w:r w:rsidRPr="009B0B73">
        <w:rPr>
          <w:color w:val="000000" w:themeColor="text1"/>
          <w:sz w:val="24"/>
          <w:szCs w:val="24"/>
        </w:rPr>
        <w:t>blog_test1 &lt;- blog_test[,-281]</w:t>
      </w:r>
    </w:p>
    <w:p w14:paraId="21EA3210" w14:textId="77777777" w:rsidR="009B0B73" w:rsidRPr="009B0B73" w:rsidRDefault="009B0B73" w:rsidP="009B0B73">
      <w:pPr>
        <w:rPr>
          <w:color w:val="000000" w:themeColor="text1"/>
          <w:sz w:val="24"/>
          <w:szCs w:val="24"/>
        </w:rPr>
      </w:pPr>
      <w:r w:rsidRPr="009B0B73">
        <w:rPr>
          <w:color w:val="000000" w:themeColor="text1"/>
          <w:sz w:val="24"/>
          <w:szCs w:val="24"/>
        </w:rPr>
        <w:t>blog_predict &lt;- predict(blog_mlr_model,blog_test1)</w:t>
      </w:r>
    </w:p>
    <w:p w14:paraId="308F5F63" w14:textId="77777777" w:rsidR="009B0B73" w:rsidRPr="009B0B73" w:rsidRDefault="009B0B73" w:rsidP="009B0B73">
      <w:pPr>
        <w:rPr>
          <w:color w:val="000000" w:themeColor="text1"/>
          <w:sz w:val="24"/>
          <w:szCs w:val="24"/>
        </w:rPr>
      </w:pPr>
      <w:r w:rsidRPr="009B0B73">
        <w:rPr>
          <w:color w:val="000000" w:themeColor="text1"/>
          <w:sz w:val="24"/>
          <w:szCs w:val="24"/>
        </w:rPr>
        <w:t>summary(blog_predict)</w:t>
      </w:r>
    </w:p>
    <w:p w14:paraId="074B2F10" w14:textId="77777777" w:rsidR="009B0B73" w:rsidRPr="009B0B73" w:rsidRDefault="009B0B73" w:rsidP="009B0B73">
      <w:pPr>
        <w:rPr>
          <w:color w:val="000000" w:themeColor="text1"/>
          <w:sz w:val="24"/>
          <w:szCs w:val="24"/>
        </w:rPr>
      </w:pPr>
    </w:p>
    <w:p w14:paraId="6A5920F9" w14:textId="77777777" w:rsidR="009B0B73" w:rsidRPr="009B0B73" w:rsidRDefault="009B0B73" w:rsidP="009B0B73">
      <w:pPr>
        <w:rPr>
          <w:color w:val="000000" w:themeColor="text1"/>
          <w:sz w:val="24"/>
          <w:szCs w:val="24"/>
        </w:rPr>
      </w:pPr>
      <w:r w:rsidRPr="009B0B73">
        <w:rPr>
          <w:color w:val="000000" w:themeColor="text1"/>
          <w:sz w:val="24"/>
          <w:szCs w:val="24"/>
        </w:rPr>
        <w:t>&gt; summary(blog_predict)</w:t>
      </w:r>
    </w:p>
    <w:p w14:paraId="7852D814" w14:textId="77777777" w:rsidR="009B0B73" w:rsidRPr="009B0B73" w:rsidRDefault="009B0B73" w:rsidP="009B0B73">
      <w:pPr>
        <w:rPr>
          <w:color w:val="000000" w:themeColor="text1"/>
          <w:sz w:val="24"/>
          <w:szCs w:val="24"/>
        </w:rPr>
      </w:pPr>
    </w:p>
    <w:p w14:paraId="1D387F7D" w14:textId="77777777" w:rsidR="009B0B73" w:rsidRPr="009B0B73" w:rsidRDefault="009B0B73" w:rsidP="009B0B73">
      <w:pPr>
        <w:rPr>
          <w:b/>
          <w:color w:val="000000" w:themeColor="text1"/>
          <w:sz w:val="24"/>
          <w:szCs w:val="24"/>
        </w:rPr>
      </w:pPr>
      <w:r w:rsidRPr="009B0B73">
        <w:rPr>
          <w:b/>
          <w:color w:val="000000" w:themeColor="text1"/>
          <w:sz w:val="24"/>
          <w:szCs w:val="24"/>
        </w:rPr>
        <w:t xml:space="preserve">    Min.  1st Qu.   Median     Mean  3rd Qu.     Max. </w:t>
      </w:r>
    </w:p>
    <w:p w14:paraId="1B7F9A95" w14:textId="77777777" w:rsidR="009B0B73" w:rsidRPr="009B0B73" w:rsidRDefault="009B0B73" w:rsidP="009B0B73">
      <w:pPr>
        <w:rPr>
          <w:color w:val="000000" w:themeColor="text1"/>
          <w:sz w:val="24"/>
          <w:szCs w:val="24"/>
        </w:rPr>
      </w:pPr>
    </w:p>
    <w:p w14:paraId="0959F423" w14:textId="77777777" w:rsidR="009B0B73" w:rsidRPr="009B0B73" w:rsidRDefault="009B0B73" w:rsidP="009B0B73">
      <w:pPr>
        <w:rPr>
          <w:color w:val="000000" w:themeColor="text1"/>
          <w:sz w:val="24"/>
          <w:szCs w:val="24"/>
        </w:rPr>
      </w:pPr>
      <w:r w:rsidRPr="009B0B73">
        <w:rPr>
          <w:color w:val="000000" w:themeColor="text1"/>
          <w:sz w:val="24"/>
          <w:szCs w:val="24"/>
        </w:rPr>
        <w:t xml:space="preserve">-107.600   -1.765    2.167    5.263    6.519  278.800 </w:t>
      </w:r>
    </w:p>
    <w:p w14:paraId="5AF7AA6B" w14:textId="77777777" w:rsidR="009B0B73" w:rsidRPr="009B0B73" w:rsidRDefault="009B0B73" w:rsidP="009B0B73">
      <w:pPr>
        <w:rPr>
          <w:color w:val="000000" w:themeColor="text1"/>
          <w:sz w:val="24"/>
          <w:szCs w:val="24"/>
        </w:rPr>
      </w:pPr>
    </w:p>
    <w:p w14:paraId="6A51C48D" w14:textId="77777777" w:rsidR="009B0B73" w:rsidRPr="009B0B73" w:rsidRDefault="009B0B73" w:rsidP="009B0B73">
      <w:pPr>
        <w:rPr>
          <w:color w:val="000000" w:themeColor="text1"/>
          <w:sz w:val="24"/>
          <w:szCs w:val="24"/>
        </w:rPr>
      </w:pPr>
    </w:p>
    <w:p w14:paraId="5DEE54D3" w14:textId="77777777" w:rsidR="009B0B73" w:rsidRPr="009B0B73" w:rsidRDefault="009B0B73" w:rsidP="009B0B73">
      <w:pPr>
        <w:rPr>
          <w:color w:val="000000" w:themeColor="text1"/>
          <w:sz w:val="24"/>
          <w:szCs w:val="24"/>
        </w:rPr>
      </w:pPr>
      <w:r w:rsidRPr="009B0B73">
        <w:rPr>
          <w:color w:val="000000" w:themeColor="text1"/>
          <w:sz w:val="24"/>
          <w:szCs w:val="24"/>
        </w:rPr>
        <w:lastRenderedPageBreak/>
        <w:t>#rmse - test dataset</w:t>
      </w:r>
    </w:p>
    <w:p w14:paraId="1B39094F" w14:textId="77777777" w:rsidR="009B0B73" w:rsidRPr="009B0B73" w:rsidRDefault="009B0B73" w:rsidP="009B0B73">
      <w:pPr>
        <w:rPr>
          <w:color w:val="000000" w:themeColor="text1"/>
          <w:sz w:val="24"/>
          <w:szCs w:val="24"/>
        </w:rPr>
      </w:pPr>
      <w:r w:rsidRPr="009B0B73">
        <w:rPr>
          <w:color w:val="000000" w:themeColor="text1"/>
          <w:sz w:val="24"/>
          <w:szCs w:val="24"/>
        </w:rPr>
        <w:t>rmse_blog &lt;- sqrt(mean((blog_predict - blog_test$V281)^2))</w:t>
      </w:r>
    </w:p>
    <w:p w14:paraId="7626C954" w14:textId="77777777" w:rsidR="009B0B73" w:rsidRPr="009B0B73" w:rsidRDefault="009B0B73" w:rsidP="009B0B73">
      <w:pPr>
        <w:rPr>
          <w:color w:val="000000" w:themeColor="text1"/>
          <w:sz w:val="24"/>
          <w:szCs w:val="24"/>
        </w:rPr>
      </w:pPr>
      <w:r w:rsidRPr="009B0B73">
        <w:rPr>
          <w:color w:val="000000" w:themeColor="text1"/>
          <w:sz w:val="24"/>
          <w:szCs w:val="24"/>
        </w:rPr>
        <w:t>print(rmse_blog)</w:t>
      </w:r>
    </w:p>
    <w:p w14:paraId="49068D1B" w14:textId="77777777" w:rsidR="009B0B73" w:rsidRPr="009B0B73" w:rsidRDefault="009B0B73" w:rsidP="009B0B73">
      <w:pPr>
        <w:rPr>
          <w:b/>
          <w:color w:val="000000" w:themeColor="text1"/>
          <w:sz w:val="24"/>
          <w:szCs w:val="24"/>
        </w:rPr>
      </w:pPr>
    </w:p>
    <w:p w14:paraId="1B602CBD" w14:textId="77777777" w:rsidR="009B0B73" w:rsidRDefault="009B0B73" w:rsidP="009B0B73">
      <w:pPr>
        <w:rPr>
          <w:b/>
          <w:color w:val="000000" w:themeColor="text1"/>
          <w:sz w:val="24"/>
          <w:szCs w:val="24"/>
        </w:rPr>
      </w:pPr>
      <w:r w:rsidRPr="009B0B73">
        <w:rPr>
          <w:b/>
          <w:color w:val="000000" w:themeColor="text1"/>
          <w:sz w:val="24"/>
          <w:szCs w:val="24"/>
        </w:rPr>
        <w:t>[1] 25.44774</w:t>
      </w:r>
    </w:p>
    <w:p w14:paraId="53A0FFAA" w14:textId="77777777" w:rsidR="009B0B73" w:rsidRDefault="009B0B73" w:rsidP="009B0B73">
      <w:pPr>
        <w:rPr>
          <w:b/>
          <w:color w:val="000000" w:themeColor="text1"/>
          <w:sz w:val="24"/>
          <w:szCs w:val="24"/>
        </w:rPr>
      </w:pPr>
    </w:p>
    <w:p w14:paraId="627CEEA7" w14:textId="77777777" w:rsidR="009B0B73" w:rsidRPr="00241CA3" w:rsidRDefault="009B0B73" w:rsidP="009B0B73">
      <w:pPr>
        <w:rPr>
          <w:b/>
          <w:color w:val="000000" w:themeColor="text1"/>
          <w:sz w:val="32"/>
          <w:szCs w:val="32"/>
          <w:u w:val="single"/>
        </w:rPr>
      </w:pPr>
      <w:r w:rsidRPr="00241CA3">
        <w:rPr>
          <w:b/>
          <w:color w:val="000000" w:themeColor="text1"/>
          <w:sz w:val="32"/>
          <w:szCs w:val="32"/>
          <w:u w:val="single"/>
        </w:rPr>
        <w:t>Conclusion:</w:t>
      </w:r>
    </w:p>
    <w:p w14:paraId="6DDC6AF6" w14:textId="77777777" w:rsidR="009B0B73" w:rsidRDefault="009B0B73" w:rsidP="009B0B73">
      <w:pPr>
        <w:rPr>
          <w:b/>
          <w:color w:val="000000" w:themeColor="text1"/>
          <w:sz w:val="24"/>
          <w:szCs w:val="24"/>
        </w:rPr>
      </w:pPr>
      <w:r>
        <w:rPr>
          <w:b/>
          <w:color w:val="000000" w:themeColor="text1"/>
          <w:sz w:val="24"/>
          <w:szCs w:val="24"/>
        </w:rPr>
        <w:t>Random Forest RMSE: 23.399</w:t>
      </w:r>
    </w:p>
    <w:p w14:paraId="3C004798" w14:textId="77777777" w:rsidR="009B0B73" w:rsidRDefault="009B0B73" w:rsidP="009B0B73">
      <w:pPr>
        <w:rPr>
          <w:b/>
          <w:color w:val="000000" w:themeColor="text1"/>
          <w:sz w:val="24"/>
          <w:szCs w:val="24"/>
        </w:rPr>
      </w:pPr>
      <w:r>
        <w:rPr>
          <w:b/>
          <w:color w:val="000000" w:themeColor="text1"/>
          <w:sz w:val="24"/>
          <w:szCs w:val="24"/>
        </w:rPr>
        <w:t xml:space="preserve">CART RMSE: </w:t>
      </w:r>
      <w:r w:rsidRPr="009B0B73">
        <w:rPr>
          <w:b/>
          <w:color w:val="000000" w:themeColor="text1"/>
          <w:sz w:val="24"/>
          <w:szCs w:val="24"/>
        </w:rPr>
        <w:t>24.388</w:t>
      </w:r>
    </w:p>
    <w:p w14:paraId="71C75F2B" w14:textId="77777777" w:rsidR="009B0B73" w:rsidRDefault="009B0B73" w:rsidP="009B0B73">
      <w:pPr>
        <w:rPr>
          <w:b/>
          <w:color w:val="000000" w:themeColor="text1"/>
          <w:sz w:val="24"/>
          <w:szCs w:val="24"/>
        </w:rPr>
      </w:pPr>
      <w:r>
        <w:rPr>
          <w:b/>
          <w:color w:val="000000" w:themeColor="text1"/>
          <w:sz w:val="24"/>
          <w:szCs w:val="24"/>
        </w:rPr>
        <w:t>Multiple Linear Regression RMSE: 25.447</w:t>
      </w:r>
    </w:p>
    <w:p w14:paraId="089AE35E" w14:textId="77777777" w:rsidR="009B0B73" w:rsidRDefault="009B0B73" w:rsidP="009B0B73">
      <w:pPr>
        <w:rPr>
          <w:b/>
          <w:color w:val="000000" w:themeColor="text1"/>
          <w:sz w:val="24"/>
          <w:szCs w:val="24"/>
        </w:rPr>
      </w:pPr>
      <w:r>
        <w:rPr>
          <w:b/>
          <w:color w:val="000000" w:themeColor="text1"/>
          <w:sz w:val="24"/>
          <w:szCs w:val="24"/>
        </w:rPr>
        <w:t xml:space="preserve">From the above RMSE values we conclude that Random Forest is the best model for prediction of </w:t>
      </w:r>
      <w:r w:rsidRPr="009B0B73">
        <w:rPr>
          <w:b/>
          <w:bCs/>
          <w:color w:val="000000" w:themeColor="text1"/>
          <w:sz w:val="24"/>
          <w:szCs w:val="24"/>
        </w:rPr>
        <w:t>the number of comments in the next 24 hours</w:t>
      </w:r>
      <w:r>
        <w:rPr>
          <w:b/>
          <w:bCs/>
          <w:color w:val="000000" w:themeColor="text1"/>
          <w:sz w:val="24"/>
          <w:szCs w:val="24"/>
        </w:rPr>
        <w:t>.</w:t>
      </w:r>
    </w:p>
    <w:p w14:paraId="3911529C" w14:textId="77777777" w:rsidR="009B0B73" w:rsidRPr="009B0B73" w:rsidRDefault="009B0B73" w:rsidP="009B0B73">
      <w:pPr>
        <w:rPr>
          <w:b/>
          <w:color w:val="000000" w:themeColor="text1"/>
          <w:sz w:val="24"/>
          <w:szCs w:val="24"/>
        </w:rPr>
      </w:pPr>
    </w:p>
    <w:p w14:paraId="689AECC2" w14:textId="77777777" w:rsidR="007406C4" w:rsidRPr="007406C4" w:rsidRDefault="007406C4" w:rsidP="007406C4">
      <w:pPr>
        <w:rPr>
          <w:color w:val="000000" w:themeColor="text1"/>
          <w:sz w:val="24"/>
          <w:szCs w:val="24"/>
        </w:rPr>
      </w:pPr>
    </w:p>
    <w:p w14:paraId="1A79B043" w14:textId="77777777" w:rsidR="007406C4" w:rsidRPr="007406C4" w:rsidRDefault="007406C4" w:rsidP="007406C4">
      <w:pPr>
        <w:jc w:val="both"/>
        <w:rPr>
          <w:color w:val="000000" w:themeColor="text1"/>
          <w:sz w:val="24"/>
          <w:szCs w:val="24"/>
        </w:rPr>
      </w:pPr>
    </w:p>
    <w:p w14:paraId="496BAF64" w14:textId="77777777" w:rsidR="007406C4" w:rsidRPr="007406C4" w:rsidRDefault="007406C4" w:rsidP="007406C4">
      <w:pPr>
        <w:rPr>
          <w:color w:val="000000" w:themeColor="text1"/>
          <w:sz w:val="24"/>
          <w:szCs w:val="24"/>
        </w:rPr>
      </w:pPr>
    </w:p>
    <w:p w14:paraId="433459E2" w14:textId="77777777" w:rsidR="007406C4" w:rsidRPr="007406C4" w:rsidRDefault="007406C4" w:rsidP="007406C4">
      <w:pPr>
        <w:rPr>
          <w:color w:val="000000" w:themeColor="text1"/>
          <w:sz w:val="24"/>
          <w:szCs w:val="24"/>
        </w:rPr>
      </w:pPr>
    </w:p>
    <w:p w14:paraId="4A6902AD" w14:textId="77777777" w:rsidR="007406C4" w:rsidRPr="007406C4" w:rsidRDefault="007406C4" w:rsidP="007406C4">
      <w:pPr>
        <w:rPr>
          <w:color w:val="000000" w:themeColor="text1"/>
          <w:sz w:val="24"/>
          <w:szCs w:val="24"/>
        </w:rPr>
      </w:pPr>
    </w:p>
    <w:p w14:paraId="39987CF1" w14:textId="77777777" w:rsidR="007406C4" w:rsidRPr="007406C4" w:rsidRDefault="007406C4" w:rsidP="007406C4">
      <w:pPr>
        <w:ind w:left="-990"/>
        <w:rPr>
          <w:b/>
          <w:color w:val="000000" w:themeColor="text1"/>
          <w:sz w:val="24"/>
          <w:szCs w:val="24"/>
        </w:rPr>
      </w:pPr>
    </w:p>
    <w:p w14:paraId="29FDF814" w14:textId="77777777" w:rsidR="007406C4" w:rsidRPr="007406C4" w:rsidRDefault="007406C4" w:rsidP="007406C4">
      <w:pPr>
        <w:ind w:left="-990"/>
        <w:rPr>
          <w:b/>
          <w:color w:val="000000" w:themeColor="text1"/>
          <w:sz w:val="24"/>
          <w:szCs w:val="24"/>
        </w:rPr>
      </w:pPr>
    </w:p>
    <w:p w14:paraId="0F22D888" w14:textId="77777777" w:rsidR="007406C4" w:rsidRPr="007406C4" w:rsidRDefault="007406C4" w:rsidP="007406C4">
      <w:pPr>
        <w:ind w:left="-990"/>
        <w:rPr>
          <w:b/>
          <w:color w:val="000000" w:themeColor="text1"/>
          <w:sz w:val="24"/>
          <w:szCs w:val="24"/>
        </w:rPr>
      </w:pPr>
    </w:p>
    <w:p w14:paraId="46D994E6" w14:textId="77777777" w:rsidR="007406C4" w:rsidRPr="007406C4" w:rsidRDefault="007406C4" w:rsidP="007406C4">
      <w:pPr>
        <w:ind w:left="-990"/>
        <w:rPr>
          <w:b/>
          <w:color w:val="000000" w:themeColor="text1"/>
          <w:sz w:val="24"/>
          <w:szCs w:val="24"/>
        </w:rPr>
      </w:pPr>
    </w:p>
    <w:p w14:paraId="24321DF0" w14:textId="77777777" w:rsidR="007406C4" w:rsidRPr="007406C4" w:rsidRDefault="007406C4" w:rsidP="007406C4">
      <w:pPr>
        <w:ind w:hanging="1080"/>
        <w:rPr>
          <w:color w:val="000000" w:themeColor="text1"/>
          <w:sz w:val="24"/>
          <w:szCs w:val="24"/>
        </w:rPr>
      </w:pPr>
    </w:p>
    <w:p w14:paraId="7DE93074" w14:textId="77777777" w:rsidR="007406C4" w:rsidRPr="007406C4" w:rsidRDefault="007406C4" w:rsidP="007406C4">
      <w:pPr>
        <w:rPr>
          <w:color w:val="000000" w:themeColor="text1"/>
          <w:sz w:val="24"/>
          <w:szCs w:val="24"/>
        </w:rPr>
      </w:pPr>
      <w:bookmarkStart w:id="5" w:name="_GoBack"/>
      <w:bookmarkEnd w:id="5"/>
    </w:p>
    <w:sectPr w:rsidR="007406C4" w:rsidRPr="007406C4">
      <w:footerReference w:type="default" r:id="rId107"/>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9FD17D" w14:textId="77777777" w:rsidR="00CA78F2" w:rsidRDefault="00CA78F2">
      <w:pPr>
        <w:spacing w:before="0" w:after="0" w:line="240" w:lineRule="auto"/>
      </w:pPr>
      <w:r>
        <w:separator/>
      </w:r>
    </w:p>
  </w:endnote>
  <w:endnote w:type="continuationSeparator" w:id="0">
    <w:p w14:paraId="089515FE" w14:textId="77777777" w:rsidR="00CA78F2" w:rsidRDefault="00CA78F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A63FA" w14:textId="77777777" w:rsidR="002163EE" w:rsidRDefault="003806E6">
    <w:pPr>
      <w:pStyle w:val="Footer"/>
    </w:pPr>
    <w:r>
      <w:t xml:space="preserve">Page </w:t>
    </w:r>
    <w:r>
      <w:fldChar w:fldCharType="begin"/>
    </w:r>
    <w:r>
      <w:instrText xml:space="preserve"> PAGE  \* Arabic  \* MERGEFORMAT </w:instrText>
    </w:r>
    <w:r>
      <w:fldChar w:fldCharType="separate"/>
    </w:r>
    <w:r w:rsidR="00436E72">
      <w:rPr>
        <w:noProof/>
      </w:rPr>
      <w:t>51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444B5C" w14:textId="77777777" w:rsidR="00CA78F2" w:rsidRDefault="00CA78F2">
      <w:pPr>
        <w:spacing w:before="0" w:after="0" w:line="240" w:lineRule="auto"/>
      </w:pPr>
      <w:r>
        <w:separator/>
      </w:r>
    </w:p>
  </w:footnote>
  <w:footnote w:type="continuationSeparator" w:id="0">
    <w:p w14:paraId="637012FB" w14:textId="77777777" w:rsidR="00CA78F2" w:rsidRDefault="00CA78F2">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CD20A05"/>
    <w:multiLevelType w:val="hybridMultilevel"/>
    <w:tmpl w:val="FBF46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 w15:restartNumberingAfterBreak="0">
    <w:nsid w:val="17BC43EC"/>
    <w:multiLevelType w:val="hybridMultilevel"/>
    <w:tmpl w:val="566275E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4662D"/>
    <w:multiLevelType w:val="hybridMultilevel"/>
    <w:tmpl w:val="BBECE166"/>
    <w:lvl w:ilvl="0" w:tplc="57306798">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5" w15:restartNumberingAfterBreak="0">
    <w:nsid w:val="1B874A99"/>
    <w:multiLevelType w:val="hybridMultilevel"/>
    <w:tmpl w:val="C87C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D74C85"/>
    <w:multiLevelType w:val="multilevel"/>
    <w:tmpl w:val="A2760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DB5617"/>
    <w:multiLevelType w:val="hybridMultilevel"/>
    <w:tmpl w:val="F7AE7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D1279"/>
    <w:multiLevelType w:val="hybridMultilevel"/>
    <w:tmpl w:val="2E6C4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6B6446"/>
    <w:multiLevelType w:val="hybridMultilevel"/>
    <w:tmpl w:val="13A637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D11B56"/>
    <w:multiLevelType w:val="hybridMultilevel"/>
    <w:tmpl w:val="BDD4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 w:numId="8">
    <w:abstractNumId w:val="4"/>
  </w:num>
  <w:num w:numId="9">
    <w:abstractNumId w:val="10"/>
  </w:num>
  <w:num w:numId="10">
    <w:abstractNumId w:val="9"/>
  </w:num>
  <w:num w:numId="11">
    <w:abstractNumId w:val="8"/>
  </w:num>
  <w:num w:numId="12">
    <w:abstractNumId w:val="3"/>
  </w:num>
  <w:num w:numId="13">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6C4"/>
    <w:rsid w:val="000C5590"/>
    <w:rsid w:val="002163EE"/>
    <w:rsid w:val="00241CA3"/>
    <w:rsid w:val="002D5A17"/>
    <w:rsid w:val="003806E6"/>
    <w:rsid w:val="00436E72"/>
    <w:rsid w:val="006704D8"/>
    <w:rsid w:val="007406C4"/>
    <w:rsid w:val="00822D03"/>
    <w:rsid w:val="009B0B73"/>
    <w:rsid w:val="00AB2774"/>
    <w:rsid w:val="00CA78F2"/>
    <w:rsid w:val="00EA0D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ED3CD7"/>
  <w15:docId w15:val="{0C93A48B-03DE-470A-84B1-72B82A7FA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3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406C4"/>
    <w:pPr>
      <w:spacing w:before="0" w:after="0" w:line="240" w:lineRule="auto"/>
      <w:ind w:left="720"/>
      <w:contextualSpacing/>
    </w:pPr>
    <w:rPr>
      <w:rFonts w:eastAsiaTheme="minorEastAsia"/>
      <w:color w:val="auto"/>
      <w:sz w:val="24"/>
      <w:szCs w:val="24"/>
      <w:lang w:eastAsia="en-US"/>
    </w:rPr>
  </w:style>
  <w:style w:type="paragraph" w:customStyle="1" w:styleId="Default">
    <w:name w:val="Default"/>
    <w:rsid w:val="007406C4"/>
    <w:pPr>
      <w:autoSpaceDE w:val="0"/>
      <w:autoSpaceDN w:val="0"/>
      <w:adjustRightInd w:val="0"/>
      <w:spacing w:before="0" w:after="0" w:line="240" w:lineRule="auto"/>
    </w:pPr>
    <w:rPr>
      <w:rFonts w:ascii="Calibri" w:hAnsi="Calibri" w:cs="Calibri"/>
      <w:color w:val="000000"/>
      <w:sz w:val="24"/>
      <w:szCs w:val="24"/>
      <w:lang w:eastAsia="en-US"/>
    </w:rPr>
  </w:style>
  <w:style w:type="character" w:customStyle="1" w:styleId="apple-converted-space">
    <w:name w:val="apple-converted-space"/>
    <w:basedOn w:val="DefaultParagraphFont"/>
    <w:rsid w:val="007406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oter" Target="footer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en.wikipedia.org/wiki/Confusion_matrix" TargetMode="External"/><Relationship Id="rId66" Type="http://schemas.openxmlformats.org/officeDocument/2006/relationships/image" Target="media/image51.png"/><Relationship Id="rId74" Type="http://schemas.openxmlformats.org/officeDocument/2006/relationships/hyperlink" Target="https://en.wikipedia.org/wiki/Random_forest" TargetMode="External"/><Relationship Id="rId79" Type="http://schemas.openxmlformats.org/officeDocument/2006/relationships/hyperlink" Target="https://en.wikipedia.org/wiki/Decision_tree_learning" TargetMode="External"/><Relationship Id="rId87" Type="http://schemas.openxmlformats.org/officeDocument/2006/relationships/image" Target="media/image64.png"/><Relationship Id="rId102" Type="http://schemas.openxmlformats.org/officeDocument/2006/relationships/image" Target="media/image73.png"/><Relationship Id="rId5" Type="http://schemas.openxmlformats.org/officeDocument/2006/relationships/styles" Target="styles.xml"/><Relationship Id="rId61" Type="http://schemas.openxmlformats.org/officeDocument/2006/relationships/hyperlink" Target="https://en.wikipedia.org/wiki/Confusion_matrix" TargetMode="External"/><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hyperlink" Target="https://en.wikipedia.org/wiki/Statistical_classificatio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en.wikipedia.org/wiki/Machine_learning"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en.wikipedia.org/wiki/Statistical_classification" TargetMode="External"/><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57.png"/><Relationship Id="rId80" Type="http://schemas.openxmlformats.org/officeDocument/2006/relationships/hyperlink" Target="https://en.wikipedia.org/wiki/Mode_(statistics)" TargetMode="External"/><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yperlink" Target="https://en.wikipedia.org/wiki/Mode_(statistics)"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n.wikipedia.org/wiki/Supervised_learning" TargetMode="External"/><Relationship Id="rId67" Type="http://schemas.openxmlformats.org/officeDocument/2006/relationships/image" Target="media/image52.png"/><Relationship Id="rId103" Type="http://schemas.openxmlformats.org/officeDocument/2006/relationships/image" Target="media/image74.png"/><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en.wikipedia.org/wiki/Random_forest" TargetMode="External"/><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s://en.wikipedia.org/wiki/Regression_analysi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en.wikipedia.org/wiki/Contingency_table" TargetMode="External"/><Relationship Id="rId106" Type="http://schemas.openxmlformats.org/officeDocument/2006/relationships/image" Target="media/image77.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en.wikipedia.org/wiki/Unsupervised_learning"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en.wikipedia.org/wiki/Regression_analysis" TargetMode="External"/><Relationship Id="rId81" Type="http://schemas.openxmlformats.org/officeDocument/2006/relationships/hyperlink" Target="https://en.wikipedia.org/wiki/Overfitting" TargetMode="External"/><Relationship Id="rId86" Type="http://schemas.openxmlformats.org/officeDocument/2006/relationships/image" Target="media/image63.png"/><Relationship Id="rId94" Type="http://schemas.openxmlformats.org/officeDocument/2006/relationships/hyperlink" Target="https://en.wikipedia.org/wiki/Ensemble_learning" TargetMode="External"/><Relationship Id="rId99" Type="http://schemas.openxmlformats.org/officeDocument/2006/relationships/hyperlink" Target="https://en.wikipedia.org/wiki/Overfitting" TargetMode="External"/><Relationship Id="rId101" Type="http://schemas.openxmlformats.org/officeDocument/2006/relationships/image" Target="media/image7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n.wikipedia.org/wiki/Ensemble_learning" TargetMode="External"/><Relationship Id="rId97" Type="http://schemas.openxmlformats.org/officeDocument/2006/relationships/hyperlink" Target="https://en.wikipedia.org/wiki/Decision_tree_learning" TargetMode="External"/><Relationship Id="rId104" Type="http://schemas.openxmlformats.org/officeDocument/2006/relationships/image" Target="media/image75.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am\AppData\Roaming\Microsoft\Templates\Student%20report%20with%20cover%20photo.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83295F23-0066-4D49-B122-6B3A5E352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1</TotalTime>
  <Pages>52</Pages>
  <Words>5685</Words>
  <Characters>32405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Advanced Data-Science Midterm Project Report</vt:lpstr>
    </vt:vector>
  </TitlesOfParts>
  <Company/>
  <LinksUpToDate>false</LinksUpToDate>
  <CharactersWithSpaces>38014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Data-Science Midterm Project Report</dc:title>
  <dc:subject>Team:7</dc:subject>
  <dc:creator>sanam</dc:creator>
  <cp:keywords/>
  <cp:lastModifiedBy>sanam</cp:lastModifiedBy>
  <cp:revision>2</cp:revision>
  <cp:lastPrinted>2016-03-30T21:04:00Z</cp:lastPrinted>
  <dcterms:created xsi:type="dcterms:W3CDTF">2016-03-30T21:12:00Z</dcterms:created>
  <dcterms:modified xsi:type="dcterms:W3CDTF">2016-03-30T21:12:00Z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